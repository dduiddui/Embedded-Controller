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4141" w14:textId="26BDC4EE" w:rsidR="00147589" w:rsidRDefault="006276B6" w:rsidP="00147589">
      <w:pPr>
        <w:pStyle w:val="Title"/>
      </w:pPr>
      <w:r w:rsidRPr="006276B6">
        <w:rPr>
          <w:rFonts w:eastAsiaTheme="minorEastAsia"/>
          <w:lang w:eastAsia="ko-KR"/>
        </w:rPr>
        <w:t>TUTORIAL</w:t>
      </w:r>
      <w:r w:rsidR="00A206D8" w:rsidRPr="006276B6">
        <w:t xml:space="preserve">: </w:t>
      </w:r>
      <w:r w:rsidR="00955CB9">
        <w:t>Timer Interrupt</w:t>
      </w:r>
    </w:p>
    <w:p w14:paraId="47D55D94" w14:textId="0F702317" w:rsidR="009E58D5" w:rsidRDefault="000E79EB" w:rsidP="00147589">
      <w:pPr>
        <w:pStyle w:val="Subtitle"/>
      </w:pPr>
      <w:r>
        <w:t xml:space="preserve">Timer and Time Delay </w:t>
      </w:r>
    </w:p>
    <w:p w14:paraId="56595507" w14:textId="5CF88C76" w:rsidR="003F3C65" w:rsidRPr="003F3C65" w:rsidRDefault="003F3C65" w:rsidP="003F3C65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N</w:t>
      </w:r>
      <w:r>
        <w:rPr>
          <w:rFonts w:eastAsiaTheme="minorEastAsia"/>
          <w:lang w:eastAsia="ko-KR"/>
        </w:rPr>
        <w:t xml:space="preserve">ame:  </w:t>
      </w:r>
      <w:r w:rsidR="00B56581">
        <w:rPr>
          <w:rFonts w:eastAsiaTheme="minorEastAsia"/>
          <w:lang w:eastAsia="ko-KR"/>
        </w:rPr>
        <w:t>Duwon Ynag</w:t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  <w:t>ID:</w:t>
      </w:r>
      <w:r w:rsidR="00B56581">
        <w:rPr>
          <w:rFonts w:eastAsiaTheme="minorEastAsia"/>
          <w:lang w:eastAsia="ko-KR"/>
        </w:rPr>
        <w:t xml:space="preserve"> 21900427</w:t>
      </w:r>
    </w:p>
    <w:p w14:paraId="10E331DC" w14:textId="77777777" w:rsidR="00A206D8" w:rsidRPr="006276B6" w:rsidRDefault="00A206D8" w:rsidP="00A206D8">
      <w:pPr>
        <w:pStyle w:val="Heading1"/>
      </w:pPr>
      <w:r w:rsidRPr="006276B6">
        <w:t>I. Introduction</w:t>
      </w:r>
    </w:p>
    <w:p w14:paraId="73447304" w14:textId="77777777" w:rsidR="00955CB9" w:rsidRPr="00CB28F2" w:rsidRDefault="00955CB9" w:rsidP="00955CB9">
      <w:r w:rsidRPr="00CB28F2">
        <w:t xml:space="preserve">In this lab, you will learn how to set up MCU Timers for Timer Interrupt and PWM output. </w:t>
      </w:r>
    </w:p>
    <w:p w14:paraId="23FD48E8" w14:textId="77777777" w:rsidR="00955CB9" w:rsidRPr="00CB28F2" w:rsidRDefault="00955CB9" w:rsidP="00955CB9">
      <w:pPr>
        <w:rPr>
          <w:szCs w:val="24"/>
        </w:rPr>
      </w:pPr>
      <w:r w:rsidRPr="00CB28F2">
        <w:rPr>
          <w:szCs w:val="24"/>
        </w:rPr>
        <w:t>Objectives of this lab are learning how to</w:t>
      </w:r>
    </w:p>
    <w:p w14:paraId="46E2A7D9" w14:textId="77777777" w:rsidR="00955CB9" w:rsidRPr="00CB28F2" w:rsidRDefault="00955CB9" w:rsidP="00955CB9">
      <w:pPr>
        <w:pStyle w:val="ListParagraph"/>
        <w:widowControl w:val="0"/>
        <w:numPr>
          <w:ilvl w:val="0"/>
          <w:numId w:val="17"/>
        </w:numPr>
        <w:wordWrap w:val="0"/>
        <w:autoSpaceDE w:val="0"/>
        <w:autoSpaceDN w:val="0"/>
        <w:spacing w:after="160" w:line="259" w:lineRule="auto"/>
        <w:ind w:leftChars="0" w:left="440" w:hanging="440"/>
        <w:jc w:val="both"/>
        <w:rPr>
          <w:szCs w:val="24"/>
        </w:rPr>
      </w:pPr>
      <w:r w:rsidRPr="00CB28F2">
        <w:rPr>
          <w:szCs w:val="24"/>
        </w:rPr>
        <w:t xml:space="preserve">Configure registers of Timers (TIMx) </w:t>
      </w:r>
    </w:p>
    <w:p w14:paraId="004E192F" w14:textId="77777777" w:rsidR="00955CB9" w:rsidRPr="00CB28F2" w:rsidRDefault="00955CB9" w:rsidP="00955CB9">
      <w:pPr>
        <w:pStyle w:val="ListParagraph"/>
        <w:widowControl w:val="0"/>
        <w:numPr>
          <w:ilvl w:val="0"/>
          <w:numId w:val="17"/>
        </w:numPr>
        <w:wordWrap w:val="0"/>
        <w:autoSpaceDE w:val="0"/>
        <w:autoSpaceDN w:val="0"/>
        <w:spacing w:after="160" w:line="259" w:lineRule="auto"/>
        <w:ind w:leftChars="0" w:left="440" w:hanging="440"/>
        <w:jc w:val="both"/>
        <w:rPr>
          <w:szCs w:val="24"/>
        </w:rPr>
      </w:pPr>
      <w:r w:rsidRPr="00CB28F2">
        <w:rPr>
          <w:szCs w:val="24"/>
        </w:rPr>
        <w:t>Generate Timer Interrupt</w:t>
      </w:r>
    </w:p>
    <w:p w14:paraId="118A74BA" w14:textId="77777777" w:rsidR="005833F2" w:rsidRPr="006276B6" w:rsidRDefault="005833F2" w:rsidP="005833F2">
      <w:pPr>
        <w:pStyle w:val="1"/>
        <w:numPr>
          <w:ilvl w:val="0"/>
          <w:numId w:val="0"/>
        </w:numPr>
        <w:ind w:left="880"/>
        <w:rPr>
          <w:lang w:eastAsia="ko-KR"/>
        </w:rPr>
      </w:pPr>
    </w:p>
    <w:p w14:paraId="1B419A8B" w14:textId="219A3167" w:rsidR="00331CE4" w:rsidRPr="006276B6" w:rsidRDefault="00331CE4" w:rsidP="00331CE4">
      <w:pPr>
        <w:pStyle w:val="Heading3"/>
      </w:pPr>
      <w:r w:rsidRPr="006276B6">
        <w:t>Hardware</w:t>
      </w:r>
    </w:p>
    <w:p w14:paraId="00536DE0" w14:textId="0FEE1A7E" w:rsidR="00331CE4" w:rsidRPr="006276B6" w:rsidRDefault="00331CE4" w:rsidP="000C1976">
      <w:pPr>
        <w:jc w:val="both"/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NUCLEO -F411RE</w:t>
      </w:r>
    </w:p>
    <w:p w14:paraId="0C97FC6C" w14:textId="0543B8DC" w:rsidR="00331CE4" w:rsidRPr="006276B6" w:rsidRDefault="00331CE4" w:rsidP="00331CE4">
      <w:pPr>
        <w:pStyle w:val="Heading3"/>
      </w:pPr>
      <w:r w:rsidRPr="006276B6">
        <w:t>Software</w:t>
      </w:r>
    </w:p>
    <w:p w14:paraId="1217734B" w14:textId="29F06D12" w:rsidR="00331CE4" w:rsidRDefault="00331CE4" w:rsidP="00331CE4">
      <w:pPr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Keil uVision IDE</w:t>
      </w:r>
      <w:r w:rsidR="00DB4C0E" w:rsidRPr="006276B6">
        <w:rPr>
          <w:rFonts w:eastAsiaTheme="minorEastAsia"/>
          <w:lang w:eastAsia="ko-KR"/>
        </w:rPr>
        <w:t xml:space="preserve">, </w:t>
      </w:r>
      <w:r w:rsidRPr="006276B6">
        <w:rPr>
          <w:rFonts w:eastAsiaTheme="minorEastAsia"/>
          <w:lang w:eastAsia="ko-KR"/>
        </w:rPr>
        <w:t>CMSIS, EC_HAL</w:t>
      </w:r>
    </w:p>
    <w:p w14:paraId="7DCD1D33" w14:textId="037A28EE" w:rsidR="00DE7829" w:rsidRPr="006276B6" w:rsidRDefault="00DE7829" w:rsidP="00DE7829">
      <w:pPr>
        <w:pStyle w:val="Heading3"/>
      </w:pPr>
      <w:bookmarkStart w:id="0" w:name="_Hlk145589834"/>
      <w:r>
        <w:t>Documentation</w:t>
      </w:r>
    </w:p>
    <w:p w14:paraId="40E63C1E" w14:textId="5C7161EC" w:rsidR="00DE7829" w:rsidRDefault="00000000" w:rsidP="00DE7829">
      <w:pPr>
        <w:rPr>
          <w:rFonts w:eastAsiaTheme="minorEastAsia"/>
          <w:lang w:eastAsia="ko-KR"/>
        </w:rPr>
      </w:pPr>
      <w:hyperlink r:id="rId8" w:anchor="manual-documentation" w:history="1">
        <w:r w:rsidR="00DE7829" w:rsidRPr="00DE7829">
          <w:rPr>
            <w:rStyle w:val="Hyperlink"/>
            <w:rFonts w:eastAsiaTheme="minorEastAsia"/>
            <w:lang w:eastAsia="ko-KR"/>
          </w:rPr>
          <w:t>STM32 Reference Manual</w:t>
        </w:r>
      </w:hyperlink>
    </w:p>
    <w:bookmarkEnd w:id="0"/>
    <w:p w14:paraId="303509FE" w14:textId="77777777" w:rsidR="00DE7829" w:rsidRPr="00DE7829" w:rsidRDefault="00DE7829" w:rsidP="00331CE4">
      <w:pPr>
        <w:rPr>
          <w:rFonts w:eastAsiaTheme="minorEastAsia"/>
          <w:lang w:eastAsia="ko-KR"/>
        </w:rPr>
      </w:pPr>
    </w:p>
    <w:p w14:paraId="48F6266A" w14:textId="77777777" w:rsidR="009F7A9B" w:rsidRDefault="009F7A9B">
      <w:pPr>
        <w:spacing w:after="0"/>
        <w:rPr>
          <w:sz w:val="40"/>
          <w:szCs w:val="40"/>
          <w:lang w:eastAsia="ko-KR"/>
        </w:rPr>
      </w:pPr>
      <w:r>
        <w:br w:type="page"/>
      </w:r>
    </w:p>
    <w:p w14:paraId="518C313B" w14:textId="151A01EB" w:rsidR="00A206D8" w:rsidRPr="006276B6" w:rsidRDefault="00A206D8" w:rsidP="00DB4C0E">
      <w:pPr>
        <w:pStyle w:val="Heading1"/>
      </w:pPr>
      <w:r w:rsidRPr="006276B6">
        <w:lastRenderedPageBreak/>
        <w:t xml:space="preserve">II. </w:t>
      </w:r>
      <w:r w:rsidR="006276B6" w:rsidRPr="006276B6">
        <w:t xml:space="preserve">Basics of </w:t>
      </w:r>
      <w:r w:rsidR="00955CB9">
        <w:t>Timer Interrupt</w:t>
      </w:r>
    </w:p>
    <w:p w14:paraId="38837274" w14:textId="3D0ACEF4" w:rsidR="006276B6" w:rsidRPr="006276B6" w:rsidRDefault="00953ED9" w:rsidP="006276B6">
      <w:pPr>
        <w:pStyle w:val="Heading2"/>
      </w:pPr>
      <w:r>
        <w:t>A</w:t>
      </w:r>
      <w:r w:rsidR="006276B6" w:rsidRPr="006276B6">
        <w:t>. Register</w:t>
      </w:r>
      <w:r w:rsidR="005833F2">
        <w:t xml:space="preserve"> List</w:t>
      </w:r>
    </w:p>
    <w:p w14:paraId="78A62F92" w14:textId="1AFAF882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</w:rPr>
        <w:t xml:space="preserve">List of </w:t>
      </w:r>
      <w:r w:rsidR="00955CB9" w:rsidRPr="00CB28F2">
        <w:rPr>
          <w:szCs w:val="24"/>
        </w:rPr>
        <w:t xml:space="preserve">TIMx </w:t>
      </w:r>
      <w:r w:rsidRPr="002319B7">
        <w:rPr>
          <w:rFonts w:eastAsia="Times New Roman"/>
          <w:color w:val="000000"/>
        </w:rPr>
        <w:t xml:space="preserve">registers for this tutorial. </w:t>
      </w:r>
    </w:p>
    <w:p w14:paraId="25CA8E9B" w14:textId="7C0EC941" w:rsidR="006276B6" w:rsidRPr="006276B6" w:rsidRDefault="006276B6" w:rsidP="006276B6"/>
    <w:tbl>
      <w:tblPr>
        <w:tblStyle w:val="ListTable3-Accent3"/>
        <w:tblW w:w="9487" w:type="dxa"/>
        <w:tblLook w:val="04A0" w:firstRow="1" w:lastRow="0" w:firstColumn="1" w:lastColumn="0" w:noHBand="0" w:noVBand="1"/>
      </w:tblPr>
      <w:tblGrid>
        <w:gridCol w:w="1678"/>
        <w:gridCol w:w="2629"/>
        <w:gridCol w:w="5180"/>
      </w:tblGrid>
      <w:tr w:rsidR="006276B6" w:rsidRPr="006276B6" w14:paraId="3467527D" w14:textId="77777777" w:rsidTr="00955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78" w:type="dxa"/>
          </w:tcPr>
          <w:p w14:paraId="66CD8834" w14:textId="77777777" w:rsidR="006276B6" w:rsidRPr="006276B6" w:rsidRDefault="006276B6" w:rsidP="00B80DE4">
            <w:pPr>
              <w:pStyle w:val="ListParagraph"/>
              <w:ind w:leftChars="0" w:left="0"/>
              <w:rPr>
                <w:szCs w:val="20"/>
              </w:rPr>
            </w:pPr>
            <w:r w:rsidRPr="006276B6">
              <w:rPr>
                <w:szCs w:val="20"/>
              </w:rPr>
              <w:t>Type</w:t>
            </w:r>
          </w:p>
        </w:tc>
        <w:tc>
          <w:tcPr>
            <w:tcW w:w="2629" w:type="dxa"/>
          </w:tcPr>
          <w:p w14:paraId="75EF200F" w14:textId="77777777" w:rsidR="006276B6" w:rsidRPr="006276B6" w:rsidRDefault="006276B6" w:rsidP="00B80DE4">
            <w:pPr>
              <w:pStyle w:val="ListParagraph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Register Name</w:t>
            </w:r>
          </w:p>
        </w:tc>
        <w:tc>
          <w:tcPr>
            <w:tcW w:w="5180" w:type="dxa"/>
          </w:tcPr>
          <w:p w14:paraId="71ADD23D" w14:textId="77777777" w:rsidR="006276B6" w:rsidRPr="006276B6" w:rsidRDefault="006276B6" w:rsidP="00B80DE4">
            <w:pPr>
              <w:pStyle w:val="ListParagraph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Description</w:t>
            </w:r>
          </w:p>
        </w:tc>
      </w:tr>
      <w:tr w:rsidR="00955CB9" w:rsidRPr="006276B6" w14:paraId="19E5EE4E" w14:textId="77777777" w:rsidTr="00955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7AD467A3" w14:textId="7B76746F" w:rsidR="00955CB9" w:rsidRPr="00953ED9" w:rsidRDefault="00955CB9" w:rsidP="00955CB9">
            <w:pPr>
              <w:pStyle w:val="ListParagraph"/>
              <w:ind w:leftChars="0" w:left="0"/>
              <w:rPr>
                <w:b w:val="0"/>
                <w:szCs w:val="20"/>
              </w:rPr>
            </w:pPr>
            <w:r w:rsidRPr="00CB28F2">
              <w:rPr>
                <w:b w:val="0"/>
                <w:szCs w:val="20"/>
              </w:rPr>
              <w:t>TIMx</w:t>
            </w:r>
          </w:p>
        </w:tc>
        <w:tc>
          <w:tcPr>
            <w:tcW w:w="2629" w:type="dxa"/>
          </w:tcPr>
          <w:p w14:paraId="4198DD70" w14:textId="48C17E2E" w:rsidR="00955CB9" w:rsidRPr="00953ED9" w:rsidRDefault="00955CB9" w:rsidP="00955CB9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CB28F2">
              <w:rPr>
                <w:szCs w:val="20"/>
              </w:rPr>
              <w:t>TIMx_ CR1</w:t>
            </w:r>
          </w:p>
        </w:tc>
        <w:tc>
          <w:tcPr>
            <w:tcW w:w="5180" w:type="dxa"/>
          </w:tcPr>
          <w:p w14:paraId="2073EA08" w14:textId="5D98EE31" w:rsidR="00955CB9" w:rsidRPr="00953ED9" w:rsidRDefault="00955CB9" w:rsidP="00955CB9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CB28F2">
              <w:rPr>
                <w:szCs w:val="20"/>
              </w:rPr>
              <w:t>TIMx control register 1</w:t>
            </w:r>
          </w:p>
        </w:tc>
      </w:tr>
      <w:tr w:rsidR="00955CB9" w:rsidRPr="006276B6" w14:paraId="70DB8C7C" w14:textId="77777777" w:rsidTr="00955CB9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0AFA22AC" w14:textId="77777777" w:rsidR="00955CB9" w:rsidRPr="00CB28F2" w:rsidRDefault="00955CB9" w:rsidP="00955CB9">
            <w:pPr>
              <w:pStyle w:val="ListParagraph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3910E784" w14:textId="31A95454" w:rsidR="00955CB9" w:rsidRPr="00CB28F2" w:rsidRDefault="00955CB9" w:rsidP="00955CB9">
            <w:pPr>
              <w:pStyle w:val="ListParagraph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TIMx_ PSC</w:t>
            </w:r>
          </w:p>
        </w:tc>
        <w:tc>
          <w:tcPr>
            <w:tcW w:w="5180" w:type="dxa"/>
          </w:tcPr>
          <w:p w14:paraId="588E9449" w14:textId="4814E7EB" w:rsidR="00955CB9" w:rsidRPr="00CB28F2" w:rsidRDefault="00955CB9" w:rsidP="00955CB9">
            <w:pPr>
              <w:pStyle w:val="ListParagraph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 prescaler register</w:t>
            </w:r>
          </w:p>
        </w:tc>
      </w:tr>
      <w:tr w:rsidR="00955CB9" w:rsidRPr="006276B6" w14:paraId="55FECD0A" w14:textId="77777777" w:rsidTr="00955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5C54C2E3" w14:textId="77777777" w:rsidR="00955CB9" w:rsidRPr="00CB28F2" w:rsidRDefault="00955CB9" w:rsidP="00955CB9">
            <w:pPr>
              <w:pStyle w:val="ListParagraph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3AC55E86" w14:textId="2B0CE5F4" w:rsidR="00955CB9" w:rsidRPr="00CB28F2" w:rsidRDefault="00955CB9" w:rsidP="00955CB9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TIMx_ARR</w:t>
            </w:r>
          </w:p>
        </w:tc>
        <w:tc>
          <w:tcPr>
            <w:tcW w:w="5180" w:type="dxa"/>
          </w:tcPr>
          <w:p w14:paraId="40C80F46" w14:textId="28DE9C02" w:rsidR="00955CB9" w:rsidRPr="00CB28F2" w:rsidRDefault="00955CB9" w:rsidP="00955CB9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 auto-reload register</w:t>
            </w:r>
          </w:p>
        </w:tc>
      </w:tr>
      <w:tr w:rsidR="00955CB9" w:rsidRPr="006276B6" w14:paraId="641E7DD4" w14:textId="77777777" w:rsidTr="00955CB9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71E59EB2" w14:textId="77777777" w:rsidR="00955CB9" w:rsidRPr="00CB28F2" w:rsidRDefault="00955CB9" w:rsidP="00955CB9">
            <w:pPr>
              <w:pStyle w:val="ListParagraph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11060E39" w14:textId="00CE0742" w:rsidR="00955CB9" w:rsidRPr="00CB28F2" w:rsidRDefault="00955CB9" w:rsidP="00955CB9">
            <w:pPr>
              <w:pStyle w:val="ListParagraph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TIMx_DIER</w:t>
            </w:r>
          </w:p>
        </w:tc>
        <w:tc>
          <w:tcPr>
            <w:tcW w:w="5180" w:type="dxa"/>
          </w:tcPr>
          <w:p w14:paraId="305C686A" w14:textId="7AF92F43" w:rsidR="00955CB9" w:rsidRPr="00CB28F2" w:rsidRDefault="00955CB9" w:rsidP="00955CB9">
            <w:pPr>
              <w:pStyle w:val="ListParagraph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 DMA Interrupt Enable register</w:t>
            </w:r>
          </w:p>
        </w:tc>
      </w:tr>
      <w:tr w:rsidR="00955CB9" w:rsidRPr="006276B6" w14:paraId="0E43DB92" w14:textId="77777777" w:rsidTr="00955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5D2814B3" w14:textId="77777777" w:rsidR="00955CB9" w:rsidRPr="00CB28F2" w:rsidRDefault="00955CB9" w:rsidP="00955CB9">
            <w:pPr>
              <w:pStyle w:val="ListParagraph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65AF0AA4" w14:textId="5C4B25B0" w:rsidR="00955CB9" w:rsidRPr="00CB28F2" w:rsidRDefault="00955CB9" w:rsidP="00955CB9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TIMx_BDTR</w:t>
            </w:r>
          </w:p>
        </w:tc>
        <w:tc>
          <w:tcPr>
            <w:tcW w:w="5180" w:type="dxa"/>
          </w:tcPr>
          <w:p w14:paraId="073819D6" w14:textId="49F1ACE0" w:rsidR="00955CB9" w:rsidRPr="00CB28F2" w:rsidRDefault="00955CB9" w:rsidP="00955CB9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TIM1(only) break and dead-time register</w:t>
            </w:r>
          </w:p>
        </w:tc>
      </w:tr>
    </w:tbl>
    <w:p w14:paraId="1703759A" w14:textId="77777777" w:rsidR="006276B6" w:rsidRPr="006276B6" w:rsidRDefault="006276B6" w:rsidP="006276B6">
      <w:pPr>
        <w:pStyle w:val="ListParagraph"/>
        <w:ind w:leftChars="0"/>
        <w:rPr>
          <w:szCs w:val="24"/>
        </w:rPr>
      </w:pPr>
    </w:p>
    <w:p w14:paraId="7AC34412" w14:textId="77777777" w:rsidR="006276B6" w:rsidRPr="006276B6" w:rsidRDefault="006276B6" w:rsidP="006276B6">
      <w:r w:rsidRPr="006276B6">
        <w:t xml:space="preserve">Schematic </w:t>
      </w:r>
    </w:p>
    <w:p w14:paraId="30177069" w14:textId="17E2EE2E" w:rsidR="006276B6" w:rsidRPr="006276B6" w:rsidRDefault="00955CB9" w:rsidP="006276B6">
      <w:pPr>
        <w:pStyle w:val="ListParagraph"/>
        <w:ind w:leftChars="0"/>
        <w:jc w:val="center"/>
        <w:rPr>
          <w:szCs w:val="24"/>
        </w:rPr>
      </w:pPr>
      <w:r w:rsidRPr="00CB28F2">
        <w:rPr>
          <w:noProof/>
          <w:szCs w:val="24"/>
        </w:rPr>
        <w:drawing>
          <wp:inline distT="0" distB="0" distL="0" distR="0" wp14:anchorId="77D82350" wp14:editId="2F96433D">
            <wp:extent cx="5382955" cy="1714500"/>
            <wp:effectExtent l="0" t="0" r="8255" b="0"/>
            <wp:docPr id="4" name="그림 2" descr="텍스트, 도표, 스크린샷, 라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AD991F9-64E4-488E-9B5E-6F95B85E8D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2" descr="텍스트, 도표, 스크린샷, 라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AD991F9-64E4-488E-9B5E-6F95B85E8D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5155" cy="171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2804" w14:textId="77777777" w:rsidR="006276B6" w:rsidRPr="006276B6" w:rsidRDefault="006276B6" w:rsidP="006276B6">
      <w:pPr>
        <w:pStyle w:val="ListParagraph"/>
        <w:ind w:leftChars="0"/>
        <w:rPr>
          <w:szCs w:val="24"/>
        </w:rPr>
      </w:pPr>
    </w:p>
    <w:p w14:paraId="6072A2A2" w14:textId="4B451EA4" w:rsidR="005833F2" w:rsidRDefault="005833F2" w:rsidP="006276B6">
      <w:pPr>
        <w:pStyle w:val="ListParagraph"/>
        <w:ind w:leftChars="0"/>
        <w:rPr>
          <w:szCs w:val="24"/>
        </w:rPr>
      </w:pPr>
    </w:p>
    <w:p w14:paraId="35B5596A" w14:textId="4F622A0D" w:rsidR="005833F2" w:rsidRDefault="005833F2">
      <w:pPr>
        <w:spacing w:after="0"/>
        <w:rPr>
          <w:szCs w:val="24"/>
        </w:rPr>
      </w:pPr>
    </w:p>
    <w:p w14:paraId="4C605879" w14:textId="77777777" w:rsidR="005833F2" w:rsidRDefault="005833F2">
      <w:pPr>
        <w:spacing w:after="0"/>
        <w:rPr>
          <w:sz w:val="32"/>
          <w:szCs w:val="32"/>
          <w:lang w:eastAsia="ko-KR"/>
        </w:rPr>
      </w:pPr>
      <w:r>
        <w:br w:type="page"/>
      </w:r>
    </w:p>
    <w:p w14:paraId="58ED84E9" w14:textId="565D17A1" w:rsidR="005833F2" w:rsidRDefault="005833F2" w:rsidP="005833F2">
      <w:pPr>
        <w:pStyle w:val="Heading2"/>
      </w:pPr>
      <w:r>
        <w:lastRenderedPageBreak/>
        <w:t>B</w:t>
      </w:r>
      <w:r w:rsidRPr="006276B6">
        <w:t>. Register</w:t>
      </w:r>
      <w:r>
        <w:t xml:space="preserve"> Setting</w:t>
      </w:r>
    </w:p>
    <w:p w14:paraId="69197194" w14:textId="77777777" w:rsidR="005833F2" w:rsidRDefault="005833F2" w:rsidP="005833F2">
      <w:pPr>
        <w:rPr>
          <w:rFonts w:eastAsiaTheme="minorEastAsia"/>
          <w:lang w:eastAsia="ko-KR"/>
        </w:rPr>
      </w:pPr>
    </w:p>
    <w:p w14:paraId="53B2F59B" w14:textId="77777777" w:rsidR="00955CB9" w:rsidRPr="00CB28F2" w:rsidRDefault="00955CB9" w:rsidP="00955CB9">
      <w:pPr>
        <w:pStyle w:val="ListParagraph"/>
        <w:ind w:leftChars="88" w:left="194"/>
        <w:rPr>
          <w:szCs w:val="24"/>
        </w:rPr>
      </w:pPr>
      <w:r w:rsidRPr="00CB28F2">
        <w:rPr>
          <w:b/>
          <w:bCs/>
          <w:szCs w:val="24"/>
        </w:rPr>
        <w:t>System Clock setting</w:t>
      </w:r>
    </w:p>
    <w:p w14:paraId="13852B54" w14:textId="1404C268" w:rsidR="00955CB9" w:rsidRPr="00CB28F2" w:rsidRDefault="00955CB9" w:rsidP="00955CB9">
      <w:pPr>
        <w:pStyle w:val="ListParagraph"/>
        <w:widowControl w:val="0"/>
        <w:numPr>
          <w:ilvl w:val="0"/>
          <w:numId w:val="37"/>
        </w:numPr>
        <w:autoSpaceDE w:val="0"/>
        <w:autoSpaceDN w:val="0"/>
        <w:spacing w:after="160" w:line="259" w:lineRule="auto"/>
        <w:ind w:leftChars="88" w:left="554"/>
        <w:jc w:val="both"/>
        <w:rPr>
          <w:szCs w:val="24"/>
        </w:rPr>
      </w:pPr>
      <w:r w:rsidRPr="00CB28F2">
        <w:rPr>
          <w:szCs w:val="24"/>
        </w:rPr>
        <w:t>RCC setting (PLL)</w:t>
      </w:r>
    </w:p>
    <w:p w14:paraId="76DBFE31" w14:textId="77777777" w:rsidR="00955CB9" w:rsidRPr="00CB28F2" w:rsidRDefault="00955CB9" w:rsidP="00955CB9">
      <w:pPr>
        <w:pStyle w:val="ListParagraph"/>
        <w:ind w:leftChars="88" w:left="194"/>
        <w:rPr>
          <w:szCs w:val="24"/>
        </w:rPr>
      </w:pPr>
    </w:p>
    <w:p w14:paraId="70B3A558" w14:textId="77777777" w:rsidR="00955CB9" w:rsidRPr="00CB28F2" w:rsidRDefault="00955CB9" w:rsidP="00955CB9">
      <w:pPr>
        <w:pStyle w:val="ListParagraph"/>
        <w:ind w:leftChars="88" w:left="194"/>
        <w:rPr>
          <w:szCs w:val="24"/>
        </w:rPr>
      </w:pPr>
      <w:r w:rsidRPr="00CB28F2">
        <w:rPr>
          <w:b/>
          <w:bCs/>
          <w:szCs w:val="24"/>
        </w:rPr>
        <w:t>Timer setting</w:t>
      </w:r>
    </w:p>
    <w:p w14:paraId="36DB1170" w14:textId="77777777" w:rsidR="00955CB9" w:rsidRPr="00CB28F2" w:rsidRDefault="00955CB9" w:rsidP="00955CB9">
      <w:pPr>
        <w:pStyle w:val="ListParagraph"/>
        <w:ind w:leftChars="88" w:left="194"/>
        <w:rPr>
          <w:szCs w:val="24"/>
        </w:rPr>
      </w:pPr>
      <w:r w:rsidRPr="00CB28F2">
        <w:rPr>
          <w:szCs w:val="24"/>
        </w:rPr>
        <w:t xml:space="preserve">1. Enable Timer Peripheral Clock </w:t>
      </w:r>
      <w:r w:rsidRPr="00CB28F2">
        <w:rPr>
          <w:szCs w:val="24"/>
        </w:rPr>
        <w:tab/>
        <w:t>(</w:t>
      </w:r>
      <w:r w:rsidRPr="00CB28F2">
        <w:rPr>
          <w:b/>
          <w:bCs/>
          <w:szCs w:val="24"/>
        </w:rPr>
        <w:t>RCC</w:t>
      </w:r>
      <w:r w:rsidRPr="00CB28F2">
        <w:rPr>
          <w:b/>
          <w:bCs/>
          <w:szCs w:val="24"/>
        </w:rPr>
        <w:sym w:font="Wingdings" w:char="F0E0"/>
      </w:r>
      <w:r w:rsidRPr="00CB28F2">
        <w:rPr>
          <w:b/>
          <w:bCs/>
          <w:szCs w:val="24"/>
        </w:rPr>
        <w:t>APB1ENR</w:t>
      </w:r>
      <w:r w:rsidRPr="00CB28F2">
        <w:rPr>
          <w:szCs w:val="24"/>
        </w:rPr>
        <w:t>)</w:t>
      </w:r>
    </w:p>
    <w:p w14:paraId="55731740" w14:textId="0978F961" w:rsidR="00955CB9" w:rsidRPr="00CB28F2" w:rsidRDefault="00446BF6" w:rsidP="00955CB9">
      <w:pPr>
        <w:pStyle w:val="ListParagraph"/>
        <w:ind w:leftChars="88" w:left="194"/>
        <w:rPr>
          <w:szCs w:val="24"/>
        </w:rPr>
      </w:pPr>
      <w:r>
        <w:rPr>
          <w:szCs w:val="24"/>
        </w:rPr>
        <w:t>2</w:t>
      </w:r>
      <w:r w:rsidR="00955CB9" w:rsidRPr="00CB28F2">
        <w:rPr>
          <w:szCs w:val="24"/>
        </w:rPr>
        <w:t>. Set Timer Clock Pre-scaler value</w:t>
      </w:r>
      <w:r w:rsidR="00955CB9" w:rsidRPr="00CB28F2">
        <w:rPr>
          <w:szCs w:val="24"/>
        </w:rPr>
        <w:tab/>
        <w:t>(</w:t>
      </w:r>
      <w:r w:rsidR="00955CB9" w:rsidRPr="00CB28F2">
        <w:rPr>
          <w:b/>
          <w:bCs/>
          <w:szCs w:val="24"/>
        </w:rPr>
        <w:t>TIMx</w:t>
      </w:r>
      <w:r w:rsidR="00955CB9" w:rsidRPr="00CB28F2">
        <w:rPr>
          <w:b/>
          <w:bCs/>
          <w:szCs w:val="24"/>
        </w:rPr>
        <w:sym w:font="Wingdings" w:char="F0E0"/>
      </w:r>
      <w:r w:rsidR="00955CB9" w:rsidRPr="00CB28F2">
        <w:rPr>
          <w:b/>
          <w:bCs/>
          <w:szCs w:val="24"/>
        </w:rPr>
        <w:t>PSC : PSC[15:0]</w:t>
      </w:r>
      <w:r w:rsidR="00955CB9" w:rsidRPr="00CB28F2">
        <w:rPr>
          <w:szCs w:val="24"/>
        </w:rPr>
        <w:t>)</w:t>
      </w:r>
    </w:p>
    <w:p w14:paraId="3B4FE0C5" w14:textId="03BA62B2" w:rsidR="00955CB9" w:rsidRPr="00CB28F2" w:rsidRDefault="00446BF6" w:rsidP="00955CB9">
      <w:pPr>
        <w:pStyle w:val="ListParagraph"/>
        <w:ind w:leftChars="88" w:left="194"/>
        <w:rPr>
          <w:szCs w:val="24"/>
        </w:rPr>
      </w:pPr>
      <w:r>
        <w:rPr>
          <w:szCs w:val="24"/>
        </w:rPr>
        <w:t>3</w:t>
      </w:r>
      <w:r w:rsidR="00955CB9" w:rsidRPr="00CB28F2">
        <w:rPr>
          <w:szCs w:val="24"/>
        </w:rPr>
        <w:t xml:space="preserve">. Set Auto-reload value </w:t>
      </w:r>
      <w:r w:rsidR="00955CB9" w:rsidRPr="00CB28F2">
        <w:rPr>
          <w:szCs w:val="24"/>
        </w:rPr>
        <w:tab/>
      </w:r>
      <w:r w:rsidR="00955CB9" w:rsidRPr="00CB28F2">
        <w:rPr>
          <w:szCs w:val="24"/>
        </w:rPr>
        <w:tab/>
        <w:t>(</w:t>
      </w:r>
      <w:r w:rsidR="00955CB9" w:rsidRPr="00CB28F2">
        <w:rPr>
          <w:b/>
          <w:bCs/>
          <w:szCs w:val="24"/>
        </w:rPr>
        <w:t>TIMx</w:t>
      </w:r>
      <w:r w:rsidR="00955CB9" w:rsidRPr="00CB28F2">
        <w:rPr>
          <w:b/>
          <w:bCs/>
          <w:szCs w:val="24"/>
        </w:rPr>
        <w:sym w:font="Wingdings" w:char="F0E0"/>
      </w:r>
      <w:r w:rsidR="00955CB9" w:rsidRPr="00CB28F2">
        <w:rPr>
          <w:b/>
          <w:bCs/>
          <w:szCs w:val="24"/>
        </w:rPr>
        <w:t>ARR : ARR</w:t>
      </w:r>
      <w:r w:rsidR="00955CB9" w:rsidRPr="00CB28F2">
        <w:rPr>
          <w:szCs w:val="24"/>
        </w:rPr>
        <w:t xml:space="preserve">) </w:t>
      </w:r>
    </w:p>
    <w:p w14:paraId="56D9CF91" w14:textId="73AAB2C4" w:rsidR="00446BF6" w:rsidRPr="00CB28F2" w:rsidRDefault="00446BF6" w:rsidP="00446BF6">
      <w:pPr>
        <w:pStyle w:val="ListParagraph"/>
        <w:ind w:leftChars="88" w:left="194"/>
        <w:rPr>
          <w:szCs w:val="24"/>
        </w:rPr>
      </w:pPr>
      <w:r>
        <w:rPr>
          <w:szCs w:val="24"/>
        </w:rPr>
        <w:t>4</w:t>
      </w:r>
      <w:r w:rsidRPr="00CB28F2">
        <w:rPr>
          <w:szCs w:val="24"/>
        </w:rPr>
        <w:t xml:space="preserve">. Set Counting Direction </w:t>
      </w:r>
      <w:r w:rsidRPr="00CB28F2">
        <w:rPr>
          <w:szCs w:val="24"/>
        </w:rPr>
        <w:tab/>
      </w:r>
      <w:r w:rsidRPr="00CB28F2">
        <w:rPr>
          <w:szCs w:val="24"/>
        </w:rPr>
        <w:tab/>
        <w:t>(</w:t>
      </w:r>
      <w:r w:rsidRPr="00CB28F2">
        <w:rPr>
          <w:b/>
          <w:bCs/>
          <w:szCs w:val="24"/>
        </w:rPr>
        <w:t>TIMx</w:t>
      </w:r>
      <w:r w:rsidRPr="00CB28F2">
        <w:rPr>
          <w:b/>
          <w:bCs/>
          <w:szCs w:val="24"/>
        </w:rPr>
        <w:sym w:font="Wingdings" w:char="F0E0"/>
      </w:r>
      <w:r w:rsidRPr="00CB28F2">
        <w:rPr>
          <w:b/>
          <w:bCs/>
          <w:szCs w:val="24"/>
        </w:rPr>
        <w:t>CR1 : DIR</w:t>
      </w:r>
      <w:r w:rsidRPr="00CB28F2">
        <w:rPr>
          <w:szCs w:val="24"/>
        </w:rPr>
        <w:t>)</w:t>
      </w:r>
    </w:p>
    <w:p w14:paraId="026EBC56" w14:textId="654BDC2F" w:rsidR="00955CB9" w:rsidRPr="00CB28F2" w:rsidRDefault="00446BF6" w:rsidP="00955CB9">
      <w:pPr>
        <w:pStyle w:val="ListParagraph"/>
        <w:ind w:leftChars="88" w:left="194"/>
        <w:rPr>
          <w:szCs w:val="24"/>
        </w:rPr>
      </w:pPr>
      <w:r>
        <w:rPr>
          <w:szCs w:val="24"/>
        </w:rPr>
        <w:t>5</w:t>
      </w:r>
      <w:r w:rsidR="00955CB9" w:rsidRPr="00CB28F2">
        <w:rPr>
          <w:szCs w:val="24"/>
        </w:rPr>
        <w:t xml:space="preserve">. Enable Timer DMA/Interrupt. </w:t>
      </w:r>
      <w:r w:rsidR="00955CB9" w:rsidRPr="00CB28F2">
        <w:rPr>
          <w:szCs w:val="24"/>
        </w:rPr>
        <w:tab/>
      </w:r>
      <w:r w:rsidR="00955CB9" w:rsidRPr="00CB28F2">
        <w:rPr>
          <w:b/>
          <w:bCs/>
          <w:szCs w:val="24"/>
        </w:rPr>
        <w:t>(TIMx</w:t>
      </w:r>
      <w:r w:rsidR="00955CB9" w:rsidRPr="00CB28F2">
        <w:rPr>
          <w:b/>
          <w:bCs/>
          <w:szCs w:val="24"/>
        </w:rPr>
        <w:sym w:font="Wingdings" w:char="F0E0"/>
      </w:r>
      <w:r w:rsidR="00955CB9" w:rsidRPr="00CB28F2">
        <w:rPr>
          <w:b/>
          <w:bCs/>
          <w:szCs w:val="24"/>
        </w:rPr>
        <w:t>DIER : UIE)</w:t>
      </w:r>
    </w:p>
    <w:p w14:paraId="6D3BEFC1" w14:textId="77777777" w:rsidR="00955CB9" w:rsidRPr="00CB28F2" w:rsidRDefault="00955CB9" w:rsidP="00955CB9">
      <w:pPr>
        <w:pStyle w:val="ListParagraph"/>
        <w:ind w:leftChars="88" w:left="194"/>
        <w:rPr>
          <w:szCs w:val="24"/>
        </w:rPr>
      </w:pPr>
      <w:r w:rsidRPr="00CB28F2">
        <w:rPr>
          <w:szCs w:val="24"/>
        </w:rPr>
        <w:t>6. Enable counter</w:t>
      </w:r>
      <w:r w:rsidRPr="00CB28F2">
        <w:rPr>
          <w:szCs w:val="24"/>
        </w:rPr>
        <w:tab/>
      </w:r>
      <w:r w:rsidRPr="00CB28F2">
        <w:rPr>
          <w:szCs w:val="24"/>
        </w:rPr>
        <w:tab/>
      </w:r>
      <w:r w:rsidRPr="00CB28F2">
        <w:rPr>
          <w:szCs w:val="24"/>
        </w:rPr>
        <w:tab/>
        <w:t>(</w:t>
      </w:r>
      <w:r w:rsidRPr="00CB28F2">
        <w:rPr>
          <w:b/>
          <w:bCs/>
          <w:szCs w:val="24"/>
        </w:rPr>
        <w:t>TIMx</w:t>
      </w:r>
      <w:r w:rsidRPr="00CB28F2">
        <w:rPr>
          <w:b/>
          <w:bCs/>
          <w:szCs w:val="24"/>
        </w:rPr>
        <w:sym w:font="Wingdings" w:char="F0E0"/>
      </w:r>
      <w:r w:rsidRPr="00CB28F2">
        <w:rPr>
          <w:b/>
          <w:bCs/>
          <w:szCs w:val="24"/>
        </w:rPr>
        <w:t>CR1 : CEN</w:t>
      </w:r>
      <w:r w:rsidRPr="00CB28F2">
        <w:rPr>
          <w:szCs w:val="24"/>
        </w:rPr>
        <w:t>)</w:t>
      </w:r>
    </w:p>
    <w:p w14:paraId="2F69A804" w14:textId="77777777" w:rsidR="00955CB9" w:rsidRPr="00CB28F2" w:rsidRDefault="00955CB9" w:rsidP="00955CB9">
      <w:pPr>
        <w:pStyle w:val="ListParagraph"/>
        <w:ind w:leftChars="88" w:left="194"/>
        <w:rPr>
          <w:szCs w:val="24"/>
        </w:rPr>
      </w:pPr>
    </w:p>
    <w:p w14:paraId="035F7766" w14:textId="77777777" w:rsidR="00955CB9" w:rsidRPr="00CB28F2" w:rsidRDefault="00955CB9" w:rsidP="00955CB9">
      <w:pPr>
        <w:pStyle w:val="ListParagraph"/>
        <w:ind w:leftChars="88" w:left="194"/>
        <w:rPr>
          <w:szCs w:val="24"/>
        </w:rPr>
      </w:pPr>
      <w:r w:rsidRPr="00CB28F2">
        <w:rPr>
          <w:b/>
          <w:bCs/>
          <w:szCs w:val="24"/>
        </w:rPr>
        <w:t>NVIC setting</w:t>
      </w:r>
    </w:p>
    <w:p w14:paraId="007444A6" w14:textId="77777777" w:rsidR="00955CB9" w:rsidRPr="00CB28F2" w:rsidRDefault="00955CB9" w:rsidP="00955CB9">
      <w:pPr>
        <w:pStyle w:val="ListParagraph"/>
        <w:widowControl w:val="0"/>
        <w:numPr>
          <w:ilvl w:val="2"/>
          <w:numId w:val="36"/>
        </w:numPr>
        <w:autoSpaceDE w:val="0"/>
        <w:autoSpaceDN w:val="0"/>
        <w:spacing w:after="160" w:line="259" w:lineRule="auto"/>
        <w:ind w:leftChars="88" w:left="554"/>
        <w:jc w:val="both"/>
        <w:rPr>
          <w:szCs w:val="24"/>
        </w:rPr>
      </w:pPr>
      <w:r w:rsidRPr="00CB28F2">
        <w:rPr>
          <w:szCs w:val="24"/>
        </w:rPr>
        <w:t xml:space="preserve">Enable TIMx Interrupt: </w:t>
      </w:r>
      <w:r w:rsidRPr="00CB28F2">
        <w:rPr>
          <w:szCs w:val="24"/>
        </w:rPr>
        <w:tab/>
      </w:r>
      <w:r w:rsidRPr="00CB28F2">
        <w:rPr>
          <w:szCs w:val="24"/>
        </w:rPr>
        <w:tab/>
        <w:t>NVIC_EnableIRQ(TIMx_IRQn)</w:t>
      </w:r>
    </w:p>
    <w:p w14:paraId="077A3773" w14:textId="77777777" w:rsidR="00955CB9" w:rsidRPr="00CB28F2" w:rsidRDefault="00955CB9" w:rsidP="00955CB9">
      <w:pPr>
        <w:pStyle w:val="ListParagraph"/>
        <w:widowControl w:val="0"/>
        <w:numPr>
          <w:ilvl w:val="2"/>
          <w:numId w:val="36"/>
        </w:numPr>
        <w:autoSpaceDE w:val="0"/>
        <w:autoSpaceDN w:val="0"/>
        <w:spacing w:after="160" w:line="259" w:lineRule="auto"/>
        <w:ind w:leftChars="88" w:left="554"/>
        <w:jc w:val="both"/>
        <w:rPr>
          <w:szCs w:val="24"/>
        </w:rPr>
      </w:pPr>
      <w:r w:rsidRPr="00CB28F2">
        <w:rPr>
          <w:szCs w:val="24"/>
        </w:rPr>
        <w:t xml:space="preserve">Set interrupt Priority  </w:t>
      </w:r>
      <w:r w:rsidRPr="00CB28F2">
        <w:rPr>
          <w:szCs w:val="24"/>
        </w:rPr>
        <w:tab/>
      </w:r>
      <w:r w:rsidRPr="00CB28F2">
        <w:rPr>
          <w:szCs w:val="24"/>
        </w:rPr>
        <w:tab/>
        <w:t>NVIC_SetPriority(TIMx_IRQn,2)</w:t>
      </w:r>
    </w:p>
    <w:p w14:paraId="6B3B0EC8" w14:textId="77777777" w:rsidR="00955CB9" w:rsidRDefault="00955CB9" w:rsidP="005833F2">
      <w:pPr>
        <w:rPr>
          <w:rFonts w:eastAsiaTheme="minorEastAsia"/>
          <w:lang w:eastAsia="ko-KR"/>
        </w:rPr>
      </w:pPr>
    </w:p>
    <w:p w14:paraId="4BC6C72B" w14:textId="77777777" w:rsidR="00953ED9" w:rsidRDefault="00953ED9">
      <w:pPr>
        <w:spacing w:after="0"/>
        <w:rPr>
          <w:sz w:val="40"/>
          <w:szCs w:val="40"/>
          <w:lang w:eastAsia="ko-KR"/>
        </w:rPr>
      </w:pPr>
      <w:r>
        <w:br w:type="page"/>
      </w:r>
    </w:p>
    <w:p w14:paraId="7D7D05CB" w14:textId="2EDF68DE" w:rsidR="006276B6" w:rsidRDefault="006276B6" w:rsidP="006276B6">
      <w:pPr>
        <w:pStyle w:val="Heading1"/>
      </w:pPr>
      <w:r w:rsidRPr="006276B6">
        <w:lastRenderedPageBreak/>
        <w:t xml:space="preserve">III. Tutorial </w:t>
      </w:r>
    </w:p>
    <w:p w14:paraId="3CC1B41C" w14:textId="0460C101" w:rsidR="006276B6" w:rsidRDefault="006276B6" w:rsidP="006276B6">
      <w:pPr>
        <w:pStyle w:val="Heading2"/>
      </w:pPr>
      <w:r>
        <w:t xml:space="preserve">A. </w:t>
      </w:r>
      <w:r>
        <w:rPr>
          <w:rFonts w:hint="eastAsia"/>
        </w:rPr>
        <w:t>R</w:t>
      </w:r>
      <w:r>
        <w:t>egister Configuration</w:t>
      </w:r>
    </w:p>
    <w:p w14:paraId="33A7F19B" w14:textId="77777777" w:rsidR="006276B6" w:rsidRDefault="006276B6" w:rsidP="006276B6">
      <w:pPr>
        <w:rPr>
          <w:rFonts w:eastAsiaTheme="minorEastAsia"/>
          <w:lang w:eastAsia="ko-KR"/>
        </w:rPr>
      </w:pPr>
    </w:p>
    <w:p w14:paraId="4AB6F98A" w14:textId="77777777" w:rsidR="000E79EB" w:rsidRPr="002319B7" w:rsidRDefault="000E79EB" w:rsidP="000E79EB">
      <w:pPr>
        <w:ind w:left="142"/>
        <w:rPr>
          <w:rFonts w:eastAsia="Times New Roman"/>
        </w:rPr>
      </w:pPr>
      <w:r w:rsidRPr="002319B7">
        <w:rPr>
          <w:rFonts w:eastAsia="Times New Roman"/>
        </w:rPr>
        <w:t>Fill in the table</w:t>
      </w:r>
    </w:p>
    <w:tbl>
      <w:tblPr>
        <w:tblW w:w="8990" w:type="dxa"/>
        <w:jc w:val="center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7"/>
        <w:gridCol w:w="3326"/>
        <w:gridCol w:w="4017"/>
      </w:tblGrid>
      <w:tr w:rsidR="000E79EB" w:rsidRPr="002319B7" w14:paraId="36BAC740" w14:textId="77777777" w:rsidTr="000E79EB">
        <w:trPr>
          <w:trHeight w:val="854"/>
          <w:jc w:val="center"/>
        </w:trPr>
        <w:tc>
          <w:tcPr>
            <w:tcW w:w="1647" w:type="dxa"/>
            <w:shd w:val="clear" w:color="auto" w:fill="D9D9D9"/>
            <w:vAlign w:val="center"/>
          </w:tcPr>
          <w:p w14:paraId="688FFDF2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eastAsia="Times New Roman"/>
                <w:b/>
                <w:color w:val="000000"/>
              </w:rPr>
            </w:pPr>
            <w:bookmarkStart w:id="1" w:name="_Hlk148379459"/>
            <w:r w:rsidRPr="002319B7">
              <w:rPr>
                <w:rFonts w:eastAsia="Times New Roman"/>
                <w:b/>
                <w:color w:val="000000"/>
                <w:sz w:val="20"/>
                <w:szCs w:val="20"/>
              </w:rPr>
              <w:t>Port/Pin</w:t>
            </w:r>
          </w:p>
        </w:tc>
        <w:tc>
          <w:tcPr>
            <w:tcW w:w="3326" w:type="dxa"/>
            <w:shd w:val="clear" w:color="auto" w:fill="D9D9D9"/>
            <w:vAlign w:val="center"/>
          </w:tcPr>
          <w:p w14:paraId="770E0C72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eastAsia="Times New Roman"/>
                <w:b/>
                <w:color w:val="000000"/>
              </w:rPr>
            </w:pPr>
            <w:r w:rsidRPr="002319B7">
              <w:rPr>
                <w:rFonts w:eastAsia="Times New Roman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017" w:type="dxa"/>
            <w:shd w:val="clear" w:color="auto" w:fill="D9D9D9"/>
            <w:vAlign w:val="center"/>
          </w:tcPr>
          <w:p w14:paraId="710061F4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eastAsia="Times New Roman"/>
                <w:b/>
                <w:color w:val="000000"/>
              </w:rPr>
            </w:pPr>
            <w:r w:rsidRPr="002319B7">
              <w:rPr>
                <w:rFonts w:eastAsia="Times New Roman"/>
                <w:b/>
                <w:color w:val="000000"/>
                <w:sz w:val="20"/>
                <w:szCs w:val="20"/>
              </w:rPr>
              <w:t>Register setting</w:t>
            </w:r>
          </w:p>
        </w:tc>
      </w:tr>
      <w:tr w:rsidR="00955CB9" w:rsidRPr="002319B7" w14:paraId="20221DB7" w14:textId="77777777" w:rsidTr="000E79EB">
        <w:trPr>
          <w:trHeight w:val="1203"/>
          <w:jc w:val="center"/>
        </w:trPr>
        <w:tc>
          <w:tcPr>
            <w:tcW w:w="1647" w:type="dxa"/>
            <w:vAlign w:val="center"/>
          </w:tcPr>
          <w:p w14:paraId="6C8E1284" w14:textId="3B449668" w:rsidR="00955CB9" w:rsidRPr="002319B7" w:rsidRDefault="00955CB9" w:rsidP="00955CB9">
            <w:pPr>
              <w:rPr>
                <w:rFonts w:eastAsia="Times New Roman"/>
              </w:rPr>
            </w:pPr>
            <w:r w:rsidRPr="00CB28F2">
              <w:t>RCC</w:t>
            </w:r>
          </w:p>
        </w:tc>
        <w:tc>
          <w:tcPr>
            <w:tcW w:w="3326" w:type="dxa"/>
            <w:vAlign w:val="center"/>
          </w:tcPr>
          <w:p w14:paraId="21695275" w14:textId="514ADD96" w:rsidR="00955CB9" w:rsidRPr="002319B7" w:rsidRDefault="00955CB9" w:rsidP="00955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28F2">
              <w:t>PLL Initialization</w:t>
            </w:r>
          </w:p>
        </w:tc>
        <w:tc>
          <w:tcPr>
            <w:tcW w:w="4017" w:type="dxa"/>
            <w:vAlign w:val="center"/>
          </w:tcPr>
          <w:p w14:paraId="40239A1C" w14:textId="77777777" w:rsidR="00955CB9" w:rsidRPr="00CB28F2" w:rsidRDefault="00955CB9" w:rsidP="00955CB9">
            <w:pPr>
              <w:pStyle w:val="ListParagraph"/>
              <w:ind w:leftChars="0" w:left="0"/>
            </w:pPr>
            <w:r w:rsidRPr="00CB28F2">
              <w:t>RCC_PLL_init();</w:t>
            </w:r>
          </w:p>
          <w:p w14:paraId="608D19C2" w14:textId="30DBFD1D" w:rsidR="00955CB9" w:rsidRPr="000E79EB" w:rsidRDefault="00955CB9" w:rsidP="00955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  <w:sz w:val="20"/>
                <w:szCs w:val="20"/>
                <w:u w:val="single"/>
              </w:rPr>
            </w:pPr>
            <w:r w:rsidRPr="00CB28F2">
              <w:t>EC_SYS_CLK =EC_PLL= 84,000,000</w:t>
            </w:r>
          </w:p>
        </w:tc>
      </w:tr>
      <w:tr w:rsidR="00955CB9" w:rsidRPr="002319B7" w14:paraId="5EB04E14" w14:textId="77777777" w:rsidTr="000E79EB">
        <w:trPr>
          <w:trHeight w:val="1203"/>
          <w:jc w:val="center"/>
        </w:trPr>
        <w:tc>
          <w:tcPr>
            <w:tcW w:w="1647" w:type="dxa"/>
            <w:vAlign w:val="center"/>
          </w:tcPr>
          <w:p w14:paraId="4177E2B7" w14:textId="77777777" w:rsidR="00955CB9" w:rsidRPr="00CB28F2" w:rsidRDefault="00955CB9" w:rsidP="00955CB9"/>
        </w:tc>
        <w:tc>
          <w:tcPr>
            <w:tcW w:w="3326" w:type="dxa"/>
            <w:vAlign w:val="center"/>
          </w:tcPr>
          <w:p w14:paraId="2F414B39" w14:textId="2CB03BD8" w:rsidR="00955CB9" w:rsidRPr="00CB28F2" w:rsidRDefault="00955CB9" w:rsidP="00955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CB28F2">
              <w:rPr>
                <w:szCs w:val="24"/>
              </w:rPr>
              <w:t xml:space="preserve">Enable Timer Peripheral Clock: TIM2 </w:t>
            </w:r>
          </w:p>
        </w:tc>
        <w:tc>
          <w:tcPr>
            <w:tcW w:w="4017" w:type="dxa"/>
            <w:vAlign w:val="center"/>
          </w:tcPr>
          <w:p w14:paraId="76EF8AE4" w14:textId="7FF49A7E" w:rsidR="00955CB9" w:rsidRPr="00CB28F2" w:rsidRDefault="00955CB9" w:rsidP="00955CB9">
            <w:pPr>
              <w:pStyle w:val="NoSpacing"/>
            </w:pPr>
            <w:r w:rsidRPr="00CB28F2">
              <w:t>RCC-&gt;APB1ENR |=1</w:t>
            </w:r>
            <w:r w:rsidRPr="00CB28F2">
              <w:rPr>
                <w:rFonts w:ascii="맑은 고딕" w:eastAsia="맑은 고딕" w:hAnsi="맑은 고딕" w:cs="맑은 고딕" w:hint="eastAsia"/>
              </w:rPr>
              <w:t>≪</w:t>
            </w:r>
            <w:r w:rsidRPr="00CB28F2">
              <w:t>0</w:t>
            </w:r>
          </w:p>
        </w:tc>
      </w:tr>
      <w:tr w:rsidR="00955CB9" w:rsidRPr="002319B7" w14:paraId="4C11148E" w14:textId="77777777" w:rsidTr="000E79EB">
        <w:trPr>
          <w:trHeight w:val="1203"/>
          <w:jc w:val="center"/>
        </w:trPr>
        <w:tc>
          <w:tcPr>
            <w:tcW w:w="1647" w:type="dxa"/>
            <w:vAlign w:val="center"/>
          </w:tcPr>
          <w:p w14:paraId="00983CFE" w14:textId="464E71CA" w:rsidR="00955CB9" w:rsidRPr="00CB28F2" w:rsidRDefault="00955CB9" w:rsidP="00955CB9">
            <w:r w:rsidRPr="00CB28F2">
              <w:t>TIM2</w:t>
            </w:r>
          </w:p>
        </w:tc>
        <w:tc>
          <w:tcPr>
            <w:tcW w:w="3326" w:type="dxa"/>
            <w:vAlign w:val="center"/>
          </w:tcPr>
          <w:p w14:paraId="6B687C57" w14:textId="4A7022EE" w:rsidR="00955CB9" w:rsidRPr="00CB28F2" w:rsidRDefault="00955CB9" w:rsidP="00955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szCs w:val="24"/>
              </w:rPr>
            </w:pPr>
            <w:r w:rsidRPr="00CB28F2">
              <w:t xml:space="preserve">TIM2 counting direction: DIR0 </w:t>
            </w:r>
          </w:p>
        </w:tc>
        <w:tc>
          <w:tcPr>
            <w:tcW w:w="4017" w:type="dxa"/>
            <w:vAlign w:val="center"/>
          </w:tcPr>
          <w:p w14:paraId="22770BEC" w14:textId="3B0E2707" w:rsidR="00955CB9" w:rsidRPr="00CB28F2" w:rsidRDefault="00955CB9" w:rsidP="00955CB9">
            <w:pPr>
              <w:pStyle w:val="NoSpacing"/>
              <w:rPr>
                <w:rFonts w:hint="eastAsia"/>
              </w:rPr>
            </w:pPr>
            <w:r w:rsidRPr="00CB28F2">
              <w:t xml:space="preserve">TIM2-&gt;CR1 &amp; = </w:t>
            </w:r>
            <w:r w:rsidR="00B56581">
              <w:t>~(1&lt;&lt;4)</w:t>
            </w:r>
          </w:p>
        </w:tc>
      </w:tr>
      <w:tr w:rsidR="00955CB9" w:rsidRPr="002319B7" w14:paraId="6104AD8B" w14:textId="77777777" w:rsidTr="000E79EB">
        <w:trPr>
          <w:trHeight w:val="1203"/>
          <w:jc w:val="center"/>
        </w:trPr>
        <w:tc>
          <w:tcPr>
            <w:tcW w:w="1647" w:type="dxa"/>
            <w:vAlign w:val="center"/>
          </w:tcPr>
          <w:p w14:paraId="1DE45974" w14:textId="77777777" w:rsidR="00955CB9" w:rsidRPr="00CB28F2" w:rsidRDefault="00955CB9" w:rsidP="00955CB9"/>
        </w:tc>
        <w:tc>
          <w:tcPr>
            <w:tcW w:w="3326" w:type="dxa"/>
            <w:vAlign w:val="center"/>
          </w:tcPr>
          <w:p w14:paraId="0B8290EE" w14:textId="77777777" w:rsidR="00955CB9" w:rsidRPr="00CB28F2" w:rsidRDefault="00955CB9" w:rsidP="00955CB9">
            <w:pPr>
              <w:pStyle w:val="ListParagraph"/>
              <w:ind w:leftChars="0" w:left="0"/>
              <w:rPr>
                <w:szCs w:val="24"/>
              </w:rPr>
            </w:pPr>
            <w:r w:rsidRPr="00CB28F2">
              <w:rPr>
                <w:szCs w:val="24"/>
              </w:rPr>
              <w:t>Set Timer Clock Pre-scaler value</w:t>
            </w:r>
          </w:p>
          <w:p w14:paraId="5C487687" w14:textId="2AFEAF5D" w:rsidR="00955CB9" w:rsidRPr="00CB28F2" w:rsidRDefault="00955CB9" w:rsidP="00955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CB28F2">
              <w:t>84MHz To 100kHz</w:t>
            </w:r>
          </w:p>
        </w:tc>
        <w:tc>
          <w:tcPr>
            <w:tcW w:w="4017" w:type="dxa"/>
            <w:vAlign w:val="center"/>
          </w:tcPr>
          <w:p w14:paraId="62F80C81" w14:textId="3EF47B14" w:rsidR="00955CB9" w:rsidRPr="00CB28F2" w:rsidRDefault="00955CB9" w:rsidP="00955CB9">
            <w:pPr>
              <w:pStyle w:val="NoSpacing"/>
              <w:rPr>
                <w:rFonts w:hint="eastAsia"/>
              </w:rPr>
            </w:pPr>
            <w:r w:rsidRPr="00CB28F2">
              <w:t>TIM2-&gt;PSC</w:t>
            </w:r>
            <w:r w:rsidR="003F021A"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84×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100×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-1=839</m:t>
              </m:r>
            </m:oMath>
          </w:p>
        </w:tc>
      </w:tr>
      <w:tr w:rsidR="00955CB9" w:rsidRPr="002319B7" w14:paraId="1A62FFCB" w14:textId="77777777" w:rsidTr="000E79EB">
        <w:trPr>
          <w:trHeight w:val="1203"/>
          <w:jc w:val="center"/>
        </w:trPr>
        <w:tc>
          <w:tcPr>
            <w:tcW w:w="1647" w:type="dxa"/>
            <w:vAlign w:val="center"/>
          </w:tcPr>
          <w:p w14:paraId="3B96336B" w14:textId="77777777" w:rsidR="00955CB9" w:rsidRPr="00CB28F2" w:rsidRDefault="00955CB9" w:rsidP="00955CB9"/>
        </w:tc>
        <w:tc>
          <w:tcPr>
            <w:tcW w:w="3326" w:type="dxa"/>
            <w:vAlign w:val="center"/>
          </w:tcPr>
          <w:p w14:paraId="62FBDEFE" w14:textId="77777777" w:rsidR="00955CB9" w:rsidRPr="00CB28F2" w:rsidRDefault="00955CB9" w:rsidP="00955CB9">
            <w:pPr>
              <w:pStyle w:val="ListParagraph"/>
              <w:ind w:leftChars="0" w:left="0"/>
              <w:rPr>
                <w:szCs w:val="24"/>
              </w:rPr>
            </w:pPr>
            <w:r w:rsidRPr="00CB28F2">
              <w:rPr>
                <w:szCs w:val="24"/>
              </w:rPr>
              <w:t>Set Auto-reload value:</w:t>
            </w:r>
          </w:p>
          <w:p w14:paraId="0C3F5316" w14:textId="73A6A4B7" w:rsidR="00955CB9" w:rsidRPr="00955CB9" w:rsidRDefault="00955CB9" w:rsidP="00955CB9">
            <w:pPr>
              <w:pStyle w:val="NoSpacing"/>
              <w:rPr>
                <w:szCs w:val="24"/>
                <w:lang w:val="en-US"/>
              </w:rPr>
            </w:pPr>
            <w:r w:rsidRPr="00955CB9">
              <w:rPr>
                <w:lang w:val="en-US"/>
              </w:rPr>
              <w:t>With 100kHz, counting of 1kHz</w:t>
            </w:r>
          </w:p>
        </w:tc>
        <w:tc>
          <w:tcPr>
            <w:tcW w:w="4017" w:type="dxa"/>
            <w:vAlign w:val="center"/>
          </w:tcPr>
          <w:p w14:paraId="746323D8" w14:textId="6C72A790" w:rsidR="00955CB9" w:rsidRPr="00CB28F2" w:rsidRDefault="00955CB9" w:rsidP="00955CB9">
            <w:pPr>
              <w:pStyle w:val="NoSpacing"/>
              <w:rPr>
                <w:rFonts w:hint="eastAsia"/>
              </w:rPr>
            </w:pPr>
            <w:r w:rsidRPr="00CB28F2">
              <w:t xml:space="preserve">TIM2-&gt;ARR </w:t>
            </w:r>
            <w:r w:rsidR="003F021A"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</m:t>
                  </m:r>
                  <m: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-1=</m:t>
              </m:r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9</m:t>
              </m:r>
            </m:oMath>
          </w:p>
        </w:tc>
      </w:tr>
      <w:tr w:rsidR="00955CB9" w:rsidRPr="002319B7" w14:paraId="77587938" w14:textId="77777777" w:rsidTr="000E79EB">
        <w:trPr>
          <w:trHeight w:val="1203"/>
          <w:jc w:val="center"/>
        </w:trPr>
        <w:tc>
          <w:tcPr>
            <w:tcW w:w="1647" w:type="dxa"/>
            <w:vAlign w:val="center"/>
          </w:tcPr>
          <w:p w14:paraId="5A40DB53" w14:textId="77777777" w:rsidR="00955CB9" w:rsidRPr="00CB28F2" w:rsidRDefault="00955CB9" w:rsidP="00955CB9"/>
        </w:tc>
        <w:tc>
          <w:tcPr>
            <w:tcW w:w="3326" w:type="dxa"/>
            <w:vAlign w:val="center"/>
          </w:tcPr>
          <w:p w14:paraId="052AECED" w14:textId="182F3E80" w:rsidR="00955CB9" w:rsidRPr="00CB28F2" w:rsidRDefault="00955CB9" w:rsidP="00955CB9">
            <w:pPr>
              <w:pStyle w:val="NoSpacing"/>
              <w:rPr>
                <w:szCs w:val="24"/>
              </w:rPr>
            </w:pPr>
            <w:r w:rsidRPr="00CB28F2">
              <w:rPr>
                <w:szCs w:val="24"/>
              </w:rPr>
              <w:t>Enable Timer DMA/Interrupt</w:t>
            </w:r>
          </w:p>
        </w:tc>
        <w:tc>
          <w:tcPr>
            <w:tcW w:w="4017" w:type="dxa"/>
            <w:vAlign w:val="center"/>
          </w:tcPr>
          <w:p w14:paraId="5ACFF78B" w14:textId="2C307D24" w:rsidR="00955CB9" w:rsidRPr="00CB28F2" w:rsidRDefault="00955CB9" w:rsidP="00955CB9">
            <w:pPr>
              <w:pStyle w:val="NoSpacing"/>
              <w:rPr>
                <w:rFonts w:hint="eastAsia"/>
              </w:rPr>
            </w:pPr>
            <w:r w:rsidRPr="00CB28F2">
              <w:t>TIM2-&gt;DIER</w:t>
            </w:r>
            <w:r w:rsidR="003F021A">
              <w:t xml:space="preserve"> |= 1</w:t>
            </w:r>
            <w:r w:rsidR="00411CD1">
              <w:t>&lt;&lt;0</w:t>
            </w:r>
          </w:p>
        </w:tc>
      </w:tr>
      <w:tr w:rsidR="00955CB9" w:rsidRPr="002319B7" w14:paraId="682B824D" w14:textId="77777777" w:rsidTr="000E79EB">
        <w:trPr>
          <w:trHeight w:val="1203"/>
          <w:jc w:val="center"/>
        </w:trPr>
        <w:tc>
          <w:tcPr>
            <w:tcW w:w="1647" w:type="dxa"/>
            <w:vAlign w:val="center"/>
          </w:tcPr>
          <w:p w14:paraId="652A0120" w14:textId="77777777" w:rsidR="00955CB9" w:rsidRPr="00CB28F2" w:rsidRDefault="00955CB9" w:rsidP="00955CB9"/>
        </w:tc>
        <w:tc>
          <w:tcPr>
            <w:tcW w:w="3326" w:type="dxa"/>
            <w:vAlign w:val="center"/>
          </w:tcPr>
          <w:p w14:paraId="177A14F9" w14:textId="6832A201" w:rsidR="00955CB9" w:rsidRPr="00CB28F2" w:rsidRDefault="00955CB9" w:rsidP="00955CB9">
            <w:pPr>
              <w:pStyle w:val="NoSpacing"/>
              <w:rPr>
                <w:szCs w:val="24"/>
              </w:rPr>
            </w:pPr>
            <w:r w:rsidRPr="00CB28F2">
              <w:rPr>
                <w:szCs w:val="24"/>
              </w:rPr>
              <w:t>Enable Counter</w:t>
            </w:r>
          </w:p>
        </w:tc>
        <w:tc>
          <w:tcPr>
            <w:tcW w:w="4017" w:type="dxa"/>
            <w:vAlign w:val="center"/>
          </w:tcPr>
          <w:p w14:paraId="418360F6" w14:textId="1DB2DFC0" w:rsidR="00955CB9" w:rsidRPr="00CB28F2" w:rsidRDefault="00955CB9" w:rsidP="00955CB9">
            <w:pPr>
              <w:pStyle w:val="NoSpacing"/>
              <w:rPr>
                <w:rFonts w:hint="eastAsia"/>
              </w:rPr>
            </w:pPr>
            <w:r w:rsidRPr="00CB28F2">
              <w:t>TIM2-&gt;CR1</w:t>
            </w:r>
            <w:r w:rsidR="003F021A">
              <w:t xml:space="preserve"> |= 1</w:t>
            </w:r>
          </w:p>
        </w:tc>
      </w:tr>
      <w:tr w:rsidR="00955CB9" w:rsidRPr="002319B7" w14:paraId="5EFD3364" w14:textId="77777777" w:rsidTr="000E79EB">
        <w:trPr>
          <w:trHeight w:val="1203"/>
          <w:jc w:val="center"/>
        </w:trPr>
        <w:tc>
          <w:tcPr>
            <w:tcW w:w="1647" w:type="dxa"/>
            <w:vAlign w:val="center"/>
          </w:tcPr>
          <w:p w14:paraId="5824BB2A" w14:textId="32A9784B" w:rsidR="00955CB9" w:rsidRPr="00CB28F2" w:rsidRDefault="00955CB9" w:rsidP="00955CB9">
            <w:r w:rsidRPr="00CB28F2">
              <w:t>NVIC</w:t>
            </w:r>
          </w:p>
        </w:tc>
        <w:tc>
          <w:tcPr>
            <w:tcW w:w="3326" w:type="dxa"/>
            <w:vAlign w:val="center"/>
          </w:tcPr>
          <w:p w14:paraId="142D142D" w14:textId="2A789D7B" w:rsidR="00955CB9" w:rsidRPr="00955CB9" w:rsidRDefault="00955CB9" w:rsidP="00955CB9">
            <w:pPr>
              <w:pStyle w:val="NoSpacing"/>
              <w:rPr>
                <w:szCs w:val="24"/>
                <w:lang w:val="en-US"/>
              </w:rPr>
            </w:pPr>
            <w:r w:rsidRPr="00955CB9">
              <w:rPr>
                <w:lang w:val="en-US"/>
              </w:rPr>
              <w:t>Set TIM2_IRQn with Priority 2, and enable</w:t>
            </w:r>
          </w:p>
        </w:tc>
        <w:tc>
          <w:tcPr>
            <w:tcW w:w="4017" w:type="dxa"/>
            <w:vAlign w:val="center"/>
          </w:tcPr>
          <w:p w14:paraId="703E2F0E" w14:textId="0B3CC6CA" w:rsidR="00955CB9" w:rsidRPr="00CB28F2" w:rsidRDefault="00955CB9" w:rsidP="00955CB9">
            <w:pPr>
              <w:pStyle w:val="ListParagraph"/>
              <w:ind w:leftChars="0" w:left="0"/>
            </w:pPr>
            <w:r w:rsidRPr="00CB28F2">
              <w:t>NVIC_SetPriority(</w:t>
            </w:r>
            <w:r w:rsidR="00411CD1">
              <w:t>TIM2_IRQn</w:t>
            </w:r>
            <w:r w:rsidRPr="00CB28F2">
              <w:t xml:space="preserve">, </w:t>
            </w:r>
            <w:r w:rsidR="003F021A">
              <w:t>1</w:t>
            </w:r>
            <w:r w:rsidRPr="00CB28F2">
              <w:t>);</w:t>
            </w:r>
          </w:p>
          <w:p w14:paraId="206BB4A0" w14:textId="491471C5" w:rsidR="00955CB9" w:rsidRPr="00411CD1" w:rsidRDefault="00955CB9" w:rsidP="00955CB9">
            <w:pPr>
              <w:pStyle w:val="NoSpacing"/>
              <w:rPr>
                <w:lang w:val="en-US"/>
              </w:rPr>
            </w:pPr>
            <w:proofErr w:type="spellStart"/>
            <w:r w:rsidRPr="00411CD1">
              <w:rPr>
                <w:lang w:val="en-US"/>
              </w:rPr>
              <w:t>NVIC_EnableIRQ</w:t>
            </w:r>
            <w:proofErr w:type="spellEnd"/>
            <w:r w:rsidRPr="00411CD1">
              <w:rPr>
                <w:lang w:val="en-US"/>
              </w:rPr>
              <w:t>(</w:t>
            </w:r>
            <w:r w:rsidR="00411CD1">
              <w:rPr>
                <w:lang w:val="en-US"/>
              </w:rPr>
              <w:t>TIM2_IRQn</w:t>
            </w:r>
            <w:r w:rsidRPr="00411CD1">
              <w:rPr>
                <w:lang w:val="en-US"/>
              </w:rPr>
              <w:t>);</w:t>
            </w:r>
          </w:p>
        </w:tc>
      </w:tr>
      <w:bookmarkEnd w:id="1"/>
    </w:tbl>
    <w:p w14:paraId="27130E0B" w14:textId="77777777" w:rsidR="000E79EB" w:rsidRPr="002319B7" w:rsidRDefault="000E79EB" w:rsidP="000E79EB">
      <w:pPr>
        <w:ind w:left="142"/>
        <w:rPr>
          <w:rFonts w:eastAsia="Times New Roman"/>
          <w:b/>
        </w:rPr>
      </w:pPr>
    </w:p>
    <w:p w14:paraId="227DAF33" w14:textId="210E929E" w:rsidR="000E79EB" w:rsidRDefault="000E79EB" w:rsidP="000E79EB">
      <w:r w:rsidRPr="002319B7">
        <w:br w:type="page"/>
      </w:r>
    </w:p>
    <w:p w14:paraId="51E15FE7" w14:textId="64ED8CED" w:rsidR="006276B6" w:rsidRDefault="006276B6" w:rsidP="006276B6">
      <w:pPr>
        <w:pStyle w:val="Heading2"/>
      </w:pPr>
      <w:r>
        <w:lastRenderedPageBreak/>
        <w:t xml:space="preserve">B. Programming </w:t>
      </w:r>
    </w:p>
    <w:p w14:paraId="65557693" w14:textId="215EFC5F" w:rsidR="00E64A02" w:rsidRPr="00E64A02" w:rsidRDefault="00C7259B" w:rsidP="006276B6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Procedure</w:t>
      </w:r>
    </w:p>
    <w:p w14:paraId="3C9F303C" w14:textId="391803D9" w:rsidR="000E79EB" w:rsidRPr="000E79EB" w:rsidRDefault="000E79EB" w:rsidP="000E79EB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0E79EB">
        <w:rPr>
          <w:rFonts w:eastAsia="Times New Roman"/>
          <w:color w:val="000000"/>
        </w:rPr>
        <w:t>Create a new folder ‘</w:t>
      </w:r>
      <w:r w:rsidRPr="000E79EB">
        <w:rPr>
          <w:rFonts w:eastAsia="Times New Roman"/>
          <w:b/>
          <w:color w:val="000000"/>
        </w:rPr>
        <w:t>EC/Tutorial/</w:t>
      </w:r>
      <w:r w:rsidR="00955CB9" w:rsidRPr="00CB28F2">
        <w:rPr>
          <w:b/>
          <w:bCs/>
        </w:rPr>
        <w:t>TU_TimerInterrupt/</w:t>
      </w:r>
      <w:r w:rsidRPr="000E79EB">
        <w:rPr>
          <w:rFonts w:eastAsia="Times New Roman"/>
          <w:color w:val="000000"/>
        </w:rPr>
        <w:t xml:space="preserve">’ </w:t>
      </w:r>
    </w:p>
    <w:p w14:paraId="420A513A" w14:textId="77777777" w:rsidR="000E79EB" w:rsidRPr="000E79EB" w:rsidRDefault="000E79EB" w:rsidP="000E79EB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0E79EB">
        <w:rPr>
          <w:rFonts w:eastAsia="Times New Roman"/>
          <w:color w:val="000000"/>
        </w:rPr>
        <w:t>Open the program ‘Keil uVision5’ and create a new project.</w:t>
      </w:r>
    </w:p>
    <w:p w14:paraId="44A80A1E" w14:textId="69587C1D" w:rsidR="00955CB9" w:rsidRPr="00CB28F2" w:rsidRDefault="00955CB9" w:rsidP="00955CB9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CB28F2">
        <w:t>Name the project as ‘</w:t>
      </w:r>
      <w:r w:rsidRPr="00CB28F2">
        <w:rPr>
          <w:b/>
          <w:bCs/>
        </w:rPr>
        <w:t>TU_TimerInterrupt</w:t>
      </w:r>
      <w:r w:rsidRPr="00CB28F2">
        <w:t xml:space="preserve">. </w:t>
      </w:r>
    </w:p>
    <w:p w14:paraId="7D990CA4" w14:textId="029E4E0A" w:rsidR="00955CB9" w:rsidRPr="00CB28F2" w:rsidRDefault="00955CB9" w:rsidP="00955CB9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CB28F2">
        <w:t>Create a new item called ‘</w:t>
      </w:r>
      <w:r w:rsidRPr="00CB28F2">
        <w:rPr>
          <w:b/>
        </w:rPr>
        <w:t>TU_</w:t>
      </w:r>
      <w:r w:rsidRPr="00CB28F2">
        <w:rPr>
          <w:b/>
          <w:bCs/>
        </w:rPr>
        <w:t>TimerInterrupt</w:t>
      </w:r>
      <w:r w:rsidRPr="00CB28F2">
        <w:rPr>
          <w:b/>
        </w:rPr>
        <w:t>.c</w:t>
      </w:r>
      <w:r w:rsidRPr="00CB28F2">
        <w:t xml:space="preserve">’ </w:t>
      </w:r>
    </w:p>
    <w:p w14:paraId="3B1A5D79" w14:textId="4C321920" w:rsidR="00C7259B" w:rsidRPr="000E79EB" w:rsidRDefault="000E79EB" w:rsidP="00F00291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Style w:val="Hyperlink"/>
        </w:rPr>
      </w:pPr>
      <w:r w:rsidRPr="000E79EB">
        <w:t>U</w:t>
      </w:r>
      <w:r w:rsidR="00C7259B" w:rsidRPr="000E79EB">
        <w:t>se the given source code</w:t>
      </w:r>
      <w:r w:rsidR="00AC30E8">
        <w:t xml:space="preserve"> of </w:t>
      </w:r>
      <w:r w:rsidR="00AC30E8" w:rsidRPr="00CB28F2">
        <w:t>‘</w:t>
      </w:r>
      <w:r w:rsidR="00AC30E8" w:rsidRPr="00CB28F2">
        <w:rPr>
          <w:b/>
        </w:rPr>
        <w:t>TU_</w:t>
      </w:r>
      <w:r w:rsidR="00AC30E8" w:rsidRPr="00CB28F2">
        <w:rPr>
          <w:b/>
          <w:bCs/>
        </w:rPr>
        <w:t>TimerInterrupt</w:t>
      </w:r>
      <w:r w:rsidR="00AC30E8">
        <w:rPr>
          <w:b/>
          <w:bCs/>
        </w:rPr>
        <w:t>_student</w:t>
      </w:r>
      <w:r w:rsidR="00AC30E8" w:rsidRPr="00CB28F2">
        <w:rPr>
          <w:b/>
        </w:rPr>
        <w:t>.c</w:t>
      </w:r>
      <w:r w:rsidR="00AC30E8" w:rsidRPr="00CB28F2">
        <w:t xml:space="preserve">’ </w:t>
      </w:r>
      <w:r w:rsidR="00C7259B" w:rsidRPr="000E79EB">
        <w:t xml:space="preserve"> </w:t>
      </w:r>
      <w:hyperlink r:id="rId10" w:history="1">
        <w:r w:rsidR="00C7259B" w:rsidRPr="000E79EB">
          <w:rPr>
            <w:rStyle w:val="Hyperlink"/>
          </w:rPr>
          <w:t xml:space="preserve">Click </w:t>
        </w:r>
        <w:r w:rsidR="00C7259B" w:rsidRPr="000E79EB">
          <w:rPr>
            <w:rStyle w:val="Hyperlink"/>
          </w:rPr>
          <w:t>t</w:t>
        </w:r>
        <w:r w:rsidR="00C7259B" w:rsidRPr="000E79EB">
          <w:rPr>
            <w:rStyle w:val="Hyperlink"/>
          </w:rPr>
          <w:t>o download</w:t>
        </w:r>
      </w:hyperlink>
    </w:p>
    <w:p w14:paraId="293CD967" w14:textId="77777777" w:rsidR="00955CB9" w:rsidRDefault="00955CB9" w:rsidP="00955CB9">
      <w:pPr>
        <w:pStyle w:val="ListParagraph"/>
        <w:widowControl w:val="0"/>
        <w:wordWrap w:val="0"/>
        <w:autoSpaceDE w:val="0"/>
        <w:autoSpaceDN w:val="0"/>
        <w:spacing w:after="160" w:line="259" w:lineRule="auto"/>
        <w:ind w:leftChars="0"/>
        <w:jc w:val="both"/>
      </w:pPr>
    </w:p>
    <w:p w14:paraId="746247CE" w14:textId="0E247F85" w:rsidR="00C22B2A" w:rsidRPr="000E79EB" w:rsidRDefault="00C22B2A" w:rsidP="00C7259B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0E79EB">
        <w:t>Fill in the empty spaces in the code.</w:t>
      </w:r>
    </w:p>
    <w:p w14:paraId="4FCB71A1" w14:textId="3E4B9364" w:rsidR="00C7259B" w:rsidRPr="000E79EB" w:rsidRDefault="00C7259B" w:rsidP="00C7259B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0E79EB">
        <w:t>Run the program and check your result.</w:t>
      </w:r>
    </w:p>
    <w:p w14:paraId="4AD30BD3" w14:textId="48503EAA" w:rsidR="00C7259B" w:rsidRDefault="00C7259B" w:rsidP="00C7259B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0E79EB">
        <w:t xml:space="preserve">Your tutorial </w:t>
      </w:r>
      <w:r w:rsidR="00C22B2A" w:rsidRPr="000E79EB">
        <w:t xml:space="preserve">report </w:t>
      </w:r>
      <w:r w:rsidRPr="000E79EB">
        <w:t>must be submitted to LMS</w:t>
      </w:r>
    </w:p>
    <w:p w14:paraId="4B4743B8" w14:textId="77777777" w:rsidR="005D4A6C" w:rsidRDefault="005D4A6C" w:rsidP="005D4A6C">
      <w:pPr>
        <w:rPr>
          <w:rFonts w:eastAsia="Times New Roman"/>
          <w:b/>
        </w:rPr>
      </w:pPr>
    </w:p>
    <w:p w14:paraId="731B5942" w14:textId="6A2291FB" w:rsidR="005D4A6C" w:rsidRPr="002319B7" w:rsidRDefault="005D4A6C" w:rsidP="005D4A6C">
      <w:pPr>
        <w:rPr>
          <w:rFonts w:eastAsia="Times New Roman"/>
        </w:rPr>
      </w:pPr>
      <w:r w:rsidRPr="002319B7">
        <w:rPr>
          <w:rFonts w:eastAsia="Times New Roman"/>
          <w:b/>
        </w:rPr>
        <w:t>Exercise</w:t>
      </w:r>
    </w:p>
    <w:p w14:paraId="23C63F86" w14:textId="77777777" w:rsidR="000D5733" w:rsidRPr="00955CB9" w:rsidRDefault="000D5733" w:rsidP="000D5733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955CB9">
        <w:rPr>
          <w:rFonts w:eastAsia="Times New Roman"/>
          <w:color w:val="000000"/>
        </w:rPr>
        <w:t xml:space="preserve">Create a simple program that turns LED on/off at 1 second period. </w:t>
      </w:r>
    </w:p>
    <w:p w14:paraId="077FAE75" w14:textId="77777777" w:rsidR="000D5733" w:rsidRPr="00811859" w:rsidRDefault="000D5733" w:rsidP="000D5733">
      <w:pPr>
        <w:pStyle w:val="ListParagraph"/>
        <w:numPr>
          <w:ilvl w:val="0"/>
          <w:numId w:val="35"/>
        </w:numPr>
        <w:ind w:leftChars="0"/>
        <w:rPr>
          <w:szCs w:val="24"/>
        </w:rPr>
      </w:pPr>
      <w:r w:rsidRPr="00811859">
        <w:rPr>
          <w:szCs w:val="24"/>
        </w:rPr>
        <w:t>System CLK is PLL 84MHz for STM32F411RE</w:t>
      </w:r>
    </w:p>
    <w:p w14:paraId="48546983" w14:textId="77777777" w:rsidR="000D5733" w:rsidRPr="00811859" w:rsidRDefault="000D5733" w:rsidP="000D5733">
      <w:pPr>
        <w:pStyle w:val="ListParagraph"/>
        <w:numPr>
          <w:ilvl w:val="0"/>
          <w:numId w:val="35"/>
        </w:numPr>
        <w:ind w:leftChars="0"/>
        <w:rPr>
          <w:szCs w:val="24"/>
        </w:rPr>
      </w:pPr>
      <w:r w:rsidRPr="00811859">
        <w:rPr>
          <w:szCs w:val="24"/>
        </w:rPr>
        <w:t>Use Counter of TIM2: Up-counting, Timer2_CLK = 100 kHz,  COUNT_CLK = 1 kHz</w:t>
      </w:r>
    </w:p>
    <w:p w14:paraId="6960AA78" w14:textId="77777777" w:rsidR="000D5733" w:rsidRDefault="000D5733" w:rsidP="000D5733">
      <w:pPr>
        <w:pStyle w:val="ListParagraph"/>
        <w:widowControl w:val="0"/>
        <w:numPr>
          <w:ilvl w:val="0"/>
          <w:numId w:val="35"/>
        </w:numPr>
        <w:wordWrap w:val="0"/>
        <w:autoSpaceDE w:val="0"/>
        <w:autoSpaceDN w:val="0"/>
        <w:spacing w:after="160" w:line="259" w:lineRule="auto"/>
        <w:ind w:leftChars="0"/>
        <w:jc w:val="both"/>
      </w:pPr>
      <w:r>
        <w:t>Use</w:t>
      </w:r>
      <w:r w:rsidRPr="00955CB9">
        <w:t xml:space="preserve"> timer interrupt “void TIM2_IRQHandler(void)” </w:t>
      </w:r>
    </w:p>
    <w:p w14:paraId="3C789C4E" w14:textId="77777777" w:rsidR="000D5733" w:rsidRDefault="000D5733" w:rsidP="000D5733">
      <w:pPr>
        <w:pStyle w:val="ListParagraph"/>
        <w:widowControl w:val="0"/>
        <w:numPr>
          <w:ilvl w:val="0"/>
          <w:numId w:val="35"/>
        </w:numPr>
        <w:wordWrap w:val="0"/>
        <w:autoSpaceDE w:val="0"/>
        <w:autoSpaceDN w:val="0"/>
        <w:spacing w:after="160" w:line="259" w:lineRule="auto"/>
        <w:ind w:leftChars="0"/>
        <w:jc w:val="both"/>
      </w:pPr>
      <w:r>
        <w:rPr>
          <w:rFonts w:eastAsiaTheme="minorEastAsia" w:hint="eastAsia"/>
          <w:lang w:eastAsia="ko-KR"/>
        </w:rPr>
        <w:t>N</w:t>
      </w:r>
      <w:r>
        <w:rPr>
          <w:rFonts w:eastAsiaTheme="minorEastAsia"/>
          <w:lang w:eastAsia="ko-KR"/>
        </w:rPr>
        <w:t>ow, change the LED blinking at 0.5 sec period</w:t>
      </w:r>
    </w:p>
    <w:p w14:paraId="5FE6D628" w14:textId="74666FDC" w:rsidR="005D4A6C" w:rsidRDefault="005D4A6C" w:rsidP="005D4A6C">
      <w:pPr>
        <w:pBdr>
          <w:top w:val="nil"/>
          <w:left w:val="nil"/>
          <w:bottom w:val="nil"/>
          <w:right w:val="nil"/>
          <w:between w:val="nil"/>
        </w:pBdr>
        <w:ind w:left="800"/>
        <w:rPr>
          <w:rFonts w:eastAsia="Times New Roman"/>
          <w:color w:val="000000"/>
        </w:rPr>
      </w:pPr>
    </w:p>
    <w:p w14:paraId="2D83F059" w14:textId="775D2412" w:rsidR="00955CB9" w:rsidRDefault="00955CB9" w:rsidP="005D4A6C">
      <w:pPr>
        <w:pBdr>
          <w:top w:val="nil"/>
          <w:left w:val="nil"/>
          <w:bottom w:val="nil"/>
          <w:right w:val="nil"/>
          <w:between w:val="nil"/>
        </w:pBdr>
        <w:ind w:left="800"/>
        <w:rPr>
          <w:rFonts w:eastAsia="Times New Roman"/>
          <w:color w:val="000000"/>
        </w:rPr>
      </w:pPr>
    </w:p>
    <w:p w14:paraId="3FB02B47" w14:textId="4B3DAC11" w:rsidR="00955CB9" w:rsidRDefault="0048619A" w:rsidP="005D4A6C">
      <w:pPr>
        <w:pBdr>
          <w:top w:val="nil"/>
          <w:left w:val="nil"/>
          <w:bottom w:val="nil"/>
          <w:right w:val="nil"/>
          <w:between w:val="nil"/>
        </w:pBdr>
        <w:ind w:left="800"/>
        <w:rPr>
          <w:rFonts w:eastAsia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B7460" wp14:editId="3E2D78D1">
                <wp:simplePos x="0" y="0"/>
                <wp:positionH relativeFrom="column">
                  <wp:posOffset>803910</wp:posOffset>
                </wp:positionH>
                <wp:positionV relativeFrom="paragraph">
                  <wp:posOffset>247650</wp:posOffset>
                </wp:positionV>
                <wp:extent cx="3594100" cy="723900"/>
                <wp:effectExtent l="0" t="0" r="25400" b="19050"/>
                <wp:wrapNone/>
                <wp:docPr id="20723979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15CDF" w14:textId="0AECF04A" w:rsidR="0048619A" w:rsidRPr="0048619A" w:rsidRDefault="0048619A" w:rsidP="0048619A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48619A">
                              <w:rPr>
                                <w:sz w:val="16"/>
                                <w:szCs w:val="16"/>
                              </w:rPr>
                              <w:t xml:space="preserve">f(count &gt; </w:t>
                            </w:r>
                            <w:r w:rsidR="00104C3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48619A">
                              <w:rPr>
                                <w:sz w:val="16"/>
                                <w:szCs w:val="16"/>
                              </w:rPr>
                              <w:t>99</w:t>
                            </w:r>
                            <w:r w:rsidR="00104C3F">
                              <w:rPr>
                                <w:sz w:val="16"/>
                                <w:szCs w:val="16"/>
                              </w:rPr>
                              <w:t>+1)</w:t>
                            </w:r>
                            <w:r w:rsidRPr="0048619A">
                              <w:rPr>
                                <w:sz w:val="16"/>
                                <w:szCs w:val="16"/>
                              </w:rPr>
                              <w:t>*5) {</w:t>
                            </w:r>
                          </w:p>
                          <w:p w14:paraId="64BB1164" w14:textId="240CC0E4" w:rsidR="0048619A" w:rsidRPr="0048619A" w:rsidRDefault="0048619A" w:rsidP="0048619A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19A">
                              <w:rPr>
                                <w:sz w:val="16"/>
                                <w:szCs w:val="16"/>
                              </w:rPr>
                              <w:t xml:space="preserve">  LED_Toggle();</w:t>
                            </w:r>
                          </w:p>
                          <w:p w14:paraId="32A19AA3" w14:textId="69A1D350" w:rsidR="0048619A" w:rsidRPr="0048619A" w:rsidRDefault="0048619A" w:rsidP="0048619A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19A">
                              <w:rPr>
                                <w:sz w:val="16"/>
                                <w:szCs w:val="16"/>
                              </w:rPr>
                              <w:t xml:space="preserve">  count =0;</w:t>
                            </w:r>
                          </w:p>
                          <w:p w14:paraId="3D047B51" w14:textId="00349CA0" w:rsidR="0048619A" w:rsidRPr="0048619A" w:rsidRDefault="0048619A" w:rsidP="0048619A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19A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BB0B2FB" w14:textId="117E8BD0" w:rsidR="0048619A" w:rsidRPr="0048619A" w:rsidRDefault="0048619A" w:rsidP="0048619A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8619A">
                              <w:rPr>
                                <w:sz w:val="16"/>
                                <w:szCs w:val="16"/>
                              </w:rPr>
                              <w:t>count++;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B7460" id="Rectangle 1" o:spid="_x0000_s1026" style="position:absolute;left:0;text-align:left;margin-left:63.3pt;margin-top:19.5pt;width:283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" fillcolor="white [3201]" strokecolor="#70ad47 [3209]" strokeweight="1pt">
                <v:textbox>
                  <w:txbxContent>
                    <w:p w14:paraId="2FE15CDF" w14:textId="0AECF04A" w:rsidR="0048619A" w:rsidRPr="0048619A" w:rsidRDefault="0048619A" w:rsidP="0048619A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Pr="0048619A">
                        <w:rPr>
                          <w:sz w:val="16"/>
                          <w:szCs w:val="16"/>
                        </w:rPr>
                        <w:t xml:space="preserve">f(count &gt; </w:t>
                      </w:r>
                      <w:r w:rsidR="00104C3F">
                        <w:rPr>
                          <w:sz w:val="16"/>
                          <w:szCs w:val="16"/>
                        </w:rPr>
                        <w:t>(</w:t>
                      </w:r>
                      <w:r w:rsidRPr="0048619A">
                        <w:rPr>
                          <w:sz w:val="16"/>
                          <w:szCs w:val="16"/>
                        </w:rPr>
                        <w:t>99</w:t>
                      </w:r>
                      <w:r w:rsidR="00104C3F">
                        <w:rPr>
                          <w:sz w:val="16"/>
                          <w:szCs w:val="16"/>
                        </w:rPr>
                        <w:t>+1)</w:t>
                      </w:r>
                      <w:r w:rsidRPr="0048619A">
                        <w:rPr>
                          <w:sz w:val="16"/>
                          <w:szCs w:val="16"/>
                        </w:rPr>
                        <w:t>*5) {</w:t>
                      </w:r>
                    </w:p>
                    <w:p w14:paraId="64BB1164" w14:textId="240CC0E4" w:rsidR="0048619A" w:rsidRPr="0048619A" w:rsidRDefault="0048619A" w:rsidP="0048619A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8619A">
                        <w:rPr>
                          <w:sz w:val="16"/>
                          <w:szCs w:val="16"/>
                        </w:rPr>
                        <w:t xml:space="preserve">  LED_Toggle();</w:t>
                      </w:r>
                    </w:p>
                    <w:p w14:paraId="32A19AA3" w14:textId="69A1D350" w:rsidR="0048619A" w:rsidRPr="0048619A" w:rsidRDefault="0048619A" w:rsidP="0048619A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8619A">
                        <w:rPr>
                          <w:sz w:val="16"/>
                          <w:szCs w:val="16"/>
                        </w:rPr>
                        <w:t xml:space="preserve">  count =0;</w:t>
                      </w:r>
                    </w:p>
                    <w:p w14:paraId="3D047B51" w14:textId="00349CA0" w:rsidR="0048619A" w:rsidRPr="0048619A" w:rsidRDefault="0048619A" w:rsidP="0048619A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8619A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4BB0B2FB" w14:textId="117E8BD0" w:rsidR="0048619A" w:rsidRPr="0048619A" w:rsidRDefault="0048619A" w:rsidP="0048619A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8619A">
                        <w:rPr>
                          <w:sz w:val="16"/>
                          <w:szCs w:val="16"/>
                        </w:rPr>
                        <w:t>count++;</w:t>
                      </w:r>
                    </w:p>
                  </w:txbxContent>
                </v:textbox>
              </v:rect>
            </w:pict>
          </mc:Fallback>
        </mc:AlternateContent>
      </w:r>
      <w:r w:rsidR="00955CB9" w:rsidRPr="00CB28F2">
        <w:rPr>
          <w:noProof/>
        </w:rPr>
        <w:drawing>
          <wp:inline distT="0" distB="0" distL="0" distR="0" wp14:anchorId="037201F5" wp14:editId="29017DE3">
            <wp:extent cx="3860800" cy="1429601"/>
            <wp:effectExtent l="0" t="0" r="6350" b="0"/>
            <wp:docPr id="2" name="그림 2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폰트, 라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984" cy="14518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899AC8" w14:textId="1E56773F" w:rsidR="00980C25" w:rsidRDefault="00980C25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br w:type="page"/>
      </w:r>
    </w:p>
    <w:p w14:paraId="76296A13" w14:textId="0FCDB22B" w:rsidR="005D4A6C" w:rsidRPr="002319B7" w:rsidRDefault="0048619A" w:rsidP="005D4A6C">
      <w:pPr>
        <w:rPr>
          <w:rFonts w:eastAsia="Times New Roman"/>
          <w:b/>
          <w:sz w:val="24"/>
          <w:szCs w:val="24"/>
        </w:rPr>
      </w:pPr>
      <w:r w:rsidRPr="0048619A">
        <w:rPr>
          <w:rFonts w:eastAsia="Times New Roman"/>
          <w:b/>
          <w:sz w:val="24"/>
          <w:szCs w:val="24"/>
        </w:rPr>
        <w:lastRenderedPageBreak/>
        <w:drawing>
          <wp:inline distT="0" distB="0" distL="0" distR="0" wp14:anchorId="5FDFC9DC" wp14:editId="63340976">
            <wp:extent cx="5940425" cy="5276215"/>
            <wp:effectExtent l="0" t="0" r="3175" b="635"/>
            <wp:docPr id="4430103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1032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C3F" w:rsidRPr="00104C3F">
        <w:rPr>
          <w:noProof/>
        </w:rPr>
        <w:t xml:space="preserve"> </w:t>
      </w:r>
      <w:r w:rsidR="00104C3F" w:rsidRPr="00104C3F">
        <w:rPr>
          <w:rFonts w:eastAsia="Times New Roman"/>
          <w:b/>
          <w:sz w:val="24"/>
          <w:szCs w:val="24"/>
        </w:rPr>
        <w:drawing>
          <wp:inline distT="0" distB="0" distL="0" distR="0" wp14:anchorId="6E3645FB" wp14:editId="3327900B">
            <wp:extent cx="5607338" cy="3073558"/>
            <wp:effectExtent l="0" t="0" r="0" b="0"/>
            <wp:docPr id="12364789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78922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E05C" w14:textId="4B835FF5" w:rsidR="00BA15F7" w:rsidRDefault="00BA15F7" w:rsidP="003A1400">
      <w:pPr>
        <w:widowControl w:val="0"/>
        <w:wordWrap w:val="0"/>
        <w:autoSpaceDE w:val="0"/>
        <w:autoSpaceDN w:val="0"/>
        <w:spacing w:after="160" w:line="259" w:lineRule="auto"/>
        <w:jc w:val="center"/>
      </w:pPr>
    </w:p>
    <w:p w14:paraId="2D68CD8B" w14:textId="77777777" w:rsidR="00BA15F7" w:rsidRDefault="00BA15F7" w:rsidP="003A1400">
      <w:pPr>
        <w:widowControl w:val="0"/>
        <w:wordWrap w:val="0"/>
        <w:autoSpaceDE w:val="0"/>
        <w:autoSpaceDN w:val="0"/>
        <w:spacing w:after="160" w:line="259" w:lineRule="auto"/>
        <w:jc w:val="center"/>
      </w:pPr>
    </w:p>
    <w:p w14:paraId="1892AE16" w14:textId="6C88C7FE" w:rsidR="00E64A02" w:rsidRDefault="00E64A02" w:rsidP="00E64A02">
      <w:pPr>
        <w:pStyle w:val="Heading2"/>
      </w:pPr>
      <w:r w:rsidRPr="00E64A02">
        <w:t>Appendix</w:t>
      </w:r>
    </w:p>
    <w:p w14:paraId="33AC755C" w14:textId="77777777" w:rsidR="00955CB9" w:rsidRPr="00EF3A66" w:rsidRDefault="00000000" w:rsidP="00955CB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4"/>
          <w:szCs w:val="24"/>
        </w:rPr>
      </w:pPr>
      <w:hyperlink r:id="rId14">
        <w:r w:rsidR="00955CB9" w:rsidRPr="00EF3A66">
          <w:rPr>
            <w:rFonts w:eastAsia="Times New Roman"/>
            <w:color w:val="0563C1"/>
            <w:sz w:val="24"/>
            <w:szCs w:val="24"/>
            <w:u w:val="single"/>
          </w:rPr>
          <w:t>See here for MCU resources</w:t>
        </w:r>
      </w:hyperlink>
    </w:p>
    <w:p w14:paraId="7C873D25" w14:textId="77777777" w:rsidR="00955CB9" w:rsidRDefault="00955CB9" w:rsidP="00955CB9">
      <w:pPr>
        <w:rPr>
          <w:rFonts w:eastAsiaTheme="minorEastAsia"/>
          <w:lang w:eastAsia="ko-KR"/>
        </w:rPr>
      </w:pPr>
    </w:p>
    <w:p w14:paraId="0260E7CF" w14:textId="77777777" w:rsidR="00955CB9" w:rsidRPr="00CB28F2" w:rsidRDefault="00955CB9" w:rsidP="00955CB9">
      <w:pPr>
        <w:jc w:val="center"/>
        <w:rPr>
          <w:noProof/>
          <w:szCs w:val="24"/>
        </w:rPr>
      </w:pPr>
      <w:r w:rsidRPr="00CB28F2">
        <w:rPr>
          <w:noProof/>
          <w:szCs w:val="24"/>
        </w:rPr>
        <w:drawing>
          <wp:inline distT="0" distB="0" distL="0" distR="0" wp14:anchorId="67CF9250" wp14:editId="212CE39A">
            <wp:extent cx="5700713" cy="4445318"/>
            <wp:effectExtent l="0" t="0" r="0" b="0"/>
            <wp:docPr id="5" name="그림 4" descr="텍스트, 도표, 평행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텍스트, 도표, 평행, 평면도이(가) 표시된 사진&#10;&#10;자동 생성된 설명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t="6323" r="537"/>
                    <a:stretch/>
                  </pic:blipFill>
                  <pic:spPr bwMode="auto">
                    <a:xfrm>
                      <a:off x="0" y="0"/>
                      <a:ext cx="5700713" cy="4445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F5D27" w14:textId="77777777" w:rsidR="00955CB9" w:rsidRPr="00CB28F2" w:rsidRDefault="00955CB9" w:rsidP="00955CB9">
      <w:pPr>
        <w:pStyle w:val="ListParagraph"/>
        <w:numPr>
          <w:ilvl w:val="0"/>
          <w:numId w:val="18"/>
        </w:numPr>
        <w:spacing w:after="160" w:line="259" w:lineRule="auto"/>
        <w:ind w:leftChars="0"/>
        <w:jc w:val="both"/>
        <w:rPr>
          <w:szCs w:val="24"/>
        </w:rPr>
      </w:pPr>
      <w:r w:rsidRPr="00CB28F2">
        <w:rPr>
          <w:szCs w:val="24"/>
        </w:rPr>
        <w:t>TIM_TypeDef :  &lt;stm32f411xe.h&gt;</w:t>
      </w:r>
    </w:p>
    <w:p w14:paraId="536B47B9" w14:textId="57B57829" w:rsidR="00955CB9" w:rsidRDefault="00955CB9" w:rsidP="00955CB9">
      <w:pPr>
        <w:rPr>
          <w:rFonts w:eastAsiaTheme="minorEastAsia"/>
          <w:lang w:eastAsia="ko-KR"/>
        </w:rPr>
      </w:pPr>
      <w:r w:rsidRPr="00CB28F2">
        <w:rPr>
          <w:noProof/>
        </w:rPr>
        <w:lastRenderedPageBreak/>
        <w:drawing>
          <wp:inline distT="0" distB="0" distL="0" distR="0" wp14:anchorId="52244AEF" wp14:editId="555B914F">
            <wp:extent cx="5731510" cy="2877820"/>
            <wp:effectExtent l="0" t="0" r="2540" b="0"/>
            <wp:docPr id="6" name="그림 6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메뉴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490C" w14:textId="5FC1836A" w:rsidR="00955CB9" w:rsidRDefault="00955CB9" w:rsidP="00955CB9">
      <w:pPr>
        <w:rPr>
          <w:rFonts w:eastAsiaTheme="minorEastAsia"/>
          <w:lang w:eastAsia="ko-KR"/>
        </w:rPr>
      </w:pPr>
      <w:r w:rsidRPr="00CB28F2">
        <w:rPr>
          <w:noProof/>
        </w:rPr>
        <w:drawing>
          <wp:inline distT="0" distB="0" distL="0" distR="0" wp14:anchorId="1DDB529A" wp14:editId="01FC904D">
            <wp:extent cx="3959750" cy="541362"/>
            <wp:effectExtent l="0" t="0" r="3175" b="0"/>
            <wp:docPr id="8" name="그림 8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폰트, 스크린샷, 화이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645" cy="55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CFEE" w14:textId="45B13EE6" w:rsidR="00E64A02" w:rsidRDefault="00955CB9">
      <w:pPr>
        <w:spacing w:after="0"/>
      </w:pPr>
      <w:r w:rsidRPr="00CB28F2">
        <w:rPr>
          <w:noProof/>
        </w:rPr>
        <w:drawing>
          <wp:inline distT="0" distB="0" distL="0" distR="0" wp14:anchorId="3BC6E75B" wp14:editId="58A653D1">
            <wp:extent cx="3713260" cy="624910"/>
            <wp:effectExtent l="0" t="0" r="1905" b="3810"/>
            <wp:docPr id="181755841" name="그림 18175584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5841" name="그림 181755841" descr="텍스트, 스크린샷, 폰트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1971" cy="63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A02" w:rsidSect="00C96351">
      <w:headerReference w:type="default" r:id="rId19"/>
      <w:pgSz w:w="11906" w:h="16838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92E77" w14:textId="77777777" w:rsidR="00D003E6" w:rsidRDefault="00D003E6" w:rsidP="00A206D8">
      <w:r>
        <w:separator/>
      </w:r>
    </w:p>
  </w:endnote>
  <w:endnote w:type="continuationSeparator" w:id="0">
    <w:p w14:paraId="3B6A96A2" w14:textId="77777777" w:rsidR="00D003E6" w:rsidRDefault="00D003E6" w:rsidP="00A20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FF91B" w14:textId="77777777" w:rsidR="00D003E6" w:rsidRDefault="00D003E6" w:rsidP="00A206D8">
      <w:r>
        <w:separator/>
      </w:r>
    </w:p>
  </w:footnote>
  <w:footnote w:type="continuationSeparator" w:id="0">
    <w:p w14:paraId="4B5D26E1" w14:textId="77777777" w:rsidR="00D003E6" w:rsidRDefault="00D003E6" w:rsidP="00A20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401BF" w14:textId="79D18F80" w:rsidR="00B44CB3" w:rsidRPr="00664D6D" w:rsidRDefault="00326838" w:rsidP="00A206D8">
    <w:r>
      <w:rPr>
        <w:lang w:eastAsia="ko-KR"/>
      </w:rPr>
      <w:t>Embedded Controller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7341306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6E6731"/>
    <w:multiLevelType w:val="hybridMultilevel"/>
    <w:tmpl w:val="25E04D6C"/>
    <w:lvl w:ilvl="0" w:tplc="1B4815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2B63728"/>
    <w:multiLevelType w:val="multilevel"/>
    <w:tmpl w:val="8348D6DC"/>
    <w:lvl w:ilvl="0">
      <w:start w:val="1"/>
      <w:numFmt w:val="bullet"/>
      <w:lvlText w:val="•"/>
      <w:lvlJc w:val="left"/>
      <w:pPr>
        <w:ind w:left="542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42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42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42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42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42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2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42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42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140498"/>
    <w:multiLevelType w:val="hybridMultilevel"/>
    <w:tmpl w:val="F04090F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D663349"/>
    <w:multiLevelType w:val="multilevel"/>
    <w:tmpl w:val="8CA89232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1A87CAE"/>
    <w:multiLevelType w:val="hybridMultilevel"/>
    <w:tmpl w:val="C994DCFA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144374F6"/>
    <w:multiLevelType w:val="hybridMultilevel"/>
    <w:tmpl w:val="F6B897CA"/>
    <w:lvl w:ilvl="0" w:tplc="1B48152E">
      <w:start w:val="1"/>
      <w:numFmt w:val="bullet"/>
      <w:lvlText w:val="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7" w15:restartNumberingAfterBreak="0">
    <w:nsid w:val="147D30E5"/>
    <w:multiLevelType w:val="multilevel"/>
    <w:tmpl w:val="E6480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4B47C7E"/>
    <w:multiLevelType w:val="multilevel"/>
    <w:tmpl w:val="9FCCC13E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93C4371"/>
    <w:multiLevelType w:val="hybridMultilevel"/>
    <w:tmpl w:val="132E1428"/>
    <w:lvl w:ilvl="0" w:tplc="A93E4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A6B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7A4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681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CC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87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348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8EF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C4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AE02853"/>
    <w:multiLevelType w:val="hybridMultilevel"/>
    <w:tmpl w:val="8AB47C68"/>
    <w:lvl w:ilvl="0" w:tplc="3D1CE3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1872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E015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5E52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2615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1C0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108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C424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52DC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C16E5B"/>
    <w:multiLevelType w:val="multilevel"/>
    <w:tmpl w:val="EDDEF5EE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4322EC7"/>
    <w:multiLevelType w:val="hybridMultilevel"/>
    <w:tmpl w:val="688E96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5E24CEA"/>
    <w:multiLevelType w:val="hybridMultilevel"/>
    <w:tmpl w:val="20687778"/>
    <w:lvl w:ilvl="0" w:tplc="C9FED0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C9E3551"/>
    <w:multiLevelType w:val="hybridMultilevel"/>
    <w:tmpl w:val="69323530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E057E1D"/>
    <w:multiLevelType w:val="hybridMultilevel"/>
    <w:tmpl w:val="0AD630BC"/>
    <w:lvl w:ilvl="0" w:tplc="2A50B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0E5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B62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A8A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2C9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E66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AC2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F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80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1440303"/>
    <w:multiLevelType w:val="hybridMultilevel"/>
    <w:tmpl w:val="900C86C8"/>
    <w:lvl w:ilvl="0" w:tplc="0E1EEA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6D47F1A"/>
    <w:multiLevelType w:val="hybridMultilevel"/>
    <w:tmpl w:val="B8A64F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92842FE"/>
    <w:multiLevelType w:val="hybridMultilevel"/>
    <w:tmpl w:val="D952B4E4"/>
    <w:lvl w:ilvl="0" w:tplc="C0DE9FAA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2BC4D1D"/>
    <w:multiLevelType w:val="hybridMultilevel"/>
    <w:tmpl w:val="397810FA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4297711"/>
    <w:multiLevelType w:val="multilevel"/>
    <w:tmpl w:val="2A602EEE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D1E1DD0"/>
    <w:multiLevelType w:val="hybridMultilevel"/>
    <w:tmpl w:val="13423CFC"/>
    <w:lvl w:ilvl="0" w:tplc="933010A8">
      <w:start w:val="1"/>
      <w:numFmt w:val="bullet"/>
      <w:pStyle w:val="1"/>
      <w:lvlText w:val="▪"/>
      <w:lvlJc w:val="left"/>
      <w:pPr>
        <w:ind w:left="401" w:hanging="40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01" w:hanging="400"/>
      </w:pPr>
      <w:rPr>
        <w:rFonts w:ascii="Wingdings" w:hAnsi="Wingdings" w:hint="default"/>
      </w:rPr>
    </w:lvl>
    <w:lvl w:ilvl="2" w:tplc="E86C38D2">
      <w:start w:val="1"/>
      <w:numFmt w:val="bullet"/>
      <w:lvlText w:val="◦"/>
      <w:lvlJc w:val="left"/>
      <w:pPr>
        <w:ind w:left="1201" w:hanging="40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</w:abstractNum>
  <w:abstractNum w:abstractNumId="22" w15:restartNumberingAfterBreak="0">
    <w:nsid w:val="5D554785"/>
    <w:multiLevelType w:val="hybridMultilevel"/>
    <w:tmpl w:val="E82A127C"/>
    <w:lvl w:ilvl="0" w:tplc="8416B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69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607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72E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E23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385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663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0EA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548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EC90715"/>
    <w:multiLevelType w:val="hybridMultilevel"/>
    <w:tmpl w:val="94C01C9C"/>
    <w:lvl w:ilvl="0" w:tplc="A01E1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3352219"/>
    <w:multiLevelType w:val="hybridMultilevel"/>
    <w:tmpl w:val="27CC025A"/>
    <w:lvl w:ilvl="0" w:tplc="6E1EFF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68013AC"/>
    <w:multiLevelType w:val="hybridMultilevel"/>
    <w:tmpl w:val="E5CEA778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CBA6F08"/>
    <w:multiLevelType w:val="hybridMultilevel"/>
    <w:tmpl w:val="8C6C7810"/>
    <w:lvl w:ilvl="0" w:tplc="5F3CE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E0E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D6A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84D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E46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E0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2E3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AE5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060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11C0709"/>
    <w:multiLevelType w:val="multilevel"/>
    <w:tmpl w:val="36CA4802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1EF3265"/>
    <w:multiLevelType w:val="multilevel"/>
    <w:tmpl w:val="000C1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7C4823B1"/>
    <w:multiLevelType w:val="hybridMultilevel"/>
    <w:tmpl w:val="8640E0E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89E21D48">
      <w:start w:val="1"/>
      <w:numFmt w:val="bullet"/>
      <w:pStyle w:val="10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DDC36AD"/>
    <w:multiLevelType w:val="hybridMultilevel"/>
    <w:tmpl w:val="C502757C"/>
    <w:lvl w:ilvl="0" w:tplc="56161CC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7DE80EBF"/>
    <w:multiLevelType w:val="multilevel"/>
    <w:tmpl w:val="DD84B6DA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2010980652">
    <w:abstractNumId w:val="0"/>
  </w:num>
  <w:num w:numId="2" w16cid:durableId="1452482446">
    <w:abstractNumId w:val="21"/>
  </w:num>
  <w:num w:numId="3" w16cid:durableId="2085302125">
    <w:abstractNumId w:val="23"/>
  </w:num>
  <w:num w:numId="4" w16cid:durableId="1527131778">
    <w:abstractNumId w:val="29"/>
  </w:num>
  <w:num w:numId="5" w16cid:durableId="690912413">
    <w:abstractNumId w:val="3"/>
  </w:num>
  <w:num w:numId="6" w16cid:durableId="255286800">
    <w:abstractNumId w:val="17"/>
  </w:num>
  <w:num w:numId="7" w16cid:durableId="276644275">
    <w:abstractNumId w:val="29"/>
  </w:num>
  <w:num w:numId="8" w16cid:durableId="569190889">
    <w:abstractNumId w:val="29"/>
  </w:num>
  <w:num w:numId="9" w16cid:durableId="1040859871">
    <w:abstractNumId w:val="29"/>
  </w:num>
  <w:num w:numId="10" w16cid:durableId="1663464892">
    <w:abstractNumId w:val="5"/>
  </w:num>
  <w:num w:numId="11" w16cid:durableId="1458373302">
    <w:abstractNumId w:val="12"/>
  </w:num>
  <w:num w:numId="12" w16cid:durableId="1703284284">
    <w:abstractNumId w:val="29"/>
  </w:num>
  <w:num w:numId="13" w16cid:durableId="1727102242">
    <w:abstractNumId w:val="24"/>
  </w:num>
  <w:num w:numId="14" w16cid:durableId="414128624">
    <w:abstractNumId w:val="13"/>
  </w:num>
  <w:num w:numId="15" w16cid:durableId="276644172">
    <w:abstractNumId w:val="18"/>
  </w:num>
  <w:num w:numId="16" w16cid:durableId="2056612524">
    <w:abstractNumId w:val="29"/>
  </w:num>
  <w:num w:numId="17" w16cid:durableId="1956407517">
    <w:abstractNumId w:val="25"/>
  </w:num>
  <w:num w:numId="18" w16cid:durableId="213086456">
    <w:abstractNumId w:val="1"/>
  </w:num>
  <w:num w:numId="19" w16cid:durableId="1236403176">
    <w:abstractNumId w:val="14"/>
  </w:num>
  <w:num w:numId="20" w16cid:durableId="127015142">
    <w:abstractNumId w:val="19"/>
  </w:num>
  <w:num w:numId="21" w16cid:durableId="1811050453">
    <w:abstractNumId w:val="6"/>
  </w:num>
  <w:num w:numId="22" w16cid:durableId="1922055316">
    <w:abstractNumId w:val="16"/>
  </w:num>
  <w:num w:numId="23" w16cid:durableId="1765609599">
    <w:abstractNumId w:val="2"/>
  </w:num>
  <w:num w:numId="24" w16cid:durableId="848639572">
    <w:abstractNumId w:val="4"/>
  </w:num>
  <w:num w:numId="25" w16cid:durableId="2047094726">
    <w:abstractNumId w:val="27"/>
  </w:num>
  <w:num w:numId="26" w16cid:durableId="170875886">
    <w:abstractNumId w:val="22"/>
  </w:num>
  <w:num w:numId="27" w16cid:durableId="1569068922">
    <w:abstractNumId w:val="9"/>
  </w:num>
  <w:num w:numId="28" w16cid:durableId="1072310631">
    <w:abstractNumId w:val="26"/>
  </w:num>
  <w:num w:numId="29" w16cid:durableId="316691895">
    <w:abstractNumId w:val="15"/>
  </w:num>
  <w:num w:numId="30" w16cid:durableId="2040159832">
    <w:abstractNumId w:val="8"/>
  </w:num>
  <w:num w:numId="31" w16cid:durableId="137841874">
    <w:abstractNumId w:val="11"/>
  </w:num>
  <w:num w:numId="32" w16cid:durableId="692414176">
    <w:abstractNumId w:val="31"/>
  </w:num>
  <w:num w:numId="33" w16cid:durableId="1046640270">
    <w:abstractNumId w:val="7"/>
  </w:num>
  <w:num w:numId="34" w16cid:durableId="424419891">
    <w:abstractNumId w:val="28"/>
  </w:num>
  <w:num w:numId="35" w16cid:durableId="1492211450">
    <w:abstractNumId w:val="20"/>
  </w:num>
  <w:num w:numId="36" w16cid:durableId="71122434">
    <w:abstractNumId w:val="10"/>
  </w:num>
  <w:num w:numId="37" w16cid:durableId="55906328">
    <w:abstractNumId w:val="3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zsDAzMjcxtARyDJR0lIJTi4sz8/NACgxNagGzi3byLQAAAA=="/>
  </w:docVars>
  <w:rsids>
    <w:rsidRoot w:val="00A206D8"/>
    <w:rsid w:val="00000607"/>
    <w:rsid w:val="00003B90"/>
    <w:rsid w:val="00004FC5"/>
    <w:rsid w:val="000051E3"/>
    <w:rsid w:val="00010065"/>
    <w:rsid w:val="000102D2"/>
    <w:rsid w:val="00013733"/>
    <w:rsid w:val="00016041"/>
    <w:rsid w:val="000177A6"/>
    <w:rsid w:val="000208B5"/>
    <w:rsid w:val="00024084"/>
    <w:rsid w:val="00034E68"/>
    <w:rsid w:val="00036214"/>
    <w:rsid w:val="0003621C"/>
    <w:rsid w:val="0003656E"/>
    <w:rsid w:val="0004339F"/>
    <w:rsid w:val="000445AF"/>
    <w:rsid w:val="00050EAE"/>
    <w:rsid w:val="00051F50"/>
    <w:rsid w:val="000524C2"/>
    <w:rsid w:val="00052D15"/>
    <w:rsid w:val="00054ED0"/>
    <w:rsid w:val="00064114"/>
    <w:rsid w:val="000669D3"/>
    <w:rsid w:val="000675A3"/>
    <w:rsid w:val="00070E05"/>
    <w:rsid w:val="00071990"/>
    <w:rsid w:val="000729E4"/>
    <w:rsid w:val="0007337D"/>
    <w:rsid w:val="00077445"/>
    <w:rsid w:val="00080F28"/>
    <w:rsid w:val="00081645"/>
    <w:rsid w:val="00083B53"/>
    <w:rsid w:val="00084B5C"/>
    <w:rsid w:val="00084D2F"/>
    <w:rsid w:val="00085D6F"/>
    <w:rsid w:val="00087B05"/>
    <w:rsid w:val="00087EF0"/>
    <w:rsid w:val="00092683"/>
    <w:rsid w:val="00092D06"/>
    <w:rsid w:val="00095357"/>
    <w:rsid w:val="00097023"/>
    <w:rsid w:val="000A2AE9"/>
    <w:rsid w:val="000A4474"/>
    <w:rsid w:val="000A5101"/>
    <w:rsid w:val="000B3D19"/>
    <w:rsid w:val="000B45A5"/>
    <w:rsid w:val="000B5907"/>
    <w:rsid w:val="000B69C6"/>
    <w:rsid w:val="000B7249"/>
    <w:rsid w:val="000C0DFA"/>
    <w:rsid w:val="000C1976"/>
    <w:rsid w:val="000C3540"/>
    <w:rsid w:val="000C4C76"/>
    <w:rsid w:val="000C4DD7"/>
    <w:rsid w:val="000C63AC"/>
    <w:rsid w:val="000D0447"/>
    <w:rsid w:val="000D3AA2"/>
    <w:rsid w:val="000D3F2F"/>
    <w:rsid w:val="000D41D1"/>
    <w:rsid w:val="000D44D7"/>
    <w:rsid w:val="000D4C06"/>
    <w:rsid w:val="000D526D"/>
    <w:rsid w:val="000D5583"/>
    <w:rsid w:val="000D5733"/>
    <w:rsid w:val="000E065E"/>
    <w:rsid w:val="000E0D86"/>
    <w:rsid w:val="000E0F3F"/>
    <w:rsid w:val="000E56C5"/>
    <w:rsid w:val="000E71EA"/>
    <w:rsid w:val="000E79EB"/>
    <w:rsid w:val="000F6F6D"/>
    <w:rsid w:val="00100A79"/>
    <w:rsid w:val="001012AF"/>
    <w:rsid w:val="00101CA5"/>
    <w:rsid w:val="0010319B"/>
    <w:rsid w:val="00104C3F"/>
    <w:rsid w:val="00113435"/>
    <w:rsid w:val="00114EC0"/>
    <w:rsid w:val="00114F2A"/>
    <w:rsid w:val="0011606C"/>
    <w:rsid w:val="00116EAE"/>
    <w:rsid w:val="001173C9"/>
    <w:rsid w:val="00117F9D"/>
    <w:rsid w:val="00121729"/>
    <w:rsid w:val="001241D1"/>
    <w:rsid w:val="00125833"/>
    <w:rsid w:val="0012597B"/>
    <w:rsid w:val="00126117"/>
    <w:rsid w:val="0013284F"/>
    <w:rsid w:val="0013416D"/>
    <w:rsid w:val="001370BE"/>
    <w:rsid w:val="00137DA4"/>
    <w:rsid w:val="00146D4E"/>
    <w:rsid w:val="00147589"/>
    <w:rsid w:val="00152E05"/>
    <w:rsid w:val="001534F0"/>
    <w:rsid w:val="00160562"/>
    <w:rsid w:val="0016493E"/>
    <w:rsid w:val="00172791"/>
    <w:rsid w:val="001727AF"/>
    <w:rsid w:val="00172ABC"/>
    <w:rsid w:val="00174D39"/>
    <w:rsid w:val="0018081D"/>
    <w:rsid w:val="00192F72"/>
    <w:rsid w:val="001A03CF"/>
    <w:rsid w:val="001A1A2E"/>
    <w:rsid w:val="001A2D3D"/>
    <w:rsid w:val="001A355F"/>
    <w:rsid w:val="001A37C5"/>
    <w:rsid w:val="001A73BF"/>
    <w:rsid w:val="001B5E6E"/>
    <w:rsid w:val="001C07C0"/>
    <w:rsid w:val="001C248C"/>
    <w:rsid w:val="001C356C"/>
    <w:rsid w:val="001C374C"/>
    <w:rsid w:val="001C4AC0"/>
    <w:rsid w:val="001D3E7F"/>
    <w:rsid w:val="001E58A7"/>
    <w:rsid w:val="001E7DA7"/>
    <w:rsid w:val="001F13A1"/>
    <w:rsid w:val="001F188A"/>
    <w:rsid w:val="001F2395"/>
    <w:rsid w:val="001F3AF5"/>
    <w:rsid w:val="001F53C6"/>
    <w:rsid w:val="001F596C"/>
    <w:rsid w:val="002000F5"/>
    <w:rsid w:val="00204CE3"/>
    <w:rsid w:val="0020533E"/>
    <w:rsid w:val="00207210"/>
    <w:rsid w:val="0021369D"/>
    <w:rsid w:val="002141B8"/>
    <w:rsid w:val="00217BB1"/>
    <w:rsid w:val="00221108"/>
    <w:rsid w:val="002259D3"/>
    <w:rsid w:val="00225DC6"/>
    <w:rsid w:val="00226525"/>
    <w:rsid w:val="00227068"/>
    <w:rsid w:val="00231813"/>
    <w:rsid w:val="00231FAE"/>
    <w:rsid w:val="002347EB"/>
    <w:rsid w:val="00234C16"/>
    <w:rsid w:val="00234C92"/>
    <w:rsid w:val="0023592C"/>
    <w:rsid w:val="00236CBD"/>
    <w:rsid w:val="002400F0"/>
    <w:rsid w:val="002418BC"/>
    <w:rsid w:val="0024197F"/>
    <w:rsid w:val="00244554"/>
    <w:rsid w:val="002514B8"/>
    <w:rsid w:val="00253839"/>
    <w:rsid w:val="00255C09"/>
    <w:rsid w:val="00265029"/>
    <w:rsid w:val="00265736"/>
    <w:rsid w:val="00270D13"/>
    <w:rsid w:val="00271C24"/>
    <w:rsid w:val="00271DB2"/>
    <w:rsid w:val="00272758"/>
    <w:rsid w:val="00273B62"/>
    <w:rsid w:val="0028369D"/>
    <w:rsid w:val="0028642A"/>
    <w:rsid w:val="00291DF2"/>
    <w:rsid w:val="002922CA"/>
    <w:rsid w:val="0029409E"/>
    <w:rsid w:val="00296053"/>
    <w:rsid w:val="002A1640"/>
    <w:rsid w:val="002A1C4D"/>
    <w:rsid w:val="002A4C88"/>
    <w:rsid w:val="002A791B"/>
    <w:rsid w:val="002B03DA"/>
    <w:rsid w:val="002B19E6"/>
    <w:rsid w:val="002B762F"/>
    <w:rsid w:val="002C1778"/>
    <w:rsid w:val="002C1BC4"/>
    <w:rsid w:val="002C2664"/>
    <w:rsid w:val="002C4094"/>
    <w:rsid w:val="002C4790"/>
    <w:rsid w:val="002D47EB"/>
    <w:rsid w:val="002D5708"/>
    <w:rsid w:val="002E36E9"/>
    <w:rsid w:val="002E4EAD"/>
    <w:rsid w:val="002E60BA"/>
    <w:rsid w:val="002F7DF4"/>
    <w:rsid w:val="00300517"/>
    <w:rsid w:val="00303961"/>
    <w:rsid w:val="00307E7A"/>
    <w:rsid w:val="00313345"/>
    <w:rsid w:val="00314434"/>
    <w:rsid w:val="0031520D"/>
    <w:rsid w:val="003252C0"/>
    <w:rsid w:val="00326838"/>
    <w:rsid w:val="003279C5"/>
    <w:rsid w:val="00331CE4"/>
    <w:rsid w:val="00333D85"/>
    <w:rsid w:val="00335F6B"/>
    <w:rsid w:val="00337F45"/>
    <w:rsid w:val="00342372"/>
    <w:rsid w:val="00342951"/>
    <w:rsid w:val="003436D8"/>
    <w:rsid w:val="00346451"/>
    <w:rsid w:val="00346C9B"/>
    <w:rsid w:val="00347CAF"/>
    <w:rsid w:val="00351D10"/>
    <w:rsid w:val="003569D1"/>
    <w:rsid w:val="00362DFB"/>
    <w:rsid w:val="00363C07"/>
    <w:rsid w:val="00365417"/>
    <w:rsid w:val="00373914"/>
    <w:rsid w:val="0037600D"/>
    <w:rsid w:val="0037613C"/>
    <w:rsid w:val="003776E2"/>
    <w:rsid w:val="00386DEB"/>
    <w:rsid w:val="00386E84"/>
    <w:rsid w:val="00387304"/>
    <w:rsid w:val="003920E2"/>
    <w:rsid w:val="00392D5B"/>
    <w:rsid w:val="00397E02"/>
    <w:rsid w:val="003A1400"/>
    <w:rsid w:val="003A6A10"/>
    <w:rsid w:val="003A7194"/>
    <w:rsid w:val="003B31E8"/>
    <w:rsid w:val="003B4E27"/>
    <w:rsid w:val="003B5124"/>
    <w:rsid w:val="003B5A00"/>
    <w:rsid w:val="003B72C2"/>
    <w:rsid w:val="003C731F"/>
    <w:rsid w:val="003D0011"/>
    <w:rsid w:val="003D05A0"/>
    <w:rsid w:val="003D0F5C"/>
    <w:rsid w:val="003D2DF1"/>
    <w:rsid w:val="003D3FE0"/>
    <w:rsid w:val="003E58F7"/>
    <w:rsid w:val="003F021A"/>
    <w:rsid w:val="003F04CA"/>
    <w:rsid w:val="003F0F70"/>
    <w:rsid w:val="003F14BD"/>
    <w:rsid w:val="003F1D9B"/>
    <w:rsid w:val="003F2C1F"/>
    <w:rsid w:val="003F3C65"/>
    <w:rsid w:val="003F479B"/>
    <w:rsid w:val="003F6DED"/>
    <w:rsid w:val="004001D4"/>
    <w:rsid w:val="00400E6C"/>
    <w:rsid w:val="00407947"/>
    <w:rsid w:val="00411268"/>
    <w:rsid w:val="00411CD1"/>
    <w:rsid w:val="0042197D"/>
    <w:rsid w:val="004229FB"/>
    <w:rsid w:val="00424E94"/>
    <w:rsid w:val="0043041E"/>
    <w:rsid w:val="00431838"/>
    <w:rsid w:val="0043485A"/>
    <w:rsid w:val="00436B33"/>
    <w:rsid w:val="0043736F"/>
    <w:rsid w:val="00437AE7"/>
    <w:rsid w:val="0044000F"/>
    <w:rsid w:val="004450B3"/>
    <w:rsid w:val="00446BF6"/>
    <w:rsid w:val="00446C26"/>
    <w:rsid w:val="00450B79"/>
    <w:rsid w:val="00454844"/>
    <w:rsid w:val="00456DCD"/>
    <w:rsid w:val="00457984"/>
    <w:rsid w:val="00461FCE"/>
    <w:rsid w:val="004627AF"/>
    <w:rsid w:val="00463A20"/>
    <w:rsid w:val="00470D70"/>
    <w:rsid w:val="00471E18"/>
    <w:rsid w:val="00473678"/>
    <w:rsid w:val="004736CC"/>
    <w:rsid w:val="004751A5"/>
    <w:rsid w:val="004757E2"/>
    <w:rsid w:val="00475BCB"/>
    <w:rsid w:val="00475C84"/>
    <w:rsid w:val="0048170E"/>
    <w:rsid w:val="004826C7"/>
    <w:rsid w:val="00484AB1"/>
    <w:rsid w:val="0048619A"/>
    <w:rsid w:val="0048762B"/>
    <w:rsid w:val="00487CF3"/>
    <w:rsid w:val="0049058F"/>
    <w:rsid w:val="00490D10"/>
    <w:rsid w:val="00491E4A"/>
    <w:rsid w:val="00496590"/>
    <w:rsid w:val="004A2316"/>
    <w:rsid w:val="004A4100"/>
    <w:rsid w:val="004A6786"/>
    <w:rsid w:val="004B41A8"/>
    <w:rsid w:val="004B7C79"/>
    <w:rsid w:val="004C20F1"/>
    <w:rsid w:val="004C272E"/>
    <w:rsid w:val="004C362B"/>
    <w:rsid w:val="004C3893"/>
    <w:rsid w:val="004C4E9B"/>
    <w:rsid w:val="004C6EAB"/>
    <w:rsid w:val="004D1241"/>
    <w:rsid w:val="004D5031"/>
    <w:rsid w:val="004E0B28"/>
    <w:rsid w:val="004E545A"/>
    <w:rsid w:val="004F596C"/>
    <w:rsid w:val="004F5AC4"/>
    <w:rsid w:val="004F7487"/>
    <w:rsid w:val="0050797F"/>
    <w:rsid w:val="00512F31"/>
    <w:rsid w:val="00517576"/>
    <w:rsid w:val="00523E16"/>
    <w:rsid w:val="00526B1D"/>
    <w:rsid w:val="00527ABB"/>
    <w:rsid w:val="00532A66"/>
    <w:rsid w:val="00532EC2"/>
    <w:rsid w:val="00535D24"/>
    <w:rsid w:val="00537BA4"/>
    <w:rsid w:val="00542468"/>
    <w:rsid w:val="00542C6A"/>
    <w:rsid w:val="0054583B"/>
    <w:rsid w:val="00546839"/>
    <w:rsid w:val="00551E25"/>
    <w:rsid w:val="00554181"/>
    <w:rsid w:val="00557E95"/>
    <w:rsid w:val="0056037E"/>
    <w:rsid w:val="00564109"/>
    <w:rsid w:val="0056611F"/>
    <w:rsid w:val="00566BCD"/>
    <w:rsid w:val="0057290F"/>
    <w:rsid w:val="005767A4"/>
    <w:rsid w:val="00581345"/>
    <w:rsid w:val="005833F2"/>
    <w:rsid w:val="005A0D25"/>
    <w:rsid w:val="005A0DB1"/>
    <w:rsid w:val="005A37EE"/>
    <w:rsid w:val="005A6806"/>
    <w:rsid w:val="005B1493"/>
    <w:rsid w:val="005B23CE"/>
    <w:rsid w:val="005B4BBF"/>
    <w:rsid w:val="005B5469"/>
    <w:rsid w:val="005B58A1"/>
    <w:rsid w:val="005B70E3"/>
    <w:rsid w:val="005C0A86"/>
    <w:rsid w:val="005C0EAD"/>
    <w:rsid w:val="005C2317"/>
    <w:rsid w:val="005C2871"/>
    <w:rsid w:val="005C6D99"/>
    <w:rsid w:val="005C76F9"/>
    <w:rsid w:val="005C7731"/>
    <w:rsid w:val="005C7B31"/>
    <w:rsid w:val="005D0140"/>
    <w:rsid w:val="005D0E70"/>
    <w:rsid w:val="005D4A6C"/>
    <w:rsid w:val="005D7387"/>
    <w:rsid w:val="005E0742"/>
    <w:rsid w:val="005E2CB6"/>
    <w:rsid w:val="005E362F"/>
    <w:rsid w:val="005E3B7E"/>
    <w:rsid w:val="005E4E51"/>
    <w:rsid w:val="005E633B"/>
    <w:rsid w:val="005F11EB"/>
    <w:rsid w:val="005F1C2D"/>
    <w:rsid w:val="005F32F6"/>
    <w:rsid w:val="005F365B"/>
    <w:rsid w:val="005F67DA"/>
    <w:rsid w:val="0060006F"/>
    <w:rsid w:val="006101E8"/>
    <w:rsid w:val="006102B0"/>
    <w:rsid w:val="00614CF8"/>
    <w:rsid w:val="00625BC1"/>
    <w:rsid w:val="006268CB"/>
    <w:rsid w:val="006276B6"/>
    <w:rsid w:val="00635E9C"/>
    <w:rsid w:val="00637593"/>
    <w:rsid w:val="00642989"/>
    <w:rsid w:val="006429AD"/>
    <w:rsid w:val="006604E3"/>
    <w:rsid w:val="00661B02"/>
    <w:rsid w:val="006638EB"/>
    <w:rsid w:val="00665BB7"/>
    <w:rsid w:val="0067200A"/>
    <w:rsid w:val="00674CF7"/>
    <w:rsid w:val="0068027E"/>
    <w:rsid w:val="006807C2"/>
    <w:rsid w:val="0068112D"/>
    <w:rsid w:val="006815A0"/>
    <w:rsid w:val="0068382D"/>
    <w:rsid w:val="00687E9F"/>
    <w:rsid w:val="006915C1"/>
    <w:rsid w:val="00695BAC"/>
    <w:rsid w:val="006A3267"/>
    <w:rsid w:val="006A370A"/>
    <w:rsid w:val="006A3F56"/>
    <w:rsid w:val="006A50F0"/>
    <w:rsid w:val="006A5A2F"/>
    <w:rsid w:val="006B01F8"/>
    <w:rsid w:val="006B15D2"/>
    <w:rsid w:val="006B3043"/>
    <w:rsid w:val="006C0EEF"/>
    <w:rsid w:val="006C1AF0"/>
    <w:rsid w:val="006C3D45"/>
    <w:rsid w:val="006C6F11"/>
    <w:rsid w:val="006C70CD"/>
    <w:rsid w:val="006D2DEC"/>
    <w:rsid w:val="006D784C"/>
    <w:rsid w:val="006D7872"/>
    <w:rsid w:val="006E113C"/>
    <w:rsid w:val="006E2847"/>
    <w:rsid w:val="006E29AD"/>
    <w:rsid w:val="006F577A"/>
    <w:rsid w:val="0070213C"/>
    <w:rsid w:val="007042F6"/>
    <w:rsid w:val="00705468"/>
    <w:rsid w:val="007119F7"/>
    <w:rsid w:val="00713943"/>
    <w:rsid w:val="00713BA4"/>
    <w:rsid w:val="00715009"/>
    <w:rsid w:val="007208A1"/>
    <w:rsid w:val="007245E3"/>
    <w:rsid w:val="00726B9E"/>
    <w:rsid w:val="00732E05"/>
    <w:rsid w:val="007331CB"/>
    <w:rsid w:val="0075026A"/>
    <w:rsid w:val="00756F01"/>
    <w:rsid w:val="00761C76"/>
    <w:rsid w:val="007720A8"/>
    <w:rsid w:val="007723EB"/>
    <w:rsid w:val="00772C13"/>
    <w:rsid w:val="00774AA8"/>
    <w:rsid w:val="00776E1F"/>
    <w:rsid w:val="007840DF"/>
    <w:rsid w:val="00785283"/>
    <w:rsid w:val="00786101"/>
    <w:rsid w:val="00790116"/>
    <w:rsid w:val="00791628"/>
    <w:rsid w:val="00791FFC"/>
    <w:rsid w:val="007A1AE1"/>
    <w:rsid w:val="007A68F8"/>
    <w:rsid w:val="007B69E1"/>
    <w:rsid w:val="007B6C67"/>
    <w:rsid w:val="007B76B6"/>
    <w:rsid w:val="007B7E6A"/>
    <w:rsid w:val="007C4A29"/>
    <w:rsid w:val="007C4F35"/>
    <w:rsid w:val="007C583C"/>
    <w:rsid w:val="007D0924"/>
    <w:rsid w:val="007D2F6A"/>
    <w:rsid w:val="007D383A"/>
    <w:rsid w:val="007D677A"/>
    <w:rsid w:val="007D68A1"/>
    <w:rsid w:val="007E0EE1"/>
    <w:rsid w:val="007E1743"/>
    <w:rsid w:val="007E1DA3"/>
    <w:rsid w:val="007E35C0"/>
    <w:rsid w:val="007E66C7"/>
    <w:rsid w:val="007F0203"/>
    <w:rsid w:val="007F158D"/>
    <w:rsid w:val="00800173"/>
    <w:rsid w:val="008012DB"/>
    <w:rsid w:val="008069B9"/>
    <w:rsid w:val="0080778E"/>
    <w:rsid w:val="0081008F"/>
    <w:rsid w:val="0081163C"/>
    <w:rsid w:val="00811940"/>
    <w:rsid w:val="00816F0F"/>
    <w:rsid w:val="008210A4"/>
    <w:rsid w:val="00821335"/>
    <w:rsid w:val="008220B9"/>
    <w:rsid w:val="00823098"/>
    <w:rsid w:val="008250F2"/>
    <w:rsid w:val="008319A0"/>
    <w:rsid w:val="008322E4"/>
    <w:rsid w:val="00833041"/>
    <w:rsid w:val="00842EBA"/>
    <w:rsid w:val="008430E3"/>
    <w:rsid w:val="0085154C"/>
    <w:rsid w:val="00852B01"/>
    <w:rsid w:val="00855074"/>
    <w:rsid w:val="00857D4C"/>
    <w:rsid w:val="00861BF1"/>
    <w:rsid w:val="008762D8"/>
    <w:rsid w:val="008773B2"/>
    <w:rsid w:val="00881513"/>
    <w:rsid w:val="00882CF9"/>
    <w:rsid w:val="00895F27"/>
    <w:rsid w:val="008A0458"/>
    <w:rsid w:val="008A1BF0"/>
    <w:rsid w:val="008A37E4"/>
    <w:rsid w:val="008A5B20"/>
    <w:rsid w:val="008B033D"/>
    <w:rsid w:val="008B1450"/>
    <w:rsid w:val="008B3762"/>
    <w:rsid w:val="008B3CAE"/>
    <w:rsid w:val="008B6072"/>
    <w:rsid w:val="008B610B"/>
    <w:rsid w:val="008B709D"/>
    <w:rsid w:val="008C2C61"/>
    <w:rsid w:val="008D42AD"/>
    <w:rsid w:val="008D7E52"/>
    <w:rsid w:val="008E1051"/>
    <w:rsid w:val="008E5C66"/>
    <w:rsid w:val="008E5DF6"/>
    <w:rsid w:val="008E62A5"/>
    <w:rsid w:val="008E6E22"/>
    <w:rsid w:val="008F09F2"/>
    <w:rsid w:val="009078C7"/>
    <w:rsid w:val="00911F4C"/>
    <w:rsid w:val="0091219E"/>
    <w:rsid w:val="00912EC9"/>
    <w:rsid w:val="00913A60"/>
    <w:rsid w:val="009151FE"/>
    <w:rsid w:val="00916559"/>
    <w:rsid w:val="009165AD"/>
    <w:rsid w:val="00921C49"/>
    <w:rsid w:val="009255E4"/>
    <w:rsid w:val="0092799B"/>
    <w:rsid w:val="00927AEB"/>
    <w:rsid w:val="00937E78"/>
    <w:rsid w:val="00944451"/>
    <w:rsid w:val="00946088"/>
    <w:rsid w:val="00951138"/>
    <w:rsid w:val="0095388C"/>
    <w:rsid w:val="00953ED9"/>
    <w:rsid w:val="009546D6"/>
    <w:rsid w:val="00955CB9"/>
    <w:rsid w:val="00961371"/>
    <w:rsid w:val="00963E1F"/>
    <w:rsid w:val="009669D4"/>
    <w:rsid w:val="00967844"/>
    <w:rsid w:val="0097266B"/>
    <w:rsid w:val="00974CF5"/>
    <w:rsid w:val="00974D9F"/>
    <w:rsid w:val="00980A61"/>
    <w:rsid w:val="00980C25"/>
    <w:rsid w:val="0098116B"/>
    <w:rsid w:val="0098364D"/>
    <w:rsid w:val="00986BF7"/>
    <w:rsid w:val="00990C0A"/>
    <w:rsid w:val="00995B68"/>
    <w:rsid w:val="009A0EA3"/>
    <w:rsid w:val="009A416D"/>
    <w:rsid w:val="009A4C43"/>
    <w:rsid w:val="009B1452"/>
    <w:rsid w:val="009B223C"/>
    <w:rsid w:val="009B3A8B"/>
    <w:rsid w:val="009B41E5"/>
    <w:rsid w:val="009C2BA8"/>
    <w:rsid w:val="009C3592"/>
    <w:rsid w:val="009C7E27"/>
    <w:rsid w:val="009D0A71"/>
    <w:rsid w:val="009D1658"/>
    <w:rsid w:val="009D28FD"/>
    <w:rsid w:val="009D4CB3"/>
    <w:rsid w:val="009D7E0B"/>
    <w:rsid w:val="009E3AB3"/>
    <w:rsid w:val="009E532B"/>
    <w:rsid w:val="009E58D5"/>
    <w:rsid w:val="009E60BE"/>
    <w:rsid w:val="009F035E"/>
    <w:rsid w:val="009F7A9B"/>
    <w:rsid w:val="00A02684"/>
    <w:rsid w:val="00A02A77"/>
    <w:rsid w:val="00A06A7D"/>
    <w:rsid w:val="00A17907"/>
    <w:rsid w:val="00A206D8"/>
    <w:rsid w:val="00A21A11"/>
    <w:rsid w:val="00A25F9A"/>
    <w:rsid w:val="00A32481"/>
    <w:rsid w:val="00A33FA7"/>
    <w:rsid w:val="00A42F62"/>
    <w:rsid w:val="00A43472"/>
    <w:rsid w:val="00A43FCC"/>
    <w:rsid w:val="00A45670"/>
    <w:rsid w:val="00A522D5"/>
    <w:rsid w:val="00A52C79"/>
    <w:rsid w:val="00A53973"/>
    <w:rsid w:val="00A53C41"/>
    <w:rsid w:val="00A54930"/>
    <w:rsid w:val="00A624F4"/>
    <w:rsid w:val="00A632F6"/>
    <w:rsid w:val="00A66375"/>
    <w:rsid w:val="00A70C88"/>
    <w:rsid w:val="00A74B78"/>
    <w:rsid w:val="00A825A8"/>
    <w:rsid w:val="00A83439"/>
    <w:rsid w:val="00A83D8A"/>
    <w:rsid w:val="00A90035"/>
    <w:rsid w:val="00A91B59"/>
    <w:rsid w:val="00A931C1"/>
    <w:rsid w:val="00AA13A0"/>
    <w:rsid w:val="00AA3E22"/>
    <w:rsid w:val="00AA72F6"/>
    <w:rsid w:val="00AA7EA6"/>
    <w:rsid w:val="00AB01E5"/>
    <w:rsid w:val="00AB0A4A"/>
    <w:rsid w:val="00AB0BBA"/>
    <w:rsid w:val="00AB6B08"/>
    <w:rsid w:val="00AC0656"/>
    <w:rsid w:val="00AC30E8"/>
    <w:rsid w:val="00AC4C69"/>
    <w:rsid w:val="00AC4E44"/>
    <w:rsid w:val="00AD156A"/>
    <w:rsid w:val="00AD4712"/>
    <w:rsid w:val="00AD4892"/>
    <w:rsid w:val="00AE2BA6"/>
    <w:rsid w:val="00AE33A1"/>
    <w:rsid w:val="00AE77C1"/>
    <w:rsid w:val="00AF03E3"/>
    <w:rsid w:val="00B0180A"/>
    <w:rsid w:val="00B020E7"/>
    <w:rsid w:val="00B04245"/>
    <w:rsid w:val="00B06A89"/>
    <w:rsid w:val="00B079EC"/>
    <w:rsid w:val="00B12BE8"/>
    <w:rsid w:val="00B16799"/>
    <w:rsid w:val="00B1789E"/>
    <w:rsid w:val="00B264B5"/>
    <w:rsid w:val="00B27A5C"/>
    <w:rsid w:val="00B300F1"/>
    <w:rsid w:val="00B31229"/>
    <w:rsid w:val="00B3252D"/>
    <w:rsid w:val="00B362C1"/>
    <w:rsid w:val="00B44CB3"/>
    <w:rsid w:val="00B478A2"/>
    <w:rsid w:val="00B53C33"/>
    <w:rsid w:val="00B56581"/>
    <w:rsid w:val="00B575A5"/>
    <w:rsid w:val="00B605E3"/>
    <w:rsid w:val="00B60FD3"/>
    <w:rsid w:val="00B6182E"/>
    <w:rsid w:val="00B66B3B"/>
    <w:rsid w:val="00B67B7F"/>
    <w:rsid w:val="00B726BA"/>
    <w:rsid w:val="00B74234"/>
    <w:rsid w:val="00B76211"/>
    <w:rsid w:val="00B81C6D"/>
    <w:rsid w:val="00B83073"/>
    <w:rsid w:val="00B8311C"/>
    <w:rsid w:val="00B923DB"/>
    <w:rsid w:val="00B9314D"/>
    <w:rsid w:val="00B9390C"/>
    <w:rsid w:val="00B94592"/>
    <w:rsid w:val="00B96801"/>
    <w:rsid w:val="00B96EE0"/>
    <w:rsid w:val="00BA15F7"/>
    <w:rsid w:val="00BA6F3A"/>
    <w:rsid w:val="00BA7C7B"/>
    <w:rsid w:val="00BA7D68"/>
    <w:rsid w:val="00BB28E8"/>
    <w:rsid w:val="00BC0612"/>
    <w:rsid w:val="00BC0822"/>
    <w:rsid w:val="00BC38DF"/>
    <w:rsid w:val="00BC6BCA"/>
    <w:rsid w:val="00BD0978"/>
    <w:rsid w:val="00BD1E15"/>
    <w:rsid w:val="00BD38A5"/>
    <w:rsid w:val="00BD5F57"/>
    <w:rsid w:val="00BD7F69"/>
    <w:rsid w:val="00BE0FCE"/>
    <w:rsid w:val="00BE7486"/>
    <w:rsid w:val="00BF2304"/>
    <w:rsid w:val="00BF3035"/>
    <w:rsid w:val="00BF5052"/>
    <w:rsid w:val="00BF5E92"/>
    <w:rsid w:val="00C00FB6"/>
    <w:rsid w:val="00C01541"/>
    <w:rsid w:val="00C0229D"/>
    <w:rsid w:val="00C06CF0"/>
    <w:rsid w:val="00C14E14"/>
    <w:rsid w:val="00C17BD1"/>
    <w:rsid w:val="00C22B2A"/>
    <w:rsid w:val="00C2515F"/>
    <w:rsid w:val="00C2672C"/>
    <w:rsid w:val="00C26BC5"/>
    <w:rsid w:val="00C3085D"/>
    <w:rsid w:val="00C30C0A"/>
    <w:rsid w:val="00C32B31"/>
    <w:rsid w:val="00C3325E"/>
    <w:rsid w:val="00C354B3"/>
    <w:rsid w:val="00C40586"/>
    <w:rsid w:val="00C42053"/>
    <w:rsid w:val="00C46EC4"/>
    <w:rsid w:val="00C52781"/>
    <w:rsid w:val="00C53201"/>
    <w:rsid w:val="00C64CC2"/>
    <w:rsid w:val="00C6539C"/>
    <w:rsid w:val="00C65D0C"/>
    <w:rsid w:val="00C66B0E"/>
    <w:rsid w:val="00C71E9E"/>
    <w:rsid w:val="00C7259B"/>
    <w:rsid w:val="00C806C2"/>
    <w:rsid w:val="00C80A22"/>
    <w:rsid w:val="00C87B36"/>
    <w:rsid w:val="00C9189D"/>
    <w:rsid w:val="00C921BB"/>
    <w:rsid w:val="00C92684"/>
    <w:rsid w:val="00C94B49"/>
    <w:rsid w:val="00C95AE4"/>
    <w:rsid w:val="00CA1925"/>
    <w:rsid w:val="00CA27E6"/>
    <w:rsid w:val="00CA2E7F"/>
    <w:rsid w:val="00CA348B"/>
    <w:rsid w:val="00CA4352"/>
    <w:rsid w:val="00CC54C7"/>
    <w:rsid w:val="00CC5EC9"/>
    <w:rsid w:val="00CD1B8D"/>
    <w:rsid w:val="00CD4233"/>
    <w:rsid w:val="00CD5139"/>
    <w:rsid w:val="00CD57C0"/>
    <w:rsid w:val="00CD6DF6"/>
    <w:rsid w:val="00CE034A"/>
    <w:rsid w:val="00CE1D54"/>
    <w:rsid w:val="00CE4005"/>
    <w:rsid w:val="00CE42E4"/>
    <w:rsid w:val="00CE43DF"/>
    <w:rsid w:val="00CE56D8"/>
    <w:rsid w:val="00CE64E3"/>
    <w:rsid w:val="00CE6BCB"/>
    <w:rsid w:val="00CE6C55"/>
    <w:rsid w:val="00CE76F8"/>
    <w:rsid w:val="00CF0DEB"/>
    <w:rsid w:val="00CF2475"/>
    <w:rsid w:val="00CF380D"/>
    <w:rsid w:val="00CF68CE"/>
    <w:rsid w:val="00D003E6"/>
    <w:rsid w:val="00D00F77"/>
    <w:rsid w:val="00D0174D"/>
    <w:rsid w:val="00D04D1A"/>
    <w:rsid w:val="00D1359F"/>
    <w:rsid w:val="00D14616"/>
    <w:rsid w:val="00D1715E"/>
    <w:rsid w:val="00D201E8"/>
    <w:rsid w:val="00D2292E"/>
    <w:rsid w:val="00D332C2"/>
    <w:rsid w:val="00D33CD4"/>
    <w:rsid w:val="00D34CFE"/>
    <w:rsid w:val="00D36608"/>
    <w:rsid w:val="00D36993"/>
    <w:rsid w:val="00D377D1"/>
    <w:rsid w:val="00D40586"/>
    <w:rsid w:val="00D422A1"/>
    <w:rsid w:val="00D46B58"/>
    <w:rsid w:val="00D46C91"/>
    <w:rsid w:val="00D4775D"/>
    <w:rsid w:val="00D50252"/>
    <w:rsid w:val="00D514F3"/>
    <w:rsid w:val="00D522A6"/>
    <w:rsid w:val="00D53D88"/>
    <w:rsid w:val="00D543C7"/>
    <w:rsid w:val="00D6055D"/>
    <w:rsid w:val="00D6705E"/>
    <w:rsid w:val="00D6792F"/>
    <w:rsid w:val="00D71B98"/>
    <w:rsid w:val="00D71C2A"/>
    <w:rsid w:val="00D81FAC"/>
    <w:rsid w:val="00D8639E"/>
    <w:rsid w:val="00D8745E"/>
    <w:rsid w:val="00D874EF"/>
    <w:rsid w:val="00D91B1F"/>
    <w:rsid w:val="00D932CF"/>
    <w:rsid w:val="00D94789"/>
    <w:rsid w:val="00D948E9"/>
    <w:rsid w:val="00D95269"/>
    <w:rsid w:val="00DA10A1"/>
    <w:rsid w:val="00DA7CF2"/>
    <w:rsid w:val="00DB0F38"/>
    <w:rsid w:val="00DB13E1"/>
    <w:rsid w:val="00DB4849"/>
    <w:rsid w:val="00DB4906"/>
    <w:rsid w:val="00DB4C0E"/>
    <w:rsid w:val="00DB7870"/>
    <w:rsid w:val="00DC2509"/>
    <w:rsid w:val="00DC2665"/>
    <w:rsid w:val="00DC32D4"/>
    <w:rsid w:val="00DC38A9"/>
    <w:rsid w:val="00DC57D4"/>
    <w:rsid w:val="00DD2582"/>
    <w:rsid w:val="00DD30C7"/>
    <w:rsid w:val="00DD45FB"/>
    <w:rsid w:val="00DD4DA0"/>
    <w:rsid w:val="00DD6D7E"/>
    <w:rsid w:val="00DE03F1"/>
    <w:rsid w:val="00DE15E2"/>
    <w:rsid w:val="00DE1815"/>
    <w:rsid w:val="00DE26AE"/>
    <w:rsid w:val="00DE4E3C"/>
    <w:rsid w:val="00DE5A41"/>
    <w:rsid w:val="00DE6604"/>
    <w:rsid w:val="00DE7829"/>
    <w:rsid w:val="00DF1EF4"/>
    <w:rsid w:val="00DF2DEC"/>
    <w:rsid w:val="00DF7B66"/>
    <w:rsid w:val="00E01B43"/>
    <w:rsid w:val="00E04620"/>
    <w:rsid w:val="00E06228"/>
    <w:rsid w:val="00E07073"/>
    <w:rsid w:val="00E115AE"/>
    <w:rsid w:val="00E12998"/>
    <w:rsid w:val="00E13004"/>
    <w:rsid w:val="00E16E9C"/>
    <w:rsid w:val="00E2566F"/>
    <w:rsid w:val="00E263CF"/>
    <w:rsid w:val="00E30F89"/>
    <w:rsid w:val="00E31E75"/>
    <w:rsid w:val="00E32336"/>
    <w:rsid w:val="00E32A89"/>
    <w:rsid w:val="00E350A5"/>
    <w:rsid w:val="00E35CAC"/>
    <w:rsid w:val="00E3625C"/>
    <w:rsid w:val="00E36CB4"/>
    <w:rsid w:val="00E36DCB"/>
    <w:rsid w:val="00E37B5B"/>
    <w:rsid w:val="00E408B0"/>
    <w:rsid w:val="00E42C30"/>
    <w:rsid w:val="00E437DD"/>
    <w:rsid w:val="00E4479B"/>
    <w:rsid w:val="00E538FC"/>
    <w:rsid w:val="00E53970"/>
    <w:rsid w:val="00E55318"/>
    <w:rsid w:val="00E56F91"/>
    <w:rsid w:val="00E57E96"/>
    <w:rsid w:val="00E623BE"/>
    <w:rsid w:val="00E63780"/>
    <w:rsid w:val="00E64A02"/>
    <w:rsid w:val="00E67B9E"/>
    <w:rsid w:val="00E72A8E"/>
    <w:rsid w:val="00E76614"/>
    <w:rsid w:val="00E766CF"/>
    <w:rsid w:val="00E77010"/>
    <w:rsid w:val="00E9492E"/>
    <w:rsid w:val="00EA0CBE"/>
    <w:rsid w:val="00EA1DE9"/>
    <w:rsid w:val="00EA65AF"/>
    <w:rsid w:val="00EA65BB"/>
    <w:rsid w:val="00EA6B4F"/>
    <w:rsid w:val="00EB76F4"/>
    <w:rsid w:val="00EC171F"/>
    <w:rsid w:val="00EC314B"/>
    <w:rsid w:val="00EC5B55"/>
    <w:rsid w:val="00EC5BD4"/>
    <w:rsid w:val="00EC5FE0"/>
    <w:rsid w:val="00EC72D8"/>
    <w:rsid w:val="00ED0ADB"/>
    <w:rsid w:val="00ED0B8E"/>
    <w:rsid w:val="00ED3655"/>
    <w:rsid w:val="00ED5B64"/>
    <w:rsid w:val="00ED6888"/>
    <w:rsid w:val="00EF4B69"/>
    <w:rsid w:val="00F02B79"/>
    <w:rsid w:val="00F0458B"/>
    <w:rsid w:val="00F051A1"/>
    <w:rsid w:val="00F05BF6"/>
    <w:rsid w:val="00F10537"/>
    <w:rsid w:val="00F202D4"/>
    <w:rsid w:val="00F21941"/>
    <w:rsid w:val="00F22CCF"/>
    <w:rsid w:val="00F24EDF"/>
    <w:rsid w:val="00F277CD"/>
    <w:rsid w:val="00F30E01"/>
    <w:rsid w:val="00F348D5"/>
    <w:rsid w:val="00F405B1"/>
    <w:rsid w:val="00F4209C"/>
    <w:rsid w:val="00F422BB"/>
    <w:rsid w:val="00F455DE"/>
    <w:rsid w:val="00F46D8A"/>
    <w:rsid w:val="00F46F1C"/>
    <w:rsid w:val="00F473D3"/>
    <w:rsid w:val="00F512FA"/>
    <w:rsid w:val="00F5266F"/>
    <w:rsid w:val="00F52B6B"/>
    <w:rsid w:val="00F54CE5"/>
    <w:rsid w:val="00F56E37"/>
    <w:rsid w:val="00F628DA"/>
    <w:rsid w:val="00F634CB"/>
    <w:rsid w:val="00F635C2"/>
    <w:rsid w:val="00F6780F"/>
    <w:rsid w:val="00F71935"/>
    <w:rsid w:val="00F72195"/>
    <w:rsid w:val="00F75FA5"/>
    <w:rsid w:val="00F8562D"/>
    <w:rsid w:val="00F86E52"/>
    <w:rsid w:val="00F87CA2"/>
    <w:rsid w:val="00F903FC"/>
    <w:rsid w:val="00F908F0"/>
    <w:rsid w:val="00F94DBC"/>
    <w:rsid w:val="00F957B5"/>
    <w:rsid w:val="00F95FA0"/>
    <w:rsid w:val="00F9640D"/>
    <w:rsid w:val="00FA084C"/>
    <w:rsid w:val="00FA66A1"/>
    <w:rsid w:val="00FA6DCF"/>
    <w:rsid w:val="00FB1941"/>
    <w:rsid w:val="00FB442A"/>
    <w:rsid w:val="00FC1BAA"/>
    <w:rsid w:val="00FC2E37"/>
    <w:rsid w:val="00FC4090"/>
    <w:rsid w:val="00FC56F2"/>
    <w:rsid w:val="00FC5E13"/>
    <w:rsid w:val="00FC6FDF"/>
    <w:rsid w:val="00FD0F28"/>
    <w:rsid w:val="00FD39C6"/>
    <w:rsid w:val="00FD43C8"/>
    <w:rsid w:val="00FD5287"/>
    <w:rsid w:val="00FD65C4"/>
    <w:rsid w:val="00FD6C43"/>
    <w:rsid w:val="00FE0298"/>
    <w:rsid w:val="00FE052F"/>
    <w:rsid w:val="00FE0FB4"/>
    <w:rsid w:val="00FE26B4"/>
    <w:rsid w:val="00FE697F"/>
    <w:rsid w:val="00FF0857"/>
    <w:rsid w:val="00FF203B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6021F5"/>
  <w15:chartTrackingRefBased/>
  <w15:docId w15:val="{CD495529-DBE5-4347-AA42-AE3D76CE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kern w:val="2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내용"/>
    <w:qFormat/>
    <w:rsid w:val="00A206D8"/>
    <w:pPr>
      <w:spacing w:after="200"/>
    </w:pPr>
    <w:rPr>
      <w:rFonts w:eastAsia="Arial"/>
      <w:kern w:val="0"/>
      <w:lang w:val="tr-TR" w:eastAsia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6D8"/>
    <w:pPr>
      <w:keepNext/>
      <w:keepLines/>
      <w:spacing w:before="400" w:after="120"/>
      <w:outlineLvl w:val="0"/>
    </w:pPr>
    <w:rPr>
      <w:sz w:val="40"/>
      <w:szCs w:val="40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6D8"/>
    <w:pPr>
      <w:keepNext/>
      <w:keepLines/>
      <w:spacing w:before="360" w:after="120"/>
      <w:outlineLvl w:val="1"/>
    </w:pPr>
    <w:rPr>
      <w:sz w:val="32"/>
      <w:szCs w:val="32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6D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06D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06D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6D8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6D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6D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6D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206D8"/>
    <w:pPr>
      <w:ind w:leftChars="400" w:left="800"/>
    </w:pPr>
  </w:style>
  <w:style w:type="table" w:styleId="TableGrid">
    <w:name w:val="Table Grid"/>
    <w:basedOn w:val="TableNormal"/>
    <w:uiPriority w:val="59"/>
    <w:rsid w:val="00A52C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A206D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F4670"/>
    <w:rPr>
      <w:color w:val="808080"/>
    </w:rPr>
  </w:style>
  <w:style w:type="paragraph" w:styleId="Header">
    <w:name w:val="header"/>
    <w:basedOn w:val="Normal"/>
    <w:link w:val="HeaderChar"/>
    <w:unhideWhenUsed/>
    <w:rsid w:val="0001006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010065"/>
  </w:style>
  <w:style w:type="paragraph" w:styleId="Footer">
    <w:name w:val="footer"/>
    <w:basedOn w:val="Normal"/>
    <w:link w:val="FooterChar"/>
    <w:unhideWhenUsed/>
    <w:rsid w:val="0001006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010065"/>
  </w:style>
  <w:style w:type="paragraph" w:styleId="NormalWeb">
    <w:name w:val="Normal (Web)"/>
    <w:basedOn w:val="Normal"/>
    <w:uiPriority w:val="99"/>
    <w:unhideWhenUsed/>
    <w:rsid w:val="00AD4712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NoSpacing">
    <w:name w:val="No Spacing"/>
    <w:uiPriority w:val="1"/>
    <w:qFormat/>
    <w:rsid w:val="00A206D8"/>
    <w:pPr>
      <w:spacing w:line="240" w:lineRule="auto"/>
    </w:pPr>
    <w:rPr>
      <w:kern w:val="0"/>
      <w:lang w:val="ko"/>
    </w:rPr>
  </w:style>
  <w:style w:type="paragraph" w:styleId="ListBullet">
    <w:name w:val="List Bullet"/>
    <w:basedOn w:val="Normal"/>
    <w:uiPriority w:val="99"/>
    <w:unhideWhenUsed/>
    <w:rsid w:val="00CA1925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nhideWhenUsed/>
    <w:rsid w:val="00FC6FD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C6FDF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206D8"/>
    <w:rPr>
      <w:rFonts w:eastAsia="Arial"/>
      <w:kern w:val="0"/>
      <w:sz w:val="40"/>
      <w:szCs w:val="40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A206D8"/>
    <w:rPr>
      <w:rFonts w:eastAsia="Arial"/>
      <w:kern w:val="0"/>
      <w:sz w:val="32"/>
      <w:szCs w:val="32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rsid w:val="00A206D8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206D8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206D8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6D8"/>
    <w:rPr>
      <w:i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A206D8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6D8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6D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206D8"/>
    <w:rPr>
      <w:rFonts w:eastAsia="Arial"/>
      <w:color w:val="666666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A206D8"/>
    <w:rPr>
      <w:i/>
      <w:iCs/>
    </w:rPr>
  </w:style>
  <w:style w:type="paragraph" w:customStyle="1" w:styleId="1">
    <w:name w:val="단락 스타일1"/>
    <w:basedOn w:val="ListBullet"/>
    <w:qFormat/>
    <w:rsid w:val="00A206D8"/>
    <w:pPr>
      <w:numPr>
        <w:numId w:val="2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A206D8"/>
    <w:rPr>
      <w:rFonts w:asciiTheme="majorHAnsi" w:eastAsiaTheme="majorEastAsia" w:hAnsiTheme="majorHAnsi" w:cstheme="majorBidi"/>
      <w:i/>
      <w:iCs/>
      <w:color w:val="404040" w:themeColor="text1" w:themeTint="BF"/>
      <w:kern w:val="0"/>
      <w:lang w:val="tr-TR" w:eastAsia="tr-T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6D8"/>
    <w:rPr>
      <w:rFonts w:asciiTheme="majorHAnsi" w:eastAsiaTheme="majorEastAsia" w:hAnsiTheme="majorHAnsi" w:cstheme="majorBidi"/>
      <w:color w:val="5B9BD5" w:themeColor="accent1"/>
      <w:kern w:val="0"/>
      <w:sz w:val="20"/>
      <w:szCs w:val="20"/>
      <w:lang w:val="tr-TR" w:eastAsia="tr-T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6D8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tr-TR" w:eastAsia="tr-TR"/>
    </w:rPr>
  </w:style>
  <w:style w:type="character" w:customStyle="1" w:styleId="scurriculumsyllabustext">
    <w:name w:val="s_curriculum_syllabus_text"/>
    <w:basedOn w:val="DefaultParagraphFont"/>
    <w:rsid w:val="00A206D8"/>
  </w:style>
  <w:style w:type="character" w:customStyle="1" w:styleId="title2">
    <w:name w:val="title2"/>
    <w:basedOn w:val="DefaultParagraphFont"/>
    <w:rsid w:val="00A206D8"/>
    <w:rPr>
      <w:rFonts w:ascii="Trebuchet MS" w:hAnsi="Trebuchet MS" w:hint="default"/>
      <w:b/>
      <w:bCs/>
      <w:color w:val="3A6891"/>
      <w:sz w:val="18"/>
      <w:szCs w:val="18"/>
    </w:rPr>
  </w:style>
  <w:style w:type="character" w:customStyle="1" w:styleId="bookauthor1">
    <w:name w:val="bookauthor1"/>
    <w:basedOn w:val="DefaultParagraphFont"/>
    <w:rsid w:val="00A206D8"/>
    <w:rPr>
      <w:sz w:val="17"/>
      <w:szCs w:val="17"/>
    </w:rPr>
  </w:style>
  <w:style w:type="character" w:customStyle="1" w:styleId="pln1">
    <w:name w:val="pln1"/>
    <w:basedOn w:val="DefaultParagraphFont"/>
    <w:rsid w:val="00A206D8"/>
    <w:rPr>
      <w:color w:val="000000"/>
    </w:rPr>
  </w:style>
  <w:style w:type="character" w:customStyle="1" w:styleId="pun">
    <w:name w:val="pun"/>
    <w:basedOn w:val="DefaultParagraphFont"/>
    <w:rsid w:val="00A206D8"/>
  </w:style>
  <w:style w:type="paragraph" w:customStyle="1" w:styleId="first">
    <w:name w:val="first"/>
    <w:basedOn w:val="Normal"/>
    <w:rsid w:val="00A206D8"/>
    <w:pPr>
      <w:spacing w:before="100" w:beforeAutospacing="1" w:after="100" w:afterAutospacing="1"/>
    </w:pPr>
    <w:rPr>
      <w:rFonts w:ascii="굴림" w:eastAsia="굴림" w:hAnsi="굴림" w:cs="굴림"/>
      <w:lang w:val="en-US" w:eastAsia="ko-KR"/>
    </w:rPr>
  </w:style>
  <w:style w:type="character" w:styleId="Strong">
    <w:name w:val="Strong"/>
    <w:basedOn w:val="DefaultParagraphFont"/>
    <w:uiPriority w:val="22"/>
    <w:qFormat/>
    <w:rsid w:val="00A206D8"/>
    <w:rPr>
      <w:b/>
      <w:bCs/>
    </w:rPr>
  </w:style>
  <w:style w:type="character" w:customStyle="1" w:styleId="apple-converted-space">
    <w:name w:val="apple-converted-space"/>
    <w:basedOn w:val="DefaultParagraphFont"/>
    <w:rsid w:val="00A206D8"/>
  </w:style>
  <w:style w:type="character" w:customStyle="1" w:styleId="highlighted">
    <w:name w:val="highlighted"/>
    <w:basedOn w:val="DefaultParagraphFont"/>
    <w:rsid w:val="00A206D8"/>
  </w:style>
  <w:style w:type="character" w:styleId="Hyperlink">
    <w:name w:val="Hyperlink"/>
    <w:basedOn w:val="DefaultParagraphFont"/>
    <w:uiPriority w:val="99"/>
    <w:unhideWhenUsed/>
    <w:rsid w:val="00A206D8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A206D8"/>
    <w:rPr>
      <w:b/>
      <w:bCs/>
      <w:smallCaps/>
      <w:color w:val="ED7D31" w:themeColor="accent2"/>
      <w:spacing w:val="5"/>
      <w:u w:val="single"/>
    </w:rPr>
  </w:style>
  <w:style w:type="character" w:styleId="CommentReference">
    <w:name w:val="annotation reference"/>
    <w:basedOn w:val="DefaultParagraphFont"/>
    <w:semiHidden/>
    <w:unhideWhenUsed/>
    <w:rsid w:val="00A206D8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A206D8"/>
  </w:style>
  <w:style w:type="character" w:customStyle="1" w:styleId="CommentTextChar">
    <w:name w:val="Comment Text Char"/>
    <w:basedOn w:val="DefaultParagraphFont"/>
    <w:link w:val="CommentText"/>
    <w:semiHidden/>
    <w:rsid w:val="00A206D8"/>
    <w:rPr>
      <w:rFonts w:asciiTheme="minorHAnsi" w:hAnsiTheme="minorHAnsi" w:cstheme="minorBidi"/>
      <w:kern w:val="0"/>
      <w:lang w:val="tr-TR" w:eastAsia="tr-T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206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206D8"/>
    <w:rPr>
      <w:rFonts w:asciiTheme="minorHAnsi" w:hAnsiTheme="minorHAnsi" w:cstheme="minorBidi"/>
      <w:b/>
      <w:bCs/>
      <w:kern w:val="0"/>
      <w:lang w:val="tr-TR" w:eastAsia="tr-T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0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lang w:val="en-US"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06D8"/>
    <w:rPr>
      <w:rFonts w:ascii="굴림체" w:eastAsia="굴림체" w:hAnsi="굴림체" w:cs="굴림체"/>
      <w:kern w:val="0"/>
    </w:rPr>
  </w:style>
  <w:style w:type="character" w:customStyle="1" w:styleId="k">
    <w:name w:val="k"/>
    <w:basedOn w:val="DefaultParagraphFont"/>
    <w:rsid w:val="00A206D8"/>
  </w:style>
  <w:style w:type="character" w:customStyle="1" w:styleId="p">
    <w:name w:val="p"/>
    <w:basedOn w:val="DefaultParagraphFont"/>
    <w:rsid w:val="00A206D8"/>
  </w:style>
  <w:style w:type="character" w:customStyle="1" w:styleId="kt">
    <w:name w:val="kt"/>
    <w:basedOn w:val="DefaultParagraphFont"/>
    <w:rsid w:val="00A206D8"/>
  </w:style>
  <w:style w:type="character" w:customStyle="1" w:styleId="n">
    <w:name w:val="n"/>
    <w:basedOn w:val="DefaultParagraphFont"/>
    <w:rsid w:val="00A206D8"/>
  </w:style>
  <w:style w:type="character" w:customStyle="1" w:styleId="o">
    <w:name w:val="o"/>
    <w:basedOn w:val="DefaultParagraphFont"/>
    <w:rsid w:val="00A206D8"/>
  </w:style>
  <w:style w:type="character" w:customStyle="1" w:styleId="mi">
    <w:name w:val="mi"/>
    <w:basedOn w:val="DefaultParagraphFont"/>
    <w:rsid w:val="00A206D8"/>
  </w:style>
  <w:style w:type="character" w:customStyle="1" w:styleId="pl-c">
    <w:name w:val="pl-c"/>
    <w:basedOn w:val="DefaultParagraphFont"/>
    <w:rsid w:val="00A206D8"/>
  </w:style>
  <w:style w:type="character" w:customStyle="1" w:styleId="pl-k">
    <w:name w:val="pl-k"/>
    <w:basedOn w:val="DefaultParagraphFont"/>
    <w:rsid w:val="00A206D8"/>
  </w:style>
  <w:style w:type="character" w:customStyle="1" w:styleId="pl-s">
    <w:name w:val="pl-s"/>
    <w:basedOn w:val="DefaultParagraphFont"/>
    <w:rsid w:val="00A206D8"/>
  </w:style>
  <w:style w:type="character" w:customStyle="1" w:styleId="pl-pds">
    <w:name w:val="pl-pds"/>
    <w:basedOn w:val="DefaultParagraphFont"/>
    <w:rsid w:val="00A206D8"/>
  </w:style>
  <w:style w:type="character" w:customStyle="1" w:styleId="pl-en">
    <w:name w:val="pl-en"/>
    <w:basedOn w:val="DefaultParagraphFont"/>
    <w:rsid w:val="00A206D8"/>
  </w:style>
  <w:style w:type="character" w:customStyle="1" w:styleId="pl-c1">
    <w:name w:val="pl-c1"/>
    <w:basedOn w:val="DefaultParagraphFont"/>
    <w:rsid w:val="00A206D8"/>
  </w:style>
  <w:style w:type="character" w:customStyle="1" w:styleId="pl-smi">
    <w:name w:val="pl-smi"/>
    <w:basedOn w:val="DefaultParagraphFont"/>
    <w:rsid w:val="00A206D8"/>
  </w:style>
  <w:style w:type="character" w:customStyle="1" w:styleId="cp">
    <w:name w:val="cp"/>
    <w:basedOn w:val="DefaultParagraphFont"/>
    <w:rsid w:val="00A206D8"/>
  </w:style>
  <w:style w:type="character" w:customStyle="1" w:styleId="cm">
    <w:name w:val="cm"/>
    <w:basedOn w:val="DefaultParagraphFont"/>
    <w:rsid w:val="00A206D8"/>
  </w:style>
  <w:style w:type="character" w:customStyle="1" w:styleId="nf">
    <w:name w:val="nf"/>
    <w:basedOn w:val="DefaultParagraphFont"/>
    <w:rsid w:val="00A206D8"/>
  </w:style>
  <w:style w:type="character" w:customStyle="1" w:styleId="c1">
    <w:name w:val="c1"/>
    <w:basedOn w:val="DefaultParagraphFont"/>
    <w:rsid w:val="00A206D8"/>
  </w:style>
  <w:style w:type="character" w:customStyle="1" w:styleId="s">
    <w:name w:val="s"/>
    <w:basedOn w:val="DefaultParagraphFont"/>
    <w:rsid w:val="00A206D8"/>
  </w:style>
  <w:style w:type="character" w:customStyle="1" w:styleId="nb">
    <w:name w:val="nb"/>
    <w:basedOn w:val="DefaultParagraphFont"/>
    <w:rsid w:val="00A206D8"/>
  </w:style>
  <w:style w:type="character" w:styleId="HTMLTypewriter">
    <w:name w:val="HTML Typewriter"/>
    <w:basedOn w:val="DefaultParagraphFont"/>
    <w:uiPriority w:val="99"/>
    <w:semiHidden/>
    <w:unhideWhenUsed/>
    <w:rsid w:val="00A206D8"/>
    <w:rPr>
      <w:rFonts w:ascii="굴림체" w:eastAsia="굴림체" w:hAnsi="굴림체" w:cs="굴림체"/>
      <w:sz w:val="24"/>
      <w:szCs w:val="24"/>
    </w:rPr>
  </w:style>
  <w:style w:type="character" w:customStyle="1" w:styleId="optional">
    <w:name w:val="optional"/>
    <w:basedOn w:val="DefaultParagraphFont"/>
    <w:rsid w:val="00A206D8"/>
  </w:style>
  <w:style w:type="character" w:styleId="HTMLCode">
    <w:name w:val="HTML Code"/>
    <w:basedOn w:val="DefaultParagraphFont"/>
    <w:uiPriority w:val="99"/>
    <w:semiHidden/>
    <w:unhideWhenUsed/>
    <w:rsid w:val="00A206D8"/>
    <w:rPr>
      <w:rFonts w:ascii="굴림체" w:eastAsia="굴림체" w:hAnsi="굴림체" w:cs="굴림체"/>
      <w:sz w:val="24"/>
      <w:szCs w:val="24"/>
    </w:rPr>
  </w:style>
  <w:style w:type="character" w:customStyle="1" w:styleId="sig-paren">
    <w:name w:val="sig-paren"/>
    <w:basedOn w:val="DefaultParagraphFont"/>
    <w:rsid w:val="00A206D8"/>
  </w:style>
  <w:style w:type="paragraph" w:styleId="Quote">
    <w:name w:val="Quote"/>
    <w:basedOn w:val="Normal"/>
    <w:next w:val="Normal"/>
    <w:link w:val="QuoteChar"/>
    <w:uiPriority w:val="29"/>
    <w:qFormat/>
    <w:rsid w:val="00A206D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206D8"/>
    <w:rPr>
      <w:rFonts w:asciiTheme="minorHAnsi" w:hAnsiTheme="minorHAnsi" w:cstheme="minorBidi"/>
      <w:i/>
      <w:iCs/>
      <w:color w:val="000000" w:themeColor="text1"/>
      <w:kern w:val="0"/>
      <w:lang w:val="tr-TR" w:eastAsia="tr-T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6D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6D8"/>
    <w:rPr>
      <w:rFonts w:asciiTheme="minorHAnsi" w:hAnsiTheme="minorHAnsi" w:cstheme="minorBidi"/>
      <w:b/>
      <w:bCs/>
      <w:i/>
      <w:iCs/>
      <w:color w:val="5B9BD5" w:themeColor="accent1"/>
      <w:kern w:val="0"/>
      <w:lang w:val="tr-TR" w:eastAsia="tr-TR"/>
    </w:rPr>
  </w:style>
  <w:style w:type="character" w:styleId="SubtleEmphasis">
    <w:name w:val="Subtle Emphasis"/>
    <w:basedOn w:val="DefaultParagraphFont"/>
    <w:uiPriority w:val="19"/>
    <w:qFormat/>
    <w:rsid w:val="00A206D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206D8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206D8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A206D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6D8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tr-TR"/>
    </w:rPr>
  </w:style>
  <w:style w:type="paragraph" w:customStyle="1" w:styleId="10">
    <w:name w:val="목록1"/>
    <w:basedOn w:val="ListParagraph"/>
    <w:link w:val="1Char"/>
    <w:qFormat/>
    <w:rsid w:val="009165AD"/>
    <w:pPr>
      <w:numPr>
        <w:ilvl w:val="1"/>
        <w:numId w:val="4"/>
      </w:numPr>
      <w:ind w:leftChars="0" w:left="0" w:rightChars="100" w:right="100"/>
    </w:pPr>
    <w:rPr>
      <w:lang w:eastAsia="ko-KR"/>
    </w:rPr>
  </w:style>
  <w:style w:type="paragraph" w:customStyle="1" w:styleId="matlab">
    <w:name w:val="matlab"/>
    <w:basedOn w:val="Normal"/>
    <w:link w:val="matlabChar"/>
    <w:qFormat/>
    <w:rsid w:val="0013284F"/>
    <w:pPr>
      <w:spacing w:after="0"/>
    </w:pPr>
    <w:rPr>
      <w:rFonts w:ascii="Courier New" w:hAnsi="Courier New" w:cs="Courier New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4ED0"/>
    <w:rPr>
      <w:rFonts w:eastAsia="Arial"/>
      <w:kern w:val="0"/>
      <w:lang w:val="tr-TR" w:eastAsia="tr-TR"/>
    </w:rPr>
  </w:style>
  <w:style w:type="character" w:customStyle="1" w:styleId="1Char">
    <w:name w:val="목록1 Char"/>
    <w:basedOn w:val="ListParagraphChar"/>
    <w:link w:val="10"/>
    <w:rsid w:val="009165AD"/>
    <w:rPr>
      <w:rFonts w:eastAsia="Arial"/>
      <w:kern w:val="0"/>
      <w:lang w:val="tr-TR" w:eastAsia="tr-TR"/>
    </w:rPr>
  </w:style>
  <w:style w:type="character" w:styleId="FollowedHyperlink">
    <w:name w:val="FollowedHyperlink"/>
    <w:basedOn w:val="DefaultParagraphFont"/>
    <w:uiPriority w:val="99"/>
    <w:semiHidden/>
    <w:unhideWhenUsed/>
    <w:rsid w:val="00FE26B4"/>
    <w:rPr>
      <w:color w:val="954F72" w:themeColor="followedHyperlink"/>
      <w:u w:val="single"/>
    </w:rPr>
  </w:style>
  <w:style w:type="character" w:customStyle="1" w:styleId="matlabChar">
    <w:name w:val="matlab Char"/>
    <w:basedOn w:val="DefaultParagraphFont"/>
    <w:link w:val="matlab"/>
    <w:rsid w:val="0013284F"/>
    <w:rPr>
      <w:rFonts w:ascii="Courier New" w:eastAsia="Arial" w:hAnsi="Courier New" w:cs="Courier New"/>
      <w:kern w:val="0"/>
      <w:lang w:eastAsia="tr-TR"/>
    </w:rPr>
  </w:style>
  <w:style w:type="character" w:customStyle="1" w:styleId="11">
    <w:name w:val="확인되지 않은 멘션1"/>
    <w:basedOn w:val="DefaultParagraphFont"/>
    <w:uiPriority w:val="99"/>
    <w:semiHidden/>
    <w:unhideWhenUsed/>
    <w:rsid w:val="00A5397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66B3B"/>
    <w:rPr>
      <w:color w:val="605E5C"/>
      <w:shd w:val="clear" w:color="auto" w:fill="E1DFDD"/>
    </w:rPr>
  </w:style>
  <w:style w:type="table" w:styleId="ListTable2-Accent2">
    <w:name w:val="List Table 2 Accent 2"/>
    <w:basedOn w:val="TableNormal"/>
    <w:uiPriority w:val="47"/>
    <w:rsid w:val="006276B6"/>
    <w:pPr>
      <w:spacing w:line="240" w:lineRule="auto"/>
      <w:jc w:val="both"/>
    </w:pPr>
    <w:rPr>
      <w:rFonts w:asciiTheme="minorHAnsi" w:hAnsiTheme="minorHAnsi" w:cstheme="minorBidi"/>
      <w:sz w:val="20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6276B6"/>
    <w:pPr>
      <w:spacing w:line="240" w:lineRule="auto"/>
      <w:jc w:val="both"/>
    </w:pPr>
    <w:rPr>
      <w:rFonts w:asciiTheme="minorHAnsi" w:hAnsiTheme="minorHAnsi" w:cstheme="minorBidi"/>
      <w:sz w:val="20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276B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Normal1">
    <w:name w:val="Table Normal1"/>
    <w:rsid w:val="000E79EB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043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032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267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034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596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270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23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3770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344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kkim.gitbook.io/ec/stm32-m4-programming/hardware/nucleo-f411r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ykkimhgu/EC-student/tree/main/tutorial/tutorial-student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ykkim.gitbook.io/ec/resource/nucleo-f411r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45236;%20&#46300;&#46972;&#51060;&#48652;\HGU_&#54617;&#48512;\HGU&#49688;&#50629;\NM_word_style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778BA-5F63-43E6-A640-0A40EA56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NM_word_style2.dotx</Template>
  <TotalTime>69</TotalTime>
  <Pages>8</Pages>
  <Words>445</Words>
  <Characters>2537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Young-Keun</dc:creator>
  <cp:keywords/>
  <dc:description/>
  <cp:lastModifiedBy>양두원/21900427</cp:lastModifiedBy>
  <cp:revision>4</cp:revision>
  <cp:lastPrinted>2023-10-17T05:23:00Z</cp:lastPrinted>
  <dcterms:created xsi:type="dcterms:W3CDTF">2023-10-17T06:51:00Z</dcterms:created>
  <dcterms:modified xsi:type="dcterms:W3CDTF">2023-10-17T08:05:00Z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5476e477629b67262f7864fde15d62d9888d6e4941036c589c18c30dc2b2e6df</vt:lpwstr>
  </property>
</Properties>
</file>