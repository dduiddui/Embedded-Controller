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141" w14:textId="06A00B08" w:rsidR="00147589" w:rsidRDefault="006276B6" w:rsidP="00147589">
      <w:pPr>
        <w:pStyle w:val="Title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CD0D2D">
        <w:t>Timer Input Capture</w:t>
      </w:r>
    </w:p>
    <w:p w14:paraId="47D55D94" w14:textId="37463901" w:rsidR="009E58D5" w:rsidRDefault="000E79EB" w:rsidP="00147589">
      <w:pPr>
        <w:pStyle w:val="Subtitle"/>
      </w:pPr>
      <w:r>
        <w:t xml:space="preserve">Timer </w:t>
      </w:r>
      <w:r w:rsidR="00CD0D2D">
        <w:t>Input Capture Setting</w:t>
      </w:r>
      <w:r>
        <w:t xml:space="preserve"> </w:t>
      </w:r>
    </w:p>
    <w:p w14:paraId="56595507" w14:textId="2DC4360E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394EA5">
        <w:rPr>
          <w:rFonts w:eastAsiaTheme="minorEastAsia" w:hint="eastAsia"/>
          <w:lang w:eastAsia="ko-KR"/>
        </w:rPr>
        <w:t>D</w:t>
      </w:r>
      <w:r w:rsidR="00394EA5">
        <w:rPr>
          <w:rFonts w:eastAsiaTheme="minorEastAsia"/>
          <w:lang w:eastAsia="ko-KR"/>
        </w:rPr>
        <w:t>uwon Yang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394EA5">
        <w:rPr>
          <w:rFonts w:eastAsiaTheme="minorEastAsia"/>
          <w:lang w:eastAsia="ko-KR"/>
        </w:rPr>
        <w:t xml:space="preserve"> 21900427</w:t>
      </w:r>
    </w:p>
    <w:p w14:paraId="10E331DC" w14:textId="77777777" w:rsidR="00A206D8" w:rsidRPr="006276B6" w:rsidRDefault="00A206D8" w:rsidP="00A206D8">
      <w:pPr>
        <w:pStyle w:val="Heading1"/>
      </w:pPr>
      <w:r w:rsidRPr="006276B6">
        <w:t>I. Introduction</w:t>
      </w:r>
    </w:p>
    <w:p w14:paraId="73447304" w14:textId="77777777" w:rsidR="00955CB9" w:rsidRPr="00CB28F2" w:rsidRDefault="00955CB9" w:rsidP="00955CB9">
      <w:r w:rsidRPr="00CB28F2">
        <w:t xml:space="preserve">In this lab, you will learn how to set up MCU Timers for Timer Interrupt and PWM output. </w:t>
      </w:r>
    </w:p>
    <w:p w14:paraId="23FD48E8" w14:textId="77777777" w:rsidR="00955CB9" w:rsidRPr="00CB28F2" w:rsidRDefault="00955CB9" w:rsidP="00955CB9">
      <w:pPr>
        <w:rPr>
          <w:szCs w:val="24"/>
        </w:rPr>
      </w:pPr>
      <w:r w:rsidRPr="00CB28F2">
        <w:rPr>
          <w:szCs w:val="24"/>
        </w:rPr>
        <w:t>Objectives of this lab are learning how to</w:t>
      </w:r>
    </w:p>
    <w:p w14:paraId="7CD6998D" w14:textId="77777777" w:rsidR="00CD0D2D" w:rsidRPr="008D4DAF" w:rsidRDefault="00CD0D2D" w:rsidP="00CD0D2D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8D4DAF">
        <w:rPr>
          <w:szCs w:val="24"/>
        </w:rPr>
        <w:t>Read and configure registers of General-purpose timers(TIMx) for Input Capture Mode</w:t>
      </w:r>
    </w:p>
    <w:p w14:paraId="4FCDA411" w14:textId="77777777" w:rsidR="00CD0D2D" w:rsidRPr="008D4DAF" w:rsidRDefault="00CD0D2D" w:rsidP="00CD0D2D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8D4DAF">
        <w:rPr>
          <w:szCs w:val="24"/>
        </w:rPr>
        <w:t xml:space="preserve">Program firmwares to control frequency and interrupt events of a timer </w:t>
      </w:r>
    </w:p>
    <w:p w14:paraId="1F1C051B" w14:textId="77777777" w:rsidR="00CD0D2D" w:rsidRPr="008D4DAF" w:rsidRDefault="00CD0D2D" w:rsidP="00CD0D2D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8D4DAF">
        <w:rPr>
          <w:szCs w:val="24"/>
        </w:rPr>
        <w:t>Create your own functions for timer input capture</w:t>
      </w:r>
    </w:p>
    <w:p w14:paraId="118A74BA" w14:textId="77777777" w:rsidR="005833F2" w:rsidRPr="00CD0D2D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Heading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Heading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Heading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Hyperlink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151A01EB" w:rsidR="00A206D8" w:rsidRPr="006276B6" w:rsidRDefault="00A206D8" w:rsidP="00DB4C0E">
      <w:pPr>
        <w:pStyle w:val="Heading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955CB9">
        <w:t>Timer Interrupt</w:t>
      </w:r>
    </w:p>
    <w:p w14:paraId="38837274" w14:textId="3D0ACEF4" w:rsidR="006276B6" w:rsidRDefault="00953ED9" w:rsidP="006276B6">
      <w:pPr>
        <w:pStyle w:val="Heading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2250F55F" w14:textId="77777777" w:rsidR="00811859" w:rsidRPr="00811859" w:rsidRDefault="00811859" w:rsidP="00811859">
      <w:pPr>
        <w:rPr>
          <w:rFonts w:eastAsiaTheme="minorEastAsia"/>
          <w:lang w:eastAsia="ko-KR"/>
        </w:rPr>
      </w:pPr>
    </w:p>
    <w:p w14:paraId="78A62F92" w14:textId="13002B00" w:rsidR="000E79EB" w:rsidRPr="002319B7" w:rsidRDefault="00955CB9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CB28F2">
        <w:rPr>
          <w:szCs w:val="24"/>
        </w:rPr>
        <w:t xml:space="preserve">TIMx </w:t>
      </w:r>
      <w:r w:rsidR="000E79EB" w:rsidRPr="002319B7">
        <w:rPr>
          <w:rFonts w:eastAsia="Times New Roman"/>
          <w:color w:val="000000"/>
        </w:rPr>
        <w:t xml:space="preserve">registers </w:t>
      </w:r>
    </w:p>
    <w:tbl>
      <w:tblPr>
        <w:tblStyle w:val="ListTable3-Accent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6276B6" w:rsidRPr="006276B6" w14:paraId="3467527D" w14:textId="77777777" w:rsidTr="0095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66CD8834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75EF200F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71ADD23D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955CB9" w:rsidRPr="006276B6" w14:paraId="19E5EE4E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D467A3" w14:textId="7B76746F" w:rsidR="00955CB9" w:rsidRPr="00953ED9" w:rsidRDefault="00955CB9" w:rsidP="00955CB9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4198DD70" w14:textId="48C17E2E" w:rsidR="00955CB9" w:rsidRPr="00953ED9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TIMx_ CR1</w:t>
            </w:r>
          </w:p>
        </w:tc>
        <w:tc>
          <w:tcPr>
            <w:tcW w:w="5180" w:type="dxa"/>
          </w:tcPr>
          <w:p w14:paraId="2073EA08" w14:textId="5D98EE31" w:rsidR="00955CB9" w:rsidRPr="00953ED9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control register 1</w:t>
            </w:r>
          </w:p>
        </w:tc>
      </w:tr>
      <w:tr w:rsidR="00955CB9" w:rsidRPr="006276B6" w14:paraId="70DB8C7C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AFA22AC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910E784" w14:textId="31A95454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 PSC</w:t>
            </w:r>
          </w:p>
        </w:tc>
        <w:tc>
          <w:tcPr>
            <w:tcW w:w="5180" w:type="dxa"/>
          </w:tcPr>
          <w:p w14:paraId="588E9449" w14:textId="4814E7EB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prescaler register</w:t>
            </w:r>
          </w:p>
        </w:tc>
      </w:tr>
      <w:tr w:rsidR="00955CB9" w:rsidRPr="006276B6" w14:paraId="55FECD0A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C54C2E3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AC55E86" w14:textId="2B0CE5F4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TIMx_ARR</w:t>
            </w:r>
          </w:p>
        </w:tc>
        <w:tc>
          <w:tcPr>
            <w:tcW w:w="5180" w:type="dxa"/>
          </w:tcPr>
          <w:p w14:paraId="40C80F46" w14:textId="28DE9C02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auto-reload register</w:t>
            </w:r>
          </w:p>
        </w:tc>
      </w:tr>
      <w:tr w:rsidR="00955CB9" w:rsidRPr="006276B6" w14:paraId="641E7DD4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E59EB2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1060E39" w14:textId="00CE0742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TIMx_DIER</w:t>
            </w:r>
          </w:p>
        </w:tc>
        <w:tc>
          <w:tcPr>
            <w:tcW w:w="5180" w:type="dxa"/>
          </w:tcPr>
          <w:p w14:paraId="305C686A" w14:textId="7AF92F43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DMA Interrupt Enable register</w:t>
            </w:r>
          </w:p>
        </w:tc>
      </w:tr>
      <w:tr w:rsidR="00955CB9" w:rsidRPr="006276B6" w14:paraId="0E43DB92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D2814B3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5AF0AA4" w14:textId="5C4B25B0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TIMx_BDTR</w:t>
            </w:r>
          </w:p>
        </w:tc>
        <w:tc>
          <w:tcPr>
            <w:tcW w:w="5180" w:type="dxa"/>
          </w:tcPr>
          <w:p w14:paraId="073819D6" w14:textId="49F1ACE0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TIM1(only) break and dead-time register</w:t>
            </w:r>
          </w:p>
        </w:tc>
      </w:tr>
    </w:tbl>
    <w:p w14:paraId="32C4CE71" w14:textId="77777777" w:rsidR="00811859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</w:p>
    <w:p w14:paraId="1703759A" w14:textId="7027645A" w:rsidR="006276B6" w:rsidRPr="006276B6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  <w:r w:rsidRPr="00CB28F2">
        <w:rPr>
          <w:szCs w:val="24"/>
        </w:rPr>
        <w:t>PWM output</w:t>
      </w:r>
      <w:r>
        <w:rPr>
          <w:szCs w:val="24"/>
        </w:rPr>
        <w:t xml:space="preserve"> registers</w:t>
      </w:r>
    </w:p>
    <w:tbl>
      <w:tblPr>
        <w:tblStyle w:val="ListTable3-Accent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811859" w:rsidRPr="006276B6" w14:paraId="5B817992" w14:textId="77777777" w:rsidTr="0021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7DC5723C" w14:textId="77777777" w:rsidR="00811859" w:rsidRPr="006276B6" w:rsidRDefault="00811859" w:rsidP="00215A9D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1ABC5B30" w14:textId="77777777" w:rsidR="00811859" w:rsidRPr="006276B6" w:rsidRDefault="00811859" w:rsidP="00215A9D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47030FC9" w14:textId="77777777" w:rsidR="00811859" w:rsidRPr="006276B6" w:rsidRDefault="00811859" w:rsidP="00215A9D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CD0D2D" w:rsidRPr="006276B6" w14:paraId="2DDCD5D6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121B0EE" w14:textId="52F328A5" w:rsidR="00CD0D2D" w:rsidRPr="00953ED9" w:rsidRDefault="00CD0D2D" w:rsidP="00CD0D2D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548D5A99" w14:textId="3383DE10" w:rsidR="00CD0D2D" w:rsidRPr="00953ED9" w:rsidRDefault="00CD0D2D" w:rsidP="00CD0D2D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8D4DAF">
              <w:rPr>
                <w:szCs w:val="20"/>
              </w:rPr>
              <w:t>TIMx_CCMRn</w:t>
            </w:r>
          </w:p>
        </w:tc>
        <w:tc>
          <w:tcPr>
            <w:tcW w:w="5180" w:type="dxa"/>
          </w:tcPr>
          <w:p w14:paraId="4DD98C01" w14:textId="1F45CE33" w:rsidR="00CD0D2D" w:rsidRPr="00953ED9" w:rsidRDefault="00CD0D2D" w:rsidP="00CD0D2D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8D4DAF">
              <w:rPr>
                <w:szCs w:val="20"/>
              </w:rPr>
              <w:t>Capture/Compare Mode</w:t>
            </w:r>
          </w:p>
        </w:tc>
      </w:tr>
      <w:tr w:rsidR="00CD0D2D" w:rsidRPr="006276B6" w14:paraId="3B557EC9" w14:textId="77777777" w:rsidTr="00215A9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C04338F" w14:textId="77777777" w:rsidR="00CD0D2D" w:rsidRPr="00CB28F2" w:rsidRDefault="00CD0D2D" w:rsidP="00CD0D2D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83AAD00" w14:textId="42DDE613" w:rsidR="00CD0D2D" w:rsidRPr="00CB28F2" w:rsidRDefault="00CD0D2D" w:rsidP="00CD0D2D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TIMx_CCRn</w:t>
            </w:r>
          </w:p>
        </w:tc>
        <w:tc>
          <w:tcPr>
            <w:tcW w:w="5180" w:type="dxa"/>
          </w:tcPr>
          <w:p w14:paraId="1E0B8762" w14:textId="3022B847" w:rsidR="00CD0D2D" w:rsidRPr="00CB28F2" w:rsidRDefault="00CD0D2D" w:rsidP="00CD0D2D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 xml:space="preserve">Capture/Compare  </w:t>
            </w:r>
          </w:p>
        </w:tc>
      </w:tr>
      <w:tr w:rsidR="00CD0D2D" w:rsidRPr="006276B6" w14:paraId="62F8D44F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9EDCA19" w14:textId="77777777" w:rsidR="00CD0D2D" w:rsidRPr="00CB28F2" w:rsidRDefault="00CD0D2D" w:rsidP="00CD0D2D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26EFC33" w14:textId="20200A06" w:rsidR="00CD0D2D" w:rsidRPr="00CB28F2" w:rsidRDefault="00CD0D2D" w:rsidP="00CD0D2D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TIMx_CCER</w:t>
            </w:r>
          </w:p>
        </w:tc>
        <w:tc>
          <w:tcPr>
            <w:tcW w:w="5180" w:type="dxa"/>
          </w:tcPr>
          <w:p w14:paraId="46CDDF35" w14:textId="4BE5FBBA" w:rsidR="00CD0D2D" w:rsidRPr="00CB28F2" w:rsidRDefault="00CD0D2D" w:rsidP="00CD0D2D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Capture/Compare Enable</w:t>
            </w:r>
          </w:p>
        </w:tc>
      </w:tr>
      <w:tr w:rsidR="00CD0D2D" w:rsidRPr="006276B6" w14:paraId="789A85A6" w14:textId="77777777" w:rsidTr="00215A9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36331BBC" w14:textId="77777777" w:rsidR="00CD0D2D" w:rsidRPr="00CB28F2" w:rsidRDefault="00CD0D2D" w:rsidP="00CD0D2D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1BBD85B" w14:textId="208CD22D" w:rsidR="00CD0D2D" w:rsidRPr="008D4DAF" w:rsidRDefault="00CD0D2D" w:rsidP="00CD0D2D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TIMx_SR</w:t>
            </w:r>
          </w:p>
        </w:tc>
        <w:tc>
          <w:tcPr>
            <w:tcW w:w="5180" w:type="dxa"/>
          </w:tcPr>
          <w:p w14:paraId="7E680BD2" w14:textId="5567C81C" w:rsidR="00CD0D2D" w:rsidRPr="008D4DAF" w:rsidRDefault="00CD0D2D" w:rsidP="00CD0D2D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Status</w:t>
            </w:r>
          </w:p>
        </w:tc>
      </w:tr>
    </w:tbl>
    <w:p w14:paraId="55B78DBD" w14:textId="77777777" w:rsidR="00811859" w:rsidRDefault="00811859" w:rsidP="006276B6"/>
    <w:p w14:paraId="7575DA6E" w14:textId="77777777" w:rsidR="00CD0D2D" w:rsidRDefault="00CD0D2D">
      <w:pPr>
        <w:spacing w:after="0"/>
      </w:pPr>
      <w:r>
        <w:br w:type="page"/>
      </w:r>
    </w:p>
    <w:p w14:paraId="7AC34412" w14:textId="283E34A1" w:rsidR="006276B6" w:rsidRDefault="006276B6" w:rsidP="006276B6">
      <w:r w:rsidRPr="006276B6">
        <w:lastRenderedPageBreak/>
        <w:t xml:space="preserve">Schematic </w:t>
      </w:r>
    </w:p>
    <w:p w14:paraId="5FFB5210" w14:textId="77777777" w:rsidR="00CD0D2D" w:rsidRPr="008D4DAF" w:rsidRDefault="00CD0D2D" w:rsidP="00CD0D2D">
      <w:pPr>
        <w:pStyle w:val="ListParagraph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>Block Diagram for General Purpose Timer</w:t>
      </w:r>
    </w:p>
    <w:p w14:paraId="47881723" w14:textId="77777777" w:rsidR="00CD0D2D" w:rsidRPr="008D4DAF" w:rsidRDefault="00CD0D2D" w:rsidP="00CD0D2D">
      <w:pPr>
        <w:pStyle w:val="ListParagraph"/>
        <w:ind w:leftChars="0"/>
        <w:rPr>
          <w:szCs w:val="24"/>
        </w:rPr>
      </w:pPr>
      <w:r w:rsidRPr="008D4DAF">
        <w:rPr>
          <w:noProof/>
          <w:szCs w:val="24"/>
        </w:rPr>
        <w:drawing>
          <wp:inline distT="0" distB="0" distL="0" distR="0" wp14:anchorId="1BBDCF76" wp14:editId="5BCC93C5">
            <wp:extent cx="4815316" cy="1533704"/>
            <wp:effectExtent l="0" t="0" r="4445" b="9525"/>
            <wp:docPr id="4" name="그림 2" descr="텍스트, 도표, 스크린샷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AD991F9-64E4-488E-9B5E-6F95B85E8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2" descr="텍스트, 도표, 스크린샷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AD991F9-64E4-488E-9B5E-6F95B85E8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316" cy="15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8610" w14:textId="77777777" w:rsidR="00CD0D2D" w:rsidRPr="008D4DAF" w:rsidRDefault="00CD0D2D" w:rsidP="00CD0D2D">
      <w:pPr>
        <w:pStyle w:val="ListParagraph"/>
        <w:ind w:leftChars="0"/>
        <w:rPr>
          <w:szCs w:val="24"/>
        </w:rPr>
      </w:pPr>
    </w:p>
    <w:p w14:paraId="6EDFE050" w14:textId="77777777" w:rsidR="00CD0D2D" w:rsidRPr="008D4DAF" w:rsidRDefault="00CD0D2D" w:rsidP="00CD0D2D">
      <w:pPr>
        <w:pStyle w:val="ListParagraph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 xml:space="preserve">Block Diagram for General Purpose Timer </w:t>
      </w:r>
    </w:p>
    <w:p w14:paraId="2D744156" w14:textId="1DAD485D" w:rsidR="00CD0D2D" w:rsidRPr="006276B6" w:rsidRDefault="00CD0D2D" w:rsidP="00CD0D2D">
      <w:r w:rsidRPr="008D4DAF">
        <w:rPr>
          <w:noProof/>
          <w:szCs w:val="24"/>
        </w:rPr>
        <w:drawing>
          <wp:inline distT="0" distB="0" distL="0" distR="0" wp14:anchorId="524DC55B" wp14:editId="0C991744">
            <wp:extent cx="5177050" cy="3777176"/>
            <wp:effectExtent l="0" t="0" r="5080" b="0"/>
            <wp:docPr id="1520150022" name="그림 1520150022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50022" name="그림 1520150022" descr="텍스트, 도표, 평면도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24" cy="3797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77069" w14:textId="454994EA" w:rsidR="006276B6" w:rsidRPr="006276B6" w:rsidRDefault="006276B6" w:rsidP="006276B6">
      <w:pPr>
        <w:pStyle w:val="ListParagraph"/>
        <w:ind w:leftChars="0"/>
        <w:jc w:val="center"/>
        <w:rPr>
          <w:szCs w:val="24"/>
        </w:rPr>
      </w:pPr>
    </w:p>
    <w:p w14:paraId="0E402804" w14:textId="7649D89C" w:rsidR="00CD0D2D" w:rsidRDefault="00CD0D2D">
      <w:pPr>
        <w:spacing w:after="0"/>
        <w:rPr>
          <w:szCs w:val="24"/>
        </w:rPr>
      </w:pPr>
      <w:r>
        <w:rPr>
          <w:szCs w:val="24"/>
        </w:rPr>
        <w:br w:type="page"/>
      </w:r>
    </w:p>
    <w:p w14:paraId="0A07CA7E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44093556" w14:textId="77777777" w:rsidR="00CD0D2D" w:rsidRPr="008D4DAF" w:rsidRDefault="00CD0D2D" w:rsidP="00CD0D2D">
      <w:pPr>
        <w:pStyle w:val="ListParagraph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>Block Diagram for Input Capture (before IC)</w:t>
      </w:r>
    </w:p>
    <w:p w14:paraId="304FF039" w14:textId="77777777" w:rsidR="00CD0D2D" w:rsidRPr="008D4DAF" w:rsidRDefault="00CD0D2D" w:rsidP="00CD0D2D">
      <w:pPr>
        <w:pStyle w:val="ListParagraph"/>
        <w:ind w:leftChars="0"/>
        <w:rPr>
          <w:b/>
          <w:szCs w:val="24"/>
        </w:rPr>
      </w:pPr>
    </w:p>
    <w:p w14:paraId="05BF753B" w14:textId="77777777" w:rsidR="00CD0D2D" w:rsidRPr="008D4DAF" w:rsidRDefault="00CD0D2D" w:rsidP="00CD0D2D">
      <w:pPr>
        <w:rPr>
          <w:b/>
          <w:szCs w:val="24"/>
        </w:rPr>
      </w:pPr>
      <w:r w:rsidRPr="008D4DAF">
        <w:rPr>
          <w:b/>
          <w:noProof/>
          <w:szCs w:val="24"/>
        </w:rPr>
        <w:drawing>
          <wp:inline distT="0" distB="0" distL="0" distR="0" wp14:anchorId="2CFE0BB9" wp14:editId="2914895B">
            <wp:extent cx="5731510" cy="2065655"/>
            <wp:effectExtent l="0" t="0" r="2540" b="0"/>
            <wp:docPr id="7" name="그림 6" descr="텍스트, 도표, 평면도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BF620DC-B610-4A70-96D1-0ACB6C890F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도표, 평면도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BF620DC-B610-4A70-96D1-0ACB6C890F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0036" r="1035"/>
                    <a:stretch/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698" w14:textId="77777777" w:rsidR="00CD0D2D" w:rsidRPr="008D4DAF" w:rsidRDefault="00CD0D2D" w:rsidP="00CD0D2D">
      <w:pPr>
        <w:rPr>
          <w:b/>
          <w:szCs w:val="24"/>
        </w:rPr>
      </w:pPr>
    </w:p>
    <w:p w14:paraId="4B66A480" w14:textId="77777777" w:rsidR="00CD0D2D" w:rsidRPr="008D4DAF" w:rsidRDefault="00CD0D2D" w:rsidP="00CD0D2D">
      <w:pPr>
        <w:rPr>
          <w:szCs w:val="24"/>
        </w:rPr>
      </w:pPr>
    </w:p>
    <w:p w14:paraId="3BC18D94" w14:textId="77777777" w:rsidR="00CD0D2D" w:rsidRPr="008D4DAF" w:rsidRDefault="00CD0D2D" w:rsidP="00CD0D2D">
      <w:pPr>
        <w:pStyle w:val="ListParagraph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>Block Diagram for Input Capture (after IC)</w:t>
      </w:r>
    </w:p>
    <w:p w14:paraId="0B6140C2" w14:textId="77777777" w:rsidR="00CD0D2D" w:rsidRPr="008D4DAF" w:rsidRDefault="00CD0D2D" w:rsidP="00CD0D2D">
      <w:pPr>
        <w:jc w:val="center"/>
        <w:rPr>
          <w:b/>
          <w:szCs w:val="24"/>
        </w:rPr>
      </w:pPr>
      <w:r w:rsidRPr="008D4DAF">
        <w:rPr>
          <w:b/>
          <w:noProof/>
          <w:szCs w:val="24"/>
        </w:rPr>
        <w:drawing>
          <wp:inline distT="0" distB="0" distL="0" distR="0" wp14:anchorId="13E63709" wp14:editId="01DA18FC">
            <wp:extent cx="3076575" cy="3374719"/>
            <wp:effectExtent l="0" t="0" r="0" b="0"/>
            <wp:docPr id="1105316982" name="그림 1105316982" descr="텍스트, 도표, 스크린샷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E3FB79B-B517-49D2-A861-40EE1E10F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6982" name="그림 1105316982" descr="텍스트, 도표, 스크린샷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E3FB79B-B517-49D2-A861-40EE1E10F0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86"/>
                    <a:stretch/>
                  </pic:blipFill>
                  <pic:spPr>
                    <a:xfrm>
                      <a:off x="0" y="0"/>
                      <a:ext cx="3076575" cy="33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A2A2" w14:textId="4B451EA4" w:rsidR="005833F2" w:rsidRDefault="005833F2" w:rsidP="006276B6">
      <w:pPr>
        <w:pStyle w:val="ListParagraph"/>
        <w:ind w:leftChars="0"/>
        <w:rPr>
          <w:szCs w:val="24"/>
        </w:rPr>
      </w:pPr>
    </w:p>
    <w:p w14:paraId="3AEDA870" w14:textId="77777777" w:rsidR="00CD0D2D" w:rsidRDefault="00CD0D2D" w:rsidP="006276B6">
      <w:pPr>
        <w:pStyle w:val="ListParagraph"/>
        <w:ind w:leftChars="0"/>
        <w:rPr>
          <w:szCs w:val="24"/>
        </w:rPr>
      </w:pPr>
    </w:p>
    <w:p w14:paraId="4BD4BC2F" w14:textId="77777777" w:rsidR="00CD0D2D" w:rsidRDefault="00CD0D2D" w:rsidP="006276B6">
      <w:pPr>
        <w:pStyle w:val="ListParagraph"/>
        <w:ind w:leftChars="0"/>
        <w:rPr>
          <w:szCs w:val="24"/>
        </w:rPr>
      </w:pPr>
    </w:p>
    <w:p w14:paraId="58ED84E9" w14:textId="565D17A1" w:rsidR="005833F2" w:rsidRDefault="005833F2" w:rsidP="005833F2">
      <w:pPr>
        <w:pStyle w:val="Heading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53B2F59B" w14:textId="77777777" w:rsidR="00955CB9" w:rsidRPr="00811859" w:rsidRDefault="00955CB9" w:rsidP="00811859">
      <w:pPr>
        <w:rPr>
          <w:szCs w:val="24"/>
        </w:rPr>
      </w:pPr>
      <w:r w:rsidRPr="00811859">
        <w:rPr>
          <w:b/>
          <w:bCs/>
          <w:szCs w:val="24"/>
        </w:rPr>
        <w:t>System Clock setting</w:t>
      </w:r>
    </w:p>
    <w:p w14:paraId="13852B54" w14:textId="5FA844D2" w:rsidR="00955CB9" w:rsidRPr="00CB28F2" w:rsidRDefault="00811859" w:rsidP="00811859">
      <w:pPr>
        <w:spacing w:before="240"/>
        <w:rPr>
          <w:szCs w:val="24"/>
        </w:rPr>
      </w:pPr>
      <w:r>
        <w:rPr>
          <w:szCs w:val="24"/>
        </w:rPr>
        <w:t xml:space="preserve">1. </w:t>
      </w:r>
      <w:r w:rsidR="00955CB9" w:rsidRPr="00CB28F2">
        <w:rPr>
          <w:szCs w:val="24"/>
        </w:rPr>
        <w:t>RCC setting (PLL)</w:t>
      </w:r>
    </w:p>
    <w:p w14:paraId="0347E159" w14:textId="77777777" w:rsidR="00CD0D2D" w:rsidRDefault="00CD0D2D" w:rsidP="00CD0D2D">
      <w:pPr>
        <w:rPr>
          <w:b/>
          <w:bCs/>
        </w:rPr>
      </w:pPr>
    </w:p>
    <w:p w14:paraId="42C1AF7C" w14:textId="091EF273" w:rsidR="00CD0D2D" w:rsidRPr="008D4DAF" w:rsidRDefault="00CD0D2D" w:rsidP="00CD0D2D">
      <w:r w:rsidRPr="008D4DAF">
        <w:rPr>
          <w:b/>
          <w:bCs/>
        </w:rPr>
        <w:t xml:space="preserve">[GPIO Pin setting]  </w:t>
      </w:r>
      <w:r w:rsidRPr="008D4DAF">
        <w:t>(See PWM)</w:t>
      </w:r>
    </w:p>
    <w:p w14:paraId="1B75F8F9" w14:textId="77777777" w:rsidR="00CD0D2D" w:rsidRPr="008D4DAF" w:rsidRDefault="00CD0D2D" w:rsidP="00CD0D2D">
      <w:r w:rsidRPr="008D4DAF">
        <w:t>1. Set RCC</w:t>
      </w:r>
    </w:p>
    <w:p w14:paraId="17DD3988" w14:textId="77777777" w:rsidR="00CD0D2D" w:rsidRPr="008D4DAF" w:rsidRDefault="00CD0D2D" w:rsidP="00CD0D2D">
      <w:r w:rsidRPr="008D4DAF">
        <w:t>2. AF(TIMx) mode selection for Pin_y in GPIOx</w:t>
      </w:r>
    </w:p>
    <w:p w14:paraId="1CF4DE6A" w14:textId="77777777" w:rsidR="00CD0D2D" w:rsidRPr="008D4DAF" w:rsidRDefault="00CD0D2D" w:rsidP="00CD0D2D">
      <w:r w:rsidRPr="008D4DAF">
        <w:tab/>
      </w:r>
      <w:r w:rsidRPr="008D4DAF">
        <w:tab/>
      </w:r>
    </w:p>
    <w:p w14:paraId="79055156" w14:textId="265795EA" w:rsidR="00CD0D2D" w:rsidRPr="008D4DAF" w:rsidRDefault="00CD0D2D" w:rsidP="00CD0D2D">
      <w:r w:rsidRPr="008D4DAF">
        <w:rPr>
          <w:b/>
          <w:bCs/>
        </w:rPr>
        <w:t xml:space="preserve">[Timer setting] </w:t>
      </w:r>
      <w:r>
        <w:rPr>
          <w:b/>
          <w:bCs/>
        </w:rPr>
        <w:t xml:space="preserve">  </w:t>
      </w:r>
      <w:r w:rsidRPr="008D4DAF">
        <w:t>(See PWM)</w:t>
      </w:r>
    </w:p>
    <w:p w14:paraId="5C0E3F5C" w14:textId="77777777" w:rsidR="00CD0D2D" w:rsidRPr="008D4DAF" w:rsidRDefault="00CD0D2D" w:rsidP="00CD0D2D">
      <w:r w:rsidRPr="008D4DAF">
        <w:t xml:space="preserve">1. Enable Timer peripheral Clock </w:t>
      </w:r>
      <w:r w:rsidRPr="008D4DAF">
        <w:tab/>
        <w:t>(</w:t>
      </w:r>
      <w:r w:rsidRPr="008D4DAF">
        <w:rPr>
          <w:b/>
          <w:bCs/>
        </w:rPr>
        <w:t xml:space="preserve">RCC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APB1ENR</w:t>
      </w:r>
      <w:r w:rsidRPr="008D4DAF">
        <w:t>)</w:t>
      </w:r>
    </w:p>
    <w:p w14:paraId="29A194A6" w14:textId="77777777" w:rsidR="00CD0D2D" w:rsidRPr="008D4DAF" w:rsidRDefault="00CD0D2D" w:rsidP="00CD0D2D">
      <w:r w:rsidRPr="008D4DAF">
        <w:t xml:space="preserve">2. Set Counting direction </w:t>
      </w:r>
      <w:r w:rsidRPr="008D4DAF">
        <w:tab/>
      </w:r>
      <w:r w:rsidRPr="008D4DAF">
        <w:tab/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CR1:  DIR</w:t>
      </w:r>
      <w:r w:rsidRPr="008D4DAF">
        <w:t>)</w:t>
      </w:r>
    </w:p>
    <w:p w14:paraId="36D0712F" w14:textId="779CD651" w:rsidR="00CD0D2D" w:rsidRPr="008D4DAF" w:rsidRDefault="00CD0D2D" w:rsidP="00CD0D2D">
      <w:r w:rsidRPr="008D4DAF">
        <w:t xml:space="preserve">3. Set Timer clock Pre-scaler value </w:t>
      </w:r>
      <w:r>
        <w:tab/>
      </w:r>
      <w:r w:rsidRPr="008D4DAF"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PSC:  PSC</w:t>
      </w:r>
      <w:r w:rsidRPr="008D4DAF">
        <w:t>)</w:t>
      </w:r>
    </w:p>
    <w:p w14:paraId="7592D97C" w14:textId="77777777" w:rsidR="00CD0D2D" w:rsidRPr="008D4DAF" w:rsidRDefault="00CD0D2D" w:rsidP="00CD0D2D">
      <w:r w:rsidRPr="008D4DAF">
        <w:t xml:space="preserve">4. Set Auto-reload value </w:t>
      </w:r>
      <w:r w:rsidRPr="008D4DAF">
        <w:tab/>
      </w:r>
      <w:r w:rsidRPr="008D4DAF">
        <w:tab/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ARR:  ARR</w:t>
      </w:r>
      <w:r w:rsidRPr="008D4DAF">
        <w:t xml:space="preserve">) </w:t>
      </w:r>
    </w:p>
    <w:p w14:paraId="1DAE59D8" w14:textId="56D6CA1A" w:rsidR="00CD0D2D" w:rsidRPr="008D4DAF" w:rsidRDefault="00CD0D2D" w:rsidP="00CD0D2D">
      <w:r w:rsidRPr="008D4DAF">
        <w:t xml:space="preserve">5. Enable counter. </w:t>
      </w:r>
      <w:r w:rsidRPr="008D4DAF">
        <w:tab/>
      </w:r>
      <w:r w:rsidRPr="008D4DAF">
        <w:tab/>
      </w:r>
      <w:r>
        <w:tab/>
      </w:r>
      <w:r w:rsidRPr="008D4DAF"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CR1:  CEN</w:t>
      </w:r>
      <w:r w:rsidRPr="008D4DAF">
        <w:t>)</w:t>
      </w:r>
    </w:p>
    <w:p w14:paraId="44B9673F" w14:textId="77777777" w:rsidR="00CD0D2D" w:rsidRPr="008D4DAF" w:rsidRDefault="00CD0D2D" w:rsidP="00CD0D2D"/>
    <w:p w14:paraId="17BAA312" w14:textId="77777777" w:rsidR="00CD0D2D" w:rsidRPr="008D4DAF" w:rsidRDefault="00CD0D2D" w:rsidP="00CD0D2D">
      <w:r w:rsidRPr="008D4DAF">
        <w:rPr>
          <w:b/>
          <w:bCs/>
        </w:rPr>
        <w:t>[Input Capture Configuration]</w:t>
      </w:r>
    </w:p>
    <w:p w14:paraId="6E0EB271" w14:textId="09142EC6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 xml:space="preserve">Select Capture Input:  </w:t>
      </w:r>
      <w:r w:rsidRPr="008D4DAF">
        <w:tab/>
      </w:r>
      <w:r>
        <w:tab/>
      </w:r>
      <w:r w:rsidRPr="008D4DAF">
        <w:rPr>
          <w:b/>
          <w:bCs/>
        </w:rPr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CCMRn:  CCyS)</w:t>
      </w:r>
      <w:r w:rsidRPr="008D4DAF">
        <w:t xml:space="preserve">,  </w:t>
      </w:r>
      <w:r w:rsidRPr="008D4DAF">
        <w:tab/>
      </w:r>
      <w:r w:rsidRPr="008D4DAF">
        <w:tab/>
      </w:r>
      <w:r w:rsidRPr="008D4DAF">
        <w:tab/>
        <w:t xml:space="preserve"> </w:t>
      </w:r>
    </w:p>
    <w:p w14:paraId="44E08F23" w14:textId="665327E9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Set  Filter duration</w:t>
      </w:r>
      <w:r w:rsidRPr="008D4DAF">
        <w:tab/>
      </w:r>
      <w:r w:rsidRPr="008D4DAF">
        <w:tab/>
      </w:r>
      <w:r>
        <w:tab/>
      </w:r>
      <w:r w:rsidRPr="008D4DAF">
        <w:rPr>
          <w:b/>
          <w:bCs/>
        </w:rPr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CCMRn:  ICyF)</w:t>
      </w:r>
    </w:p>
    <w:p w14:paraId="75E015BE" w14:textId="77777777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Set  Capture Input Prescaler</w:t>
      </w:r>
      <w:r w:rsidRPr="008D4DAF">
        <w:tab/>
      </w:r>
      <w:r w:rsidRPr="008D4DAF">
        <w:rPr>
          <w:b/>
          <w:bCs/>
        </w:rPr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CCMRn:  ICyPSC[1:0]) </w:t>
      </w:r>
      <w:r w:rsidRPr="008D4DAF">
        <w:tab/>
      </w:r>
    </w:p>
    <w:p w14:paraId="30AF06AC" w14:textId="0D38C82D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Set  Activation edge</w:t>
      </w:r>
      <w:r w:rsidRPr="008D4DAF">
        <w:tab/>
      </w:r>
      <w:r w:rsidRPr="008D4DAF">
        <w:tab/>
      </w:r>
      <w:r w:rsidRPr="008D4DAF">
        <w:rPr>
          <w:b/>
          <w:bCs/>
        </w:rPr>
        <w:t xml:space="preserve">(TIMx </w:t>
      </w:r>
      <w:r w:rsidRPr="008D4DAF">
        <w:sym w:font="Wingdings" w:char="F0E0"/>
      </w:r>
      <w:r w:rsidRPr="008D4DAF">
        <w:rPr>
          <w:b/>
          <w:bCs/>
        </w:rPr>
        <w:t xml:space="preserve"> CCER:   CCyNP, CCyP)</w:t>
      </w:r>
    </w:p>
    <w:p w14:paraId="459FB6A5" w14:textId="5664236A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Enable Capture</w:t>
      </w:r>
      <w:r w:rsidRPr="008D4DAF">
        <w:tab/>
      </w:r>
      <w:r w:rsidRPr="008D4DAF">
        <w:tab/>
      </w:r>
      <w:r>
        <w:tab/>
      </w:r>
      <w:r w:rsidRPr="008D4DAF">
        <w:rPr>
          <w:b/>
          <w:bCs/>
        </w:rPr>
        <w:t xml:space="preserve">(TIMx </w:t>
      </w:r>
      <w:r w:rsidRPr="008D4DAF">
        <w:sym w:font="Wingdings" w:char="F0E0"/>
      </w:r>
      <w:r w:rsidRPr="008D4DAF">
        <w:rPr>
          <w:b/>
          <w:bCs/>
        </w:rPr>
        <w:t xml:space="preserve"> CCER:  CCyE)</w:t>
      </w:r>
    </w:p>
    <w:p w14:paraId="1B2EC0B2" w14:textId="6A664E86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 xml:space="preserve">Enable Counter. </w:t>
      </w:r>
      <w:r w:rsidRPr="008D4DAF">
        <w:tab/>
      </w:r>
      <w:r w:rsidRPr="008D4DAF">
        <w:tab/>
      </w:r>
      <w:r>
        <w:tab/>
      </w:r>
      <w:r w:rsidRPr="008D4DAF"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CR1:</w:t>
      </w:r>
      <w:r w:rsidRPr="008D4DAF">
        <w:rPr>
          <w:b/>
          <w:bCs/>
        </w:rPr>
        <w:tab/>
        <w:t xml:space="preserve">  CEN</w:t>
      </w:r>
      <w:r w:rsidRPr="008D4DAF">
        <w:t>)</w:t>
      </w:r>
    </w:p>
    <w:p w14:paraId="6BA31D97" w14:textId="77777777" w:rsidR="00CD0D2D" w:rsidRPr="008D4DAF" w:rsidRDefault="00CD0D2D" w:rsidP="00CD0D2D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Enable CC, Update Interrupt</w:t>
      </w:r>
      <w:r w:rsidRPr="008D4DAF">
        <w:rPr>
          <w:b/>
          <w:bCs/>
        </w:rPr>
        <w:t xml:space="preserve"> </w:t>
      </w:r>
      <w:r w:rsidRPr="008D4DAF">
        <w:rPr>
          <w:b/>
          <w:bCs/>
        </w:rPr>
        <w:tab/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DIER:</w:t>
      </w:r>
      <w:r w:rsidRPr="008D4DAF">
        <w:rPr>
          <w:b/>
          <w:bCs/>
        </w:rPr>
        <w:tab/>
        <w:t xml:space="preserve">  CCyIE, UIE)</w:t>
      </w:r>
    </w:p>
    <w:p w14:paraId="6BB31B25" w14:textId="77777777" w:rsidR="00CD0D2D" w:rsidRPr="008D4DAF" w:rsidRDefault="00CD0D2D" w:rsidP="00CD0D2D"/>
    <w:p w14:paraId="51254CDB" w14:textId="77777777" w:rsidR="00CD0D2D" w:rsidRPr="008D4DAF" w:rsidRDefault="00CD0D2D" w:rsidP="00CD0D2D">
      <w:pPr>
        <w:rPr>
          <w:szCs w:val="24"/>
        </w:rPr>
      </w:pPr>
      <w:r w:rsidRPr="008D4DAF">
        <w:rPr>
          <w:b/>
          <w:bCs/>
          <w:szCs w:val="24"/>
        </w:rPr>
        <w:t>[NVIC setting]</w:t>
      </w:r>
    </w:p>
    <w:p w14:paraId="1F02557D" w14:textId="77777777" w:rsidR="00CD0D2D" w:rsidRPr="008D4DAF" w:rsidRDefault="00CD0D2D" w:rsidP="00CD0D2D">
      <w:r w:rsidRPr="008D4DAF">
        <w:t xml:space="preserve">1. Set the priority of TIMx_IRQn </w:t>
      </w:r>
    </w:p>
    <w:p w14:paraId="37964D6A" w14:textId="77777777" w:rsidR="00CD0D2D" w:rsidRPr="008D4DAF" w:rsidRDefault="00CD0D2D" w:rsidP="00CD0D2D">
      <w:r w:rsidRPr="008D4DAF">
        <w:t xml:space="preserve">2. Enable NVIC interrupt. </w:t>
      </w:r>
    </w:p>
    <w:p w14:paraId="1C24AD68" w14:textId="77777777" w:rsidR="00CD0D2D" w:rsidRPr="008D4DAF" w:rsidRDefault="00CD0D2D" w:rsidP="00CD0D2D">
      <w:r w:rsidRPr="008D4DAF">
        <w:t xml:space="preserve">3. TIMx_IRQHandler() </w:t>
      </w:r>
    </w:p>
    <w:p w14:paraId="7D7D05CB" w14:textId="2EDF68DE" w:rsidR="006276B6" w:rsidRDefault="006276B6" w:rsidP="006276B6">
      <w:pPr>
        <w:pStyle w:val="Heading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Heading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42FB5DE" w:rsidR="000E79EB" w:rsidRPr="002319B7" w:rsidRDefault="00253926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bookmarkStart w:id="1" w:name="_Hlk148379459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CD0D2D" w:rsidRPr="002319B7" w14:paraId="20221DB7" w14:textId="77777777" w:rsidTr="000E79EB">
        <w:trPr>
          <w:trHeight w:val="1203"/>
          <w:jc w:val="center"/>
        </w:trPr>
        <w:tc>
          <w:tcPr>
            <w:tcW w:w="1647" w:type="dxa"/>
            <w:vMerge w:val="restart"/>
            <w:vAlign w:val="center"/>
          </w:tcPr>
          <w:p w14:paraId="6C8E1284" w14:textId="535F92BF" w:rsidR="00CD0D2D" w:rsidRPr="002319B7" w:rsidRDefault="00CD0D2D" w:rsidP="00CD0D2D">
            <w:pPr>
              <w:jc w:val="center"/>
              <w:rPr>
                <w:rFonts w:eastAsia="Times New Roman"/>
              </w:rPr>
            </w:pPr>
            <w:r w:rsidRPr="00CB28F2">
              <w:t>RCC</w:t>
            </w:r>
          </w:p>
        </w:tc>
        <w:tc>
          <w:tcPr>
            <w:tcW w:w="3326" w:type="dxa"/>
            <w:vAlign w:val="center"/>
          </w:tcPr>
          <w:p w14:paraId="21695275" w14:textId="12B6C7D7" w:rsidR="00CD0D2D" w:rsidRPr="002319B7" w:rsidRDefault="00CD0D2D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28F2">
              <w:t>PLL Initialization</w:t>
            </w:r>
          </w:p>
        </w:tc>
        <w:tc>
          <w:tcPr>
            <w:tcW w:w="4017" w:type="dxa"/>
            <w:vAlign w:val="center"/>
          </w:tcPr>
          <w:p w14:paraId="44C5F5A2" w14:textId="77777777" w:rsidR="00CD0D2D" w:rsidRPr="00CB28F2" w:rsidRDefault="00CD0D2D" w:rsidP="00253926">
            <w:pPr>
              <w:pStyle w:val="ListParagraph"/>
              <w:ind w:leftChars="0" w:left="0"/>
            </w:pPr>
            <w:r w:rsidRPr="00CB28F2">
              <w:t>RCC_PLL_init();</w:t>
            </w:r>
          </w:p>
          <w:p w14:paraId="608D19C2" w14:textId="796D13D3" w:rsidR="00CD0D2D" w:rsidRPr="000E79EB" w:rsidRDefault="00CD0D2D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CB28F2">
              <w:t>EC_SYS_CLK = EC_PLL = 84,000,000</w:t>
            </w:r>
          </w:p>
        </w:tc>
      </w:tr>
      <w:tr w:rsidR="00CD0D2D" w:rsidRPr="002319B7" w14:paraId="5EB04E14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4177E2B7" w14:textId="77777777" w:rsidR="00CD0D2D" w:rsidRPr="00CB28F2" w:rsidRDefault="00CD0D2D" w:rsidP="00CD0D2D">
            <w:pPr>
              <w:jc w:val="center"/>
            </w:pPr>
          </w:p>
        </w:tc>
        <w:tc>
          <w:tcPr>
            <w:tcW w:w="3326" w:type="dxa"/>
            <w:vAlign w:val="center"/>
          </w:tcPr>
          <w:p w14:paraId="2F414B39" w14:textId="25902827" w:rsidR="00CD0D2D" w:rsidRPr="00CB28F2" w:rsidRDefault="00CD0D2D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rPr>
                <w:szCs w:val="24"/>
              </w:rPr>
              <w:t xml:space="preserve">Enable Timer Peripheral Clock: TIM2 </w:t>
            </w:r>
          </w:p>
        </w:tc>
        <w:tc>
          <w:tcPr>
            <w:tcW w:w="4017" w:type="dxa"/>
            <w:vAlign w:val="center"/>
          </w:tcPr>
          <w:p w14:paraId="76EF8AE4" w14:textId="75A5CDD3" w:rsidR="00CD0D2D" w:rsidRPr="00CB28F2" w:rsidRDefault="00CD0D2D" w:rsidP="00253926">
            <w:pPr>
              <w:pStyle w:val="NoSpacing"/>
            </w:pPr>
            <w:r w:rsidRPr="00CB28F2">
              <w:t>RCC-&gt;APB1ENR |=1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</w:t>
            </w:r>
          </w:p>
        </w:tc>
      </w:tr>
      <w:tr w:rsidR="00A1664D" w:rsidRPr="002319B7" w14:paraId="7E7FF851" w14:textId="77777777" w:rsidTr="00A1664D">
        <w:trPr>
          <w:trHeight w:val="945"/>
          <w:jc w:val="center"/>
        </w:trPr>
        <w:tc>
          <w:tcPr>
            <w:tcW w:w="1647" w:type="dxa"/>
            <w:vAlign w:val="center"/>
          </w:tcPr>
          <w:p w14:paraId="66F99445" w14:textId="77777777" w:rsidR="00A1664D" w:rsidRPr="00CB28F2" w:rsidRDefault="00A1664D" w:rsidP="00CD0D2D">
            <w:pPr>
              <w:jc w:val="center"/>
            </w:pPr>
            <w:r w:rsidRPr="00CB28F2">
              <w:t>TIM2</w:t>
            </w:r>
          </w:p>
          <w:p w14:paraId="04109109" w14:textId="5A689F30" w:rsidR="00A1664D" w:rsidRPr="00CB28F2" w:rsidRDefault="00A1664D" w:rsidP="00CD0D2D">
            <w:pPr>
              <w:jc w:val="center"/>
            </w:pPr>
            <w:r w:rsidRPr="00CB28F2">
              <w:t xml:space="preserve">(Timer </w:t>
            </w:r>
            <w:r>
              <w:t>Initilization</w:t>
            </w:r>
            <w:r w:rsidRPr="00CB28F2">
              <w:t>)</w:t>
            </w:r>
          </w:p>
        </w:tc>
        <w:tc>
          <w:tcPr>
            <w:tcW w:w="3326" w:type="dxa"/>
            <w:vAlign w:val="center"/>
          </w:tcPr>
          <w:p w14:paraId="0A98B1E2" w14:textId="1B769766" w:rsidR="00A1664D" w:rsidRPr="00F2730F" w:rsidRDefault="00A1664D" w:rsidP="00CD0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Theme="minorEastAsia"/>
                <w:color w:val="002060"/>
                <w:lang w:eastAsia="ko-KR"/>
              </w:rPr>
            </w:pPr>
            <w:r w:rsidRPr="00F2730F">
              <w:rPr>
                <w:rFonts w:eastAsiaTheme="minorEastAsia" w:hint="eastAsia"/>
                <w:color w:val="002060"/>
                <w:lang w:eastAsia="ko-KR"/>
              </w:rPr>
              <w:t>T</w:t>
            </w:r>
            <w:r w:rsidRPr="00F2730F">
              <w:rPr>
                <w:rFonts w:eastAsiaTheme="minorEastAsia"/>
                <w:color w:val="002060"/>
                <w:lang w:eastAsia="ko-KR"/>
              </w:rPr>
              <w:t>IM2 of 100kHz CounterCLK &amp; Set ARR=0xFFFF</w:t>
            </w:r>
          </w:p>
        </w:tc>
        <w:tc>
          <w:tcPr>
            <w:tcW w:w="4017" w:type="dxa"/>
            <w:vAlign w:val="center"/>
          </w:tcPr>
          <w:p w14:paraId="0033E4C6" w14:textId="77777777" w:rsidR="00A1664D" w:rsidRPr="00F2730F" w:rsidRDefault="00A1664D" w:rsidP="00CD0D2D">
            <w:pPr>
              <w:pStyle w:val="NoSpacing"/>
              <w:rPr>
                <w:color w:val="002060"/>
                <w:lang w:val="tr-TR"/>
              </w:rPr>
            </w:pPr>
            <w:r w:rsidRPr="00F2730F">
              <w:rPr>
                <w:color w:val="002060"/>
                <w:lang w:val="tr-TR"/>
              </w:rPr>
              <w:t>TIM_init(TIM2);</w:t>
            </w:r>
          </w:p>
          <w:p w14:paraId="1EECD3A4" w14:textId="05066155" w:rsidR="00A1664D" w:rsidRPr="00F2730F" w:rsidRDefault="00A1664D" w:rsidP="00CD0D2D">
            <w:pPr>
              <w:pStyle w:val="NoSpacing"/>
              <w:rPr>
                <w:color w:val="002060"/>
                <w:lang w:val="en-US"/>
              </w:rPr>
            </w:pPr>
            <w:r w:rsidRPr="00F2730F">
              <w:rPr>
                <w:color w:val="002060"/>
                <w:lang w:val="en-US"/>
              </w:rPr>
              <w:t>TIM2-&gt;ARR=0xFFFF;</w:t>
            </w:r>
          </w:p>
        </w:tc>
      </w:tr>
      <w:tr w:rsidR="00CD0D2D" w:rsidRPr="002319B7" w14:paraId="682B824D" w14:textId="77777777" w:rsidTr="000E79EB">
        <w:trPr>
          <w:trHeight w:val="1203"/>
          <w:jc w:val="center"/>
        </w:trPr>
        <w:tc>
          <w:tcPr>
            <w:tcW w:w="1647" w:type="dxa"/>
            <w:vMerge w:val="restart"/>
            <w:vAlign w:val="center"/>
          </w:tcPr>
          <w:p w14:paraId="68FD2A91" w14:textId="77777777" w:rsidR="00CD0D2D" w:rsidRPr="00CB28F2" w:rsidRDefault="00CD0D2D" w:rsidP="00CD0D2D">
            <w:pPr>
              <w:jc w:val="center"/>
            </w:pPr>
            <w:r w:rsidRPr="00CB28F2">
              <w:t>TIM2</w:t>
            </w:r>
          </w:p>
          <w:p w14:paraId="4FF740B2" w14:textId="77777777" w:rsidR="00CD0D2D" w:rsidRPr="008D4DAF" w:rsidRDefault="00CD0D2D" w:rsidP="00CD0D2D">
            <w:pPr>
              <w:jc w:val="center"/>
            </w:pPr>
            <w:r w:rsidRPr="008D4DAF">
              <w:t>(Input Capture</w:t>
            </w:r>
          </w:p>
          <w:p w14:paraId="652A0120" w14:textId="5B79BD5C" w:rsidR="00CD0D2D" w:rsidRPr="00CB28F2" w:rsidRDefault="00CD0D2D" w:rsidP="00CD0D2D">
            <w:pPr>
              <w:jc w:val="center"/>
            </w:pPr>
            <w:r w:rsidRPr="008D4DAF">
              <w:t>setting)</w:t>
            </w:r>
          </w:p>
        </w:tc>
        <w:tc>
          <w:tcPr>
            <w:tcW w:w="3326" w:type="dxa"/>
            <w:vAlign w:val="center"/>
          </w:tcPr>
          <w:p w14:paraId="177A14F9" w14:textId="54E89D20" w:rsidR="00CD0D2D" w:rsidRPr="00CD0D2D" w:rsidRDefault="00CD0D2D" w:rsidP="00CD0D2D">
            <w:pPr>
              <w:pStyle w:val="NoSpacing"/>
              <w:rPr>
                <w:szCs w:val="24"/>
                <w:lang w:val="en-US"/>
              </w:rPr>
            </w:pPr>
            <w:r w:rsidRPr="00CD0D2D">
              <w:rPr>
                <w:szCs w:val="24"/>
                <w:lang w:val="en-US"/>
              </w:rPr>
              <w:t>Select Capture Input, IC1=TI1</w:t>
            </w:r>
          </w:p>
        </w:tc>
        <w:tc>
          <w:tcPr>
            <w:tcW w:w="4017" w:type="dxa"/>
            <w:vAlign w:val="center"/>
          </w:tcPr>
          <w:p w14:paraId="418360F6" w14:textId="26AE50A4" w:rsidR="00CD0D2D" w:rsidRPr="00CB28F2" w:rsidRDefault="00CD0D2D" w:rsidP="00CD0D2D">
            <w:pPr>
              <w:pStyle w:val="NoSpacing"/>
              <w:rPr>
                <w:rFonts w:hint="eastAsia"/>
              </w:rPr>
            </w:pPr>
            <w:r w:rsidRPr="008D4DAF">
              <w:t>TIM2-&gt;CCMR1</w:t>
            </w:r>
            <w:r w:rsidR="00394EA5">
              <w:t xml:space="preserve"> |= 1</w:t>
            </w:r>
          </w:p>
        </w:tc>
      </w:tr>
      <w:tr w:rsidR="00CD0D2D" w:rsidRPr="002319B7" w14:paraId="5EFD3364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5824BB2A" w14:textId="4AFD0D89" w:rsidR="00CD0D2D" w:rsidRPr="00CB28F2" w:rsidRDefault="00CD0D2D" w:rsidP="00CD0D2D"/>
        </w:tc>
        <w:tc>
          <w:tcPr>
            <w:tcW w:w="3326" w:type="dxa"/>
            <w:vAlign w:val="center"/>
          </w:tcPr>
          <w:p w14:paraId="142D142D" w14:textId="198ED186" w:rsidR="00CD0D2D" w:rsidRPr="00955CB9" w:rsidRDefault="00CD0D2D" w:rsidP="00CD0D2D">
            <w:pPr>
              <w:pStyle w:val="NoSpacing"/>
              <w:rPr>
                <w:szCs w:val="24"/>
                <w:lang w:val="en-US"/>
              </w:rPr>
            </w:pPr>
            <w:r w:rsidRPr="008D4DAF">
              <w:rPr>
                <w:szCs w:val="24"/>
              </w:rPr>
              <w:t>Filter Duration N=4</w:t>
            </w:r>
          </w:p>
        </w:tc>
        <w:tc>
          <w:tcPr>
            <w:tcW w:w="4017" w:type="dxa"/>
            <w:vAlign w:val="center"/>
          </w:tcPr>
          <w:p w14:paraId="206BB4A0" w14:textId="27985778" w:rsidR="00CD0D2D" w:rsidRPr="00CB28F2" w:rsidRDefault="00CD0D2D" w:rsidP="00CD0D2D">
            <w:pPr>
              <w:pStyle w:val="NoSpacing"/>
              <w:rPr>
                <w:rFonts w:hint="eastAsia"/>
              </w:rPr>
            </w:pPr>
            <w:r w:rsidRPr="008D4DAF">
              <w:t>TIM2-&gt;CCMR1</w:t>
            </w:r>
            <w:r w:rsidR="00394EA5">
              <w:t xml:space="preserve"> |= 2&lt;&lt;4</w:t>
            </w:r>
          </w:p>
        </w:tc>
      </w:tr>
      <w:tr w:rsidR="00CD0D2D" w:rsidRPr="002319B7" w14:paraId="5FEEB878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3B9BC1A6" w14:textId="4A4C1EB8" w:rsidR="00CD0D2D" w:rsidRPr="00CB28F2" w:rsidRDefault="00CD0D2D" w:rsidP="00CD0D2D"/>
        </w:tc>
        <w:tc>
          <w:tcPr>
            <w:tcW w:w="3326" w:type="dxa"/>
            <w:vAlign w:val="center"/>
          </w:tcPr>
          <w:p w14:paraId="6160D6C4" w14:textId="4733ED82" w:rsidR="00CD0D2D" w:rsidRPr="00CB28F2" w:rsidRDefault="00CD0D2D" w:rsidP="00CD0D2D">
            <w:pPr>
              <w:pStyle w:val="NoSpacing"/>
            </w:pPr>
            <w:r w:rsidRPr="008D4DAF">
              <w:rPr>
                <w:szCs w:val="24"/>
              </w:rPr>
              <w:t xml:space="preserve">IC1(CC1)= </w:t>
            </w:r>
            <w:r w:rsidRPr="008D4DAF">
              <w:rPr>
                <w:bCs/>
                <w:szCs w:val="24"/>
              </w:rPr>
              <w:t>Rising edge</w:t>
            </w:r>
          </w:p>
        </w:tc>
        <w:tc>
          <w:tcPr>
            <w:tcW w:w="4017" w:type="dxa"/>
            <w:vAlign w:val="center"/>
          </w:tcPr>
          <w:p w14:paraId="5B1C18C2" w14:textId="425519B3" w:rsidR="00CD0D2D" w:rsidRPr="00CB28F2" w:rsidRDefault="00CD0D2D" w:rsidP="00CD0D2D">
            <w:pPr>
              <w:pStyle w:val="NoSpacing"/>
              <w:rPr>
                <w:rFonts w:hint="eastAsia"/>
              </w:rPr>
            </w:pPr>
            <w:r w:rsidRPr="008D4DAF">
              <w:t>TIM2-&gt;CCER</w:t>
            </w:r>
            <w:r w:rsidR="00394EA5">
              <w:t xml:space="preserve"> &amp;= ~(3)</w:t>
            </w:r>
          </w:p>
        </w:tc>
      </w:tr>
      <w:tr w:rsidR="00CD0D2D" w:rsidRPr="002319B7" w14:paraId="638A19B6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5E315B5D" w14:textId="7F9D291F" w:rsidR="00CD0D2D" w:rsidRPr="00CB28F2" w:rsidRDefault="00CD0D2D" w:rsidP="00CD0D2D"/>
        </w:tc>
        <w:tc>
          <w:tcPr>
            <w:tcW w:w="3326" w:type="dxa"/>
            <w:vAlign w:val="center"/>
          </w:tcPr>
          <w:p w14:paraId="268AEAFC" w14:textId="551E7D58" w:rsidR="00CD0D2D" w:rsidRPr="00253926" w:rsidRDefault="00CD0D2D" w:rsidP="00CD0D2D">
            <w:pPr>
              <w:pStyle w:val="NoSpacing"/>
              <w:rPr>
                <w:lang w:val="en-US"/>
              </w:rPr>
            </w:pPr>
            <w:r w:rsidRPr="008D4DAF">
              <w:rPr>
                <w:bCs/>
                <w:szCs w:val="24"/>
              </w:rPr>
              <w:t>Capture Enable</w:t>
            </w:r>
          </w:p>
        </w:tc>
        <w:tc>
          <w:tcPr>
            <w:tcW w:w="4017" w:type="dxa"/>
            <w:vAlign w:val="center"/>
          </w:tcPr>
          <w:p w14:paraId="3A65841D" w14:textId="6B2B928B" w:rsidR="00CD0D2D" w:rsidRPr="00CB28F2" w:rsidRDefault="00CD0D2D" w:rsidP="00CD0D2D">
            <w:pPr>
              <w:pStyle w:val="NoSpacing"/>
              <w:rPr>
                <w:rFonts w:hint="eastAsia"/>
              </w:rPr>
            </w:pPr>
            <w:r w:rsidRPr="008D4DAF">
              <w:t>TIM2-&gt;CCER</w:t>
            </w:r>
            <w:r w:rsidR="00394EA5">
              <w:t xml:space="preserve"> |= 1&lt;&lt;3</w:t>
            </w:r>
          </w:p>
        </w:tc>
      </w:tr>
      <w:tr w:rsidR="00CD0D2D" w:rsidRPr="002319B7" w14:paraId="2163708E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7A5A32F7" w14:textId="3FB0CFC2" w:rsidR="00CD0D2D" w:rsidRPr="00CB28F2" w:rsidRDefault="00CD0D2D" w:rsidP="00CD0D2D"/>
        </w:tc>
        <w:tc>
          <w:tcPr>
            <w:tcW w:w="3326" w:type="dxa"/>
            <w:vAlign w:val="center"/>
          </w:tcPr>
          <w:p w14:paraId="6CE52D36" w14:textId="77777777" w:rsidR="00CD0D2D" w:rsidRPr="008D4DAF" w:rsidRDefault="00CD0D2D" w:rsidP="00CD0D2D">
            <w:pPr>
              <w:pStyle w:val="ListParagraph"/>
              <w:ind w:leftChars="0" w:left="0"/>
              <w:rPr>
                <w:bCs/>
                <w:szCs w:val="24"/>
              </w:rPr>
            </w:pPr>
            <w:r w:rsidRPr="008D4DAF">
              <w:rPr>
                <w:bCs/>
                <w:szCs w:val="24"/>
              </w:rPr>
              <w:t>Capture/Compare interrupt enable</w:t>
            </w:r>
          </w:p>
          <w:p w14:paraId="71621534" w14:textId="2F0463C9" w:rsidR="00CD0D2D" w:rsidRPr="00253926" w:rsidRDefault="00CD0D2D" w:rsidP="00CD0D2D">
            <w:pPr>
              <w:pStyle w:val="NoSpacing"/>
              <w:rPr>
                <w:lang w:val="en-US"/>
              </w:rPr>
            </w:pPr>
            <w:r w:rsidRPr="00CD0D2D">
              <w:rPr>
                <w:lang w:val="en-US"/>
              </w:rPr>
              <w:t>Update Interrupt enable</w:t>
            </w:r>
          </w:p>
        </w:tc>
        <w:tc>
          <w:tcPr>
            <w:tcW w:w="4017" w:type="dxa"/>
            <w:vAlign w:val="center"/>
          </w:tcPr>
          <w:p w14:paraId="5AD4663F" w14:textId="23AF73D3" w:rsidR="00CD0D2D" w:rsidRPr="00CB28F2" w:rsidRDefault="00CD0D2D" w:rsidP="00CD0D2D">
            <w:pPr>
              <w:pStyle w:val="NoSpacing"/>
              <w:rPr>
                <w:rFonts w:hint="eastAsia"/>
              </w:rPr>
            </w:pPr>
            <w:r w:rsidRPr="008D4DAF">
              <w:t>TIM2-&gt;DIER</w:t>
            </w:r>
            <w:r w:rsidR="00394EA5">
              <w:t xml:space="preserve"> |= 3&lt;&lt;0</w:t>
            </w:r>
          </w:p>
        </w:tc>
      </w:tr>
      <w:bookmarkEnd w:id="1"/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Heading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79987F9E" w14:textId="79A907DD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folder ‘</w:t>
      </w:r>
      <w:r w:rsidRPr="00CB28F2">
        <w:rPr>
          <w:b/>
        </w:rPr>
        <w:t>EC/Tutorial/</w:t>
      </w:r>
      <w:r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Pr="00CB28F2">
        <w:rPr>
          <w:b/>
          <w:bCs/>
        </w:rPr>
        <w:t>/</w:t>
      </w:r>
      <w:r w:rsidRPr="00CB28F2">
        <w:t xml:space="preserve">’ </w:t>
      </w:r>
    </w:p>
    <w:p w14:paraId="6A64C5CF" w14:textId="77777777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Open the program ‘Keil uVision5’ and create a new project.</w:t>
      </w:r>
    </w:p>
    <w:p w14:paraId="37058851" w14:textId="2BE2D0C2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Name the project as ‘</w:t>
      </w:r>
      <w:r w:rsidR="00CD0D2D"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Pr="00CB28F2">
        <w:rPr>
          <w:b/>
          <w:bCs/>
        </w:rPr>
        <w:t>’</w:t>
      </w:r>
      <w:r w:rsidRPr="00CB28F2">
        <w:t xml:space="preserve">. </w:t>
      </w:r>
    </w:p>
    <w:p w14:paraId="6A4B5767" w14:textId="22DAEC45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item called ‘</w:t>
      </w:r>
      <w:r w:rsidR="00CD0D2D"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Pr="00CB28F2">
        <w:rPr>
          <w:b/>
        </w:rPr>
        <w:t>.c</w:t>
      </w:r>
      <w:r w:rsidRPr="00CB28F2">
        <w:t xml:space="preserve">’ </w:t>
      </w:r>
    </w:p>
    <w:p w14:paraId="0471EDAE" w14:textId="77A16B28" w:rsidR="00CD0D2D" w:rsidRPr="00CD0D2D" w:rsidRDefault="000E79EB" w:rsidP="00F00291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color w:val="0563C1" w:themeColor="hyperlink"/>
          <w:u w:val="single"/>
        </w:rPr>
      </w:pPr>
      <w:r w:rsidRPr="000E79EB">
        <w:t>U</w:t>
      </w:r>
      <w:r w:rsidR="00C7259B" w:rsidRPr="000E79EB">
        <w:t>se the given source code</w:t>
      </w:r>
      <w:r w:rsidR="00AC30E8">
        <w:t xml:space="preserve"> of </w:t>
      </w:r>
      <w:r w:rsidR="00AC30E8" w:rsidRPr="00CB28F2">
        <w:t>‘</w:t>
      </w:r>
      <w:r w:rsidR="00CD0D2D"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="00AC30E8">
        <w:rPr>
          <w:b/>
          <w:bCs/>
        </w:rPr>
        <w:t>_student</w:t>
      </w:r>
      <w:r w:rsidR="00735316">
        <w:rPr>
          <w:b/>
          <w:bCs/>
        </w:rPr>
        <w:t>2023</w:t>
      </w:r>
      <w:r w:rsidR="00AC30E8" w:rsidRPr="00CB28F2">
        <w:rPr>
          <w:b/>
        </w:rPr>
        <w:t>.c</w:t>
      </w:r>
      <w:r w:rsidR="00AC30E8" w:rsidRPr="00CB28F2">
        <w:t>’</w:t>
      </w:r>
    </w:p>
    <w:p w14:paraId="3B1A5D79" w14:textId="33413289" w:rsidR="00C7259B" w:rsidRPr="000E79EB" w:rsidRDefault="00000000" w:rsidP="00CD0D2D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Style w:val="Hyperlink"/>
        </w:rPr>
      </w:pPr>
      <w:hyperlink r:id="rId13" w:history="1">
        <w:r w:rsidR="00C7259B" w:rsidRPr="000E79EB">
          <w:rPr>
            <w:rStyle w:val="Hyperlink"/>
          </w:rPr>
          <w:t>Click to download</w:t>
        </w:r>
      </w:hyperlink>
    </w:p>
    <w:p w14:paraId="43BF52F2" w14:textId="2259A2EC" w:rsidR="006C7122" w:rsidRPr="00CD0D2D" w:rsidRDefault="006C7122" w:rsidP="006C7122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color w:val="0563C1" w:themeColor="hyperlink"/>
          <w:u w:val="single"/>
        </w:rPr>
      </w:pPr>
      <w:r>
        <w:t>Download</w:t>
      </w:r>
      <w:r w:rsidRPr="000E79EB">
        <w:t xml:space="preserve"> </w:t>
      </w:r>
      <w:r>
        <w:t xml:space="preserve">Input Capture Code of </w:t>
      </w:r>
      <w:r w:rsidRPr="00CB28F2">
        <w:t>‘</w:t>
      </w:r>
      <w:r>
        <w:rPr>
          <w:b/>
          <w:bCs/>
        </w:rPr>
        <w:t>ecICAP_student</w:t>
      </w:r>
      <w:r w:rsidRPr="00CB28F2">
        <w:rPr>
          <w:b/>
        </w:rPr>
        <w:t>.c</w:t>
      </w:r>
      <w:r w:rsidRPr="00CB28F2">
        <w:t>’</w:t>
      </w:r>
      <w:r>
        <w:t>, ‘</w:t>
      </w:r>
      <w:r>
        <w:rPr>
          <w:b/>
          <w:bCs/>
        </w:rPr>
        <w:t>ecICAP_student</w:t>
      </w:r>
      <w:r w:rsidRPr="00CB28F2">
        <w:rPr>
          <w:b/>
        </w:rPr>
        <w:t>.</w:t>
      </w:r>
      <w:r>
        <w:rPr>
          <w:b/>
        </w:rPr>
        <w:t>h</w:t>
      </w:r>
      <w:r>
        <w:t>’</w:t>
      </w:r>
    </w:p>
    <w:p w14:paraId="1DDDF2C5" w14:textId="7E330770" w:rsidR="006C7122" w:rsidRPr="000E79EB" w:rsidRDefault="00000000" w:rsidP="006C7122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Style w:val="Hyperlink"/>
        </w:rPr>
      </w:pPr>
      <w:hyperlink r:id="rId14" w:history="1">
        <w:r w:rsidR="006C7122" w:rsidRPr="000E79EB">
          <w:rPr>
            <w:rStyle w:val="Hyperlink"/>
          </w:rPr>
          <w:t>Click to download</w:t>
        </w:r>
      </w:hyperlink>
    </w:p>
    <w:p w14:paraId="746247CE" w14:textId="029DE8DE" w:rsidR="00C22B2A" w:rsidRPr="000E79EB" w:rsidRDefault="00C22B2A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Fill in the empty spaces in </w:t>
      </w:r>
      <w:r w:rsidR="00CF57AE">
        <w:t>header</w:t>
      </w:r>
      <w:r w:rsidRPr="000E79EB">
        <w:t xml:space="preserve"> code.</w:t>
      </w:r>
    </w:p>
    <w:p w14:paraId="4FCB71A1" w14:textId="3E4B9364" w:rsidR="00C7259B" w:rsidRPr="000E79E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6E9D6EBE" w14:textId="77777777" w:rsidR="00CD0D2D" w:rsidRDefault="00CD0D2D" w:rsidP="0025392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lang w:eastAsia="ko-KR"/>
        </w:rPr>
      </w:pPr>
      <w:bookmarkStart w:id="2" w:name="_Hlk148387267"/>
      <w:r>
        <w:rPr>
          <w:rFonts w:eastAsiaTheme="minorEastAsia"/>
          <w:lang w:eastAsia="ko-KR"/>
        </w:rPr>
        <w:t xml:space="preserve">Input Capture with External Signal. </w:t>
      </w:r>
    </w:p>
    <w:p w14:paraId="6D88D1E9" w14:textId="73076888" w:rsidR="00811859" w:rsidRPr="00CB28F2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System CLK is PLL 84MHz for STM32F411RE</w:t>
      </w:r>
    </w:p>
    <w:p w14:paraId="0D9DB80A" w14:textId="78C48EBA" w:rsidR="00811859" w:rsidRPr="00CB28F2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TIM2: Up-counting</w:t>
      </w:r>
      <w:r w:rsidR="00CD0D2D">
        <w:rPr>
          <w:bCs/>
        </w:rPr>
        <w:t xml:space="preserve"> </w:t>
      </w:r>
      <w:r w:rsidRPr="00CB28F2">
        <w:rPr>
          <w:bCs/>
        </w:rPr>
        <w:t xml:space="preserve"> Timer2_CLK = 1</w:t>
      </w:r>
      <w:r w:rsidR="00CD0D2D">
        <w:rPr>
          <w:bCs/>
        </w:rPr>
        <w:t>0</w:t>
      </w:r>
      <w:r w:rsidRPr="00CB28F2">
        <w:rPr>
          <w:bCs/>
        </w:rPr>
        <w:t>0 kHz</w:t>
      </w:r>
    </w:p>
    <w:p w14:paraId="132C410B" w14:textId="42D268C2" w:rsidR="00CD0D2D" w:rsidRPr="00CD0D2D" w:rsidRDefault="00FD5FB8" w:rsidP="00CD0D2D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IC:  </w:t>
      </w:r>
      <w:r w:rsidR="00CD0D2D" w:rsidRPr="00CD0D2D">
        <w:rPr>
          <w:rFonts w:eastAsiaTheme="minorEastAsia"/>
          <w:lang w:eastAsia="ko-KR"/>
        </w:rPr>
        <w:t>TIM2 IC1</w:t>
      </w:r>
      <w:r>
        <w:rPr>
          <w:rFonts w:eastAsiaTheme="minorEastAsia"/>
          <w:lang w:eastAsia="ko-KR"/>
        </w:rPr>
        <w:t xml:space="preserve"> / </w:t>
      </w:r>
      <w:r w:rsidRPr="00811859">
        <w:rPr>
          <w:bCs/>
        </w:rPr>
        <w:t>PA_</w:t>
      </w:r>
      <w:r>
        <w:rPr>
          <w:bCs/>
        </w:rPr>
        <w:t>0</w:t>
      </w:r>
      <w:r w:rsidRPr="00811859">
        <w:rPr>
          <w:bCs/>
        </w:rPr>
        <w:t xml:space="preserve"> </w:t>
      </w:r>
    </w:p>
    <w:p w14:paraId="23C7FA85" w14:textId="51EC0736" w:rsidR="00CD0D2D" w:rsidRPr="00CD0D2D" w:rsidRDefault="00CD0D2D" w:rsidP="00CD0D2D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eastAsiaTheme="minorEastAsia"/>
          <w:lang w:eastAsia="ko-KR"/>
        </w:rPr>
      </w:pPr>
      <w:r w:rsidRPr="00CD0D2D">
        <w:rPr>
          <w:rFonts w:eastAsiaTheme="minorEastAsia"/>
          <w:lang w:eastAsia="ko-KR"/>
        </w:rPr>
        <w:t xml:space="preserve">External Signal:  </w:t>
      </w:r>
      <w:r w:rsidR="00FD5FB8">
        <w:rPr>
          <w:rFonts w:eastAsiaTheme="minorEastAsia"/>
          <w:lang w:eastAsia="ko-KR"/>
        </w:rPr>
        <w:t xml:space="preserve">Connect PA_0 to  </w:t>
      </w:r>
      <w:r w:rsidRPr="00CD0D2D">
        <w:rPr>
          <w:rFonts w:eastAsiaTheme="minorEastAsia"/>
          <w:lang w:eastAsia="ko-KR"/>
        </w:rPr>
        <w:t>Function Generator</w:t>
      </w:r>
      <w:r w:rsidR="00FD5FB8">
        <w:rPr>
          <w:rFonts w:eastAsiaTheme="minorEastAsia"/>
          <w:lang w:eastAsia="ko-KR"/>
        </w:rPr>
        <w:t xml:space="preserve"> / </w:t>
      </w:r>
      <w:r w:rsidRPr="00CD0D2D">
        <w:rPr>
          <w:rFonts w:eastAsiaTheme="minorEastAsia"/>
          <w:lang w:eastAsia="ko-KR"/>
        </w:rPr>
        <w:t xml:space="preserve">Square Pulse at </w:t>
      </w:r>
      <w:r w:rsidR="00FD5FB8">
        <w:rPr>
          <w:rFonts w:eastAsiaTheme="minorEastAsia"/>
          <w:lang w:eastAsia="ko-KR"/>
        </w:rPr>
        <w:t xml:space="preserve">0.5 </w:t>
      </w:r>
      <w:r w:rsidRPr="00CD0D2D">
        <w:rPr>
          <w:rFonts w:eastAsiaTheme="minorEastAsia"/>
          <w:lang w:eastAsia="ko-KR"/>
        </w:rPr>
        <w:t>Hz</w:t>
      </w:r>
      <w:r w:rsidR="006355A0">
        <w:rPr>
          <w:rFonts w:eastAsiaTheme="minorEastAsia"/>
          <w:lang w:eastAsia="ko-KR"/>
        </w:rPr>
        <w:t>(or Using PWM)</w:t>
      </w:r>
      <w:r w:rsidRPr="00CD0D2D">
        <w:rPr>
          <w:rFonts w:eastAsiaTheme="minorEastAsia"/>
          <w:lang w:eastAsia="ko-KR"/>
        </w:rPr>
        <w:t xml:space="preserve">. </w:t>
      </w:r>
    </w:p>
    <w:p w14:paraId="0CAE4C38" w14:textId="00B10F7E" w:rsidR="00811859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Set the GPIO pin as Alternate function (AF) for TIM2</w:t>
      </w:r>
      <w:r w:rsidR="00FD5FB8">
        <w:rPr>
          <w:bCs/>
        </w:rPr>
        <w:t xml:space="preserve"> (PA_0)</w:t>
      </w:r>
      <w:r w:rsidRPr="00CB28F2">
        <w:rPr>
          <w:bCs/>
        </w:rPr>
        <w:t xml:space="preserve"> </w:t>
      </w:r>
    </w:p>
    <w:p w14:paraId="2EF66DF5" w14:textId="788E949F" w:rsidR="00253926" w:rsidRDefault="00253926" w:rsidP="00253926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555C312E" w14:textId="7E200F43" w:rsidR="00253926" w:rsidRPr="00CB28F2" w:rsidRDefault="00253926" w:rsidP="00253926">
      <w:pPr>
        <w:pStyle w:val="ListParagraph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Give PWM output of 0%, 50%, 100% of 1kHz PWM</w:t>
      </w:r>
    </w:p>
    <w:p w14:paraId="4CD78CE6" w14:textId="77777777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Check the brightness of LD2 (PA5) for each different Duty ratio</w:t>
      </w:r>
    </w:p>
    <w:p w14:paraId="053B33A6" w14:textId="77777777" w:rsidR="00811859" w:rsidRDefault="00811859" w:rsidP="00811859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800"/>
        <w:jc w:val="both"/>
        <w:rPr>
          <w:rFonts w:eastAsia="Times New Roman"/>
          <w:color w:val="000000"/>
        </w:rPr>
      </w:pPr>
    </w:p>
    <w:bookmarkEnd w:id="2"/>
    <w:p w14:paraId="2E16C701" w14:textId="6318D09F" w:rsidR="00FD5FB8" w:rsidRPr="008D4DAF" w:rsidRDefault="00FD5FB8" w:rsidP="00FD5FB8">
      <w:pPr>
        <w:widowControl w:val="0"/>
        <w:wordWrap w:val="0"/>
        <w:autoSpaceDE w:val="0"/>
        <w:autoSpaceDN w:val="0"/>
        <w:spacing w:after="160" w:line="259" w:lineRule="auto"/>
        <w:jc w:val="both"/>
      </w:pPr>
      <w:r w:rsidRPr="008D4DAF">
        <w:t>Generate a slow pulse signals (</w:t>
      </w:r>
      <w:r>
        <w:t xml:space="preserve">0.5 </w:t>
      </w:r>
      <w:r w:rsidRPr="008D4DAF">
        <w:t>Hz) from a function generator. Capture the input pulses and measure the pulse period in msec.</w:t>
      </w:r>
    </w:p>
    <w:p w14:paraId="3ADD3626" w14:textId="0466F96C" w:rsidR="00FD5FB8" w:rsidRPr="008D4DAF" w:rsidRDefault="00FD5FB8" w:rsidP="00FD5FB8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-18" w:left="360"/>
        <w:jc w:val="both"/>
      </w:pPr>
      <w:r w:rsidRPr="008D4DAF">
        <w:t>Since there can be several overflow events during two consecutive capture events, you need to track the overflow countings in TIM2_IRQHandler( ) and use it in measuring input pulse duration</w:t>
      </w:r>
    </w:p>
    <w:p w14:paraId="53731FE7" w14:textId="77777777" w:rsidR="00FD5FB8" w:rsidRPr="008D4DAF" w:rsidRDefault="00FD5FB8" w:rsidP="00FD5FB8">
      <w:pPr>
        <w:pStyle w:val="ListParagraph"/>
        <w:ind w:leftChars="164" w:left="361" w:firstLine="800"/>
      </w:pPr>
      <w:r w:rsidRPr="008D4DAF">
        <w:t>HINT: If (TIM2-&gt;SR &amp; TIM_SR_UIF) { // add logic to count overflow events }</w:t>
      </w:r>
    </w:p>
    <w:p w14:paraId="354D5C21" w14:textId="77777777" w:rsidR="00FD5FB8" w:rsidRDefault="00FD5FB8" w:rsidP="007A1B02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8D4DAF">
        <w:t>Print out the calculated period([ms]) and pulse count numbers of input signals and</w:t>
      </w:r>
      <w:r w:rsidRPr="008D4DAF">
        <w:lastRenderedPageBreak/>
        <w:t xml:space="preserve"> show the results on serial window of TeraTerm</w:t>
      </w:r>
    </w:p>
    <w:p w14:paraId="2C584AA4" w14:textId="6256C195" w:rsidR="00FD5FB8" w:rsidRPr="008D4DAF" w:rsidRDefault="00FD5FB8" w:rsidP="007A1B02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8D4DAF">
        <w:t xml:space="preserve">Print the result about every second. </w:t>
      </w:r>
    </w:p>
    <w:p w14:paraId="23899AC8" w14:textId="0C1580C0" w:rsidR="00980C25" w:rsidRPr="00FD5FB8" w:rsidRDefault="00980C25" w:rsidP="00FD5FB8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1892AE16" w14:textId="6C88C7FE" w:rsidR="00E64A02" w:rsidRDefault="00E64A02" w:rsidP="00E64A02">
      <w:pPr>
        <w:pStyle w:val="Heading2"/>
      </w:pPr>
      <w:r w:rsidRPr="00E64A02">
        <w:t>Appendix</w:t>
      </w:r>
    </w:p>
    <w:p w14:paraId="33AC755C" w14:textId="77777777" w:rsidR="00955CB9" w:rsidRPr="00EF3A66" w:rsidRDefault="00000000" w:rsidP="00955CB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5">
        <w:r w:rsidR="00955CB9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C873D25" w14:textId="09CC6D4D" w:rsidR="00955CB9" w:rsidRDefault="00253926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0289DEEB" wp14:editId="7E399CD5">
            <wp:extent cx="4689965" cy="4022271"/>
            <wp:effectExtent l="0" t="0" r="0" b="0"/>
            <wp:docPr id="1" name="그림 1" descr="텍스트, 번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번호, 도표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1862" cy="40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FEE" w14:textId="2FF8FE79" w:rsidR="00E64A02" w:rsidRDefault="00E64A02">
      <w:pPr>
        <w:spacing w:after="0"/>
      </w:pPr>
    </w:p>
    <w:sectPr w:rsidR="00E64A02" w:rsidSect="00C96351">
      <w:headerReference w:type="default" r:id="rId17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E3E8" w14:textId="77777777" w:rsidR="00FA60AD" w:rsidRDefault="00FA60AD" w:rsidP="00A206D8">
      <w:r>
        <w:separator/>
      </w:r>
    </w:p>
  </w:endnote>
  <w:endnote w:type="continuationSeparator" w:id="0">
    <w:p w14:paraId="71D07C67" w14:textId="77777777" w:rsidR="00FA60AD" w:rsidRDefault="00FA60AD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3344" w14:textId="77777777" w:rsidR="00FA60AD" w:rsidRDefault="00FA60AD" w:rsidP="00A206D8">
      <w:r>
        <w:separator/>
      </w:r>
    </w:p>
  </w:footnote>
  <w:footnote w:type="continuationSeparator" w:id="0">
    <w:p w14:paraId="117D5521" w14:textId="77777777" w:rsidR="00FA60AD" w:rsidRDefault="00FA60AD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E02853"/>
    <w:multiLevelType w:val="hybridMultilevel"/>
    <w:tmpl w:val="8AB47C68"/>
    <w:lvl w:ilvl="0" w:tplc="3D1CE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7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015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E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61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0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2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2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9F29F5"/>
    <w:multiLevelType w:val="hybridMultilevel"/>
    <w:tmpl w:val="83328844"/>
    <w:lvl w:ilvl="0" w:tplc="1B48152E">
      <w:start w:val="1"/>
      <w:numFmt w:val="bullet"/>
      <w:lvlText w:val="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901668F"/>
    <w:multiLevelType w:val="hybridMultilevel"/>
    <w:tmpl w:val="A96C2F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DC36AD"/>
    <w:multiLevelType w:val="hybridMultilevel"/>
    <w:tmpl w:val="C502757C"/>
    <w:lvl w:ilvl="0" w:tplc="56161CC2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33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10980652">
    <w:abstractNumId w:val="0"/>
  </w:num>
  <w:num w:numId="2" w16cid:durableId="1452482446">
    <w:abstractNumId w:val="21"/>
  </w:num>
  <w:num w:numId="3" w16cid:durableId="2085302125">
    <w:abstractNumId w:val="23"/>
  </w:num>
  <w:num w:numId="4" w16cid:durableId="1527131778">
    <w:abstractNumId w:val="31"/>
  </w:num>
  <w:num w:numId="5" w16cid:durableId="690912413">
    <w:abstractNumId w:val="3"/>
  </w:num>
  <w:num w:numId="6" w16cid:durableId="255286800">
    <w:abstractNumId w:val="17"/>
  </w:num>
  <w:num w:numId="7" w16cid:durableId="276644275">
    <w:abstractNumId w:val="31"/>
  </w:num>
  <w:num w:numId="8" w16cid:durableId="569190889">
    <w:abstractNumId w:val="31"/>
  </w:num>
  <w:num w:numId="9" w16cid:durableId="1040859871">
    <w:abstractNumId w:val="31"/>
  </w:num>
  <w:num w:numId="10" w16cid:durableId="1663464892">
    <w:abstractNumId w:val="5"/>
  </w:num>
  <w:num w:numId="11" w16cid:durableId="1458373302">
    <w:abstractNumId w:val="12"/>
  </w:num>
  <w:num w:numId="12" w16cid:durableId="1703284284">
    <w:abstractNumId w:val="31"/>
  </w:num>
  <w:num w:numId="13" w16cid:durableId="1727102242">
    <w:abstractNumId w:val="24"/>
  </w:num>
  <w:num w:numId="14" w16cid:durableId="414128624">
    <w:abstractNumId w:val="13"/>
  </w:num>
  <w:num w:numId="15" w16cid:durableId="276644172">
    <w:abstractNumId w:val="18"/>
  </w:num>
  <w:num w:numId="16" w16cid:durableId="2056612524">
    <w:abstractNumId w:val="31"/>
  </w:num>
  <w:num w:numId="17" w16cid:durableId="1956407517">
    <w:abstractNumId w:val="25"/>
  </w:num>
  <w:num w:numId="18" w16cid:durableId="213086456">
    <w:abstractNumId w:val="1"/>
  </w:num>
  <w:num w:numId="19" w16cid:durableId="1236403176">
    <w:abstractNumId w:val="14"/>
  </w:num>
  <w:num w:numId="20" w16cid:durableId="127015142">
    <w:abstractNumId w:val="19"/>
  </w:num>
  <w:num w:numId="21" w16cid:durableId="1811050453">
    <w:abstractNumId w:val="6"/>
  </w:num>
  <w:num w:numId="22" w16cid:durableId="1922055316">
    <w:abstractNumId w:val="16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28"/>
  </w:num>
  <w:num w:numId="26" w16cid:durableId="170875886">
    <w:abstractNumId w:val="22"/>
  </w:num>
  <w:num w:numId="27" w16cid:durableId="1569068922">
    <w:abstractNumId w:val="9"/>
  </w:num>
  <w:num w:numId="28" w16cid:durableId="1072310631">
    <w:abstractNumId w:val="26"/>
  </w:num>
  <w:num w:numId="29" w16cid:durableId="316691895">
    <w:abstractNumId w:val="15"/>
  </w:num>
  <w:num w:numId="30" w16cid:durableId="2040159832">
    <w:abstractNumId w:val="8"/>
  </w:num>
  <w:num w:numId="31" w16cid:durableId="137841874">
    <w:abstractNumId w:val="11"/>
  </w:num>
  <w:num w:numId="32" w16cid:durableId="692414176">
    <w:abstractNumId w:val="33"/>
  </w:num>
  <w:num w:numId="33" w16cid:durableId="1046640270">
    <w:abstractNumId w:val="7"/>
  </w:num>
  <w:num w:numId="34" w16cid:durableId="424419891">
    <w:abstractNumId w:val="29"/>
  </w:num>
  <w:num w:numId="35" w16cid:durableId="1492211450">
    <w:abstractNumId w:val="20"/>
  </w:num>
  <w:num w:numId="36" w16cid:durableId="71122434">
    <w:abstractNumId w:val="10"/>
  </w:num>
  <w:num w:numId="37" w16cid:durableId="55906328">
    <w:abstractNumId w:val="32"/>
  </w:num>
  <w:num w:numId="38" w16cid:durableId="341905182">
    <w:abstractNumId w:val="27"/>
  </w:num>
  <w:num w:numId="39" w16cid:durableId="1498577010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xNawHyum3r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445A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77BC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17BB1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3926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4EA5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D5796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6707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BF6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D6940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848DE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0FA2"/>
    <w:rsid w:val="00614CF8"/>
    <w:rsid w:val="00625BC1"/>
    <w:rsid w:val="006268CB"/>
    <w:rsid w:val="006276B6"/>
    <w:rsid w:val="006355A0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C7122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35316"/>
    <w:rsid w:val="0075026A"/>
    <w:rsid w:val="00756F01"/>
    <w:rsid w:val="00761C76"/>
    <w:rsid w:val="00767BB4"/>
    <w:rsid w:val="007720A8"/>
    <w:rsid w:val="007723EB"/>
    <w:rsid w:val="00772C13"/>
    <w:rsid w:val="007748B0"/>
    <w:rsid w:val="00774AA8"/>
    <w:rsid w:val="00776E1F"/>
    <w:rsid w:val="007840D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859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4B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4685D"/>
    <w:rsid w:val="00951138"/>
    <w:rsid w:val="0095388C"/>
    <w:rsid w:val="00953ED9"/>
    <w:rsid w:val="009546D6"/>
    <w:rsid w:val="00955CB9"/>
    <w:rsid w:val="00961371"/>
    <w:rsid w:val="00963E1F"/>
    <w:rsid w:val="009669D4"/>
    <w:rsid w:val="00967844"/>
    <w:rsid w:val="0097266B"/>
    <w:rsid w:val="00974CF5"/>
    <w:rsid w:val="00974D9F"/>
    <w:rsid w:val="00980A61"/>
    <w:rsid w:val="00980C25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664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64B1"/>
    <w:rsid w:val="00AA72F6"/>
    <w:rsid w:val="00AA7EA6"/>
    <w:rsid w:val="00AB01E5"/>
    <w:rsid w:val="00AB0A4A"/>
    <w:rsid w:val="00AB0BBA"/>
    <w:rsid w:val="00AB6B08"/>
    <w:rsid w:val="00AC0656"/>
    <w:rsid w:val="00AC30E8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6799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0D2D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4652"/>
    <w:rsid w:val="00CF57AE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36D6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02D4"/>
    <w:rsid w:val="00F21941"/>
    <w:rsid w:val="00F22CCF"/>
    <w:rsid w:val="00F24EDF"/>
    <w:rsid w:val="00F2730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0AD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5FB8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6D8"/>
    <w:pPr>
      <w:ind w:leftChars="400" w:left="800"/>
    </w:pPr>
  </w:style>
  <w:style w:type="table" w:styleId="TableGrid">
    <w:name w:val="Table Grid"/>
    <w:basedOn w:val="TableNormal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670"/>
    <w:rPr>
      <w:color w:val="808080"/>
    </w:rPr>
  </w:style>
  <w:style w:type="paragraph" w:styleId="Header">
    <w:name w:val="header"/>
    <w:basedOn w:val="Normal"/>
    <w:link w:val="Head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10065"/>
  </w:style>
  <w:style w:type="paragraph" w:styleId="Footer">
    <w:name w:val="footer"/>
    <w:basedOn w:val="Normal"/>
    <w:link w:val="Foot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10065"/>
  </w:style>
  <w:style w:type="paragraph" w:styleId="NormalWeb">
    <w:name w:val="Normal (Web)"/>
    <w:basedOn w:val="Normal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NoSpacing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ListBullet">
    <w:name w:val="List Bullet"/>
    <w:basedOn w:val="Normal"/>
    <w:uiPriority w:val="99"/>
    <w:unhideWhenUsed/>
    <w:rsid w:val="00CA1925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206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6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06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6D8"/>
    <w:rPr>
      <w:rFonts w:eastAsia="Arial"/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6D8"/>
    <w:rPr>
      <w:i/>
      <w:iCs/>
    </w:rPr>
  </w:style>
  <w:style w:type="paragraph" w:customStyle="1" w:styleId="1">
    <w:name w:val="단락 스타일1"/>
    <w:basedOn w:val="ListBullet"/>
    <w:qFormat/>
    <w:rsid w:val="00A206D8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DefaultParagraphFont"/>
    <w:rsid w:val="00A206D8"/>
  </w:style>
  <w:style w:type="character" w:customStyle="1" w:styleId="title2">
    <w:name w:val="title2"/>
    <w:basedOn w:val="DefaultParagraphFont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DefaultParagraphFont"/>
    <w:rsid w:val="00A206D8"/>
    <w:rPr>
      <w:sz w:val="17"/>
      <w:szCs w:val="17"/>
    </w:rPr>
  </w:style>
  <w:style w:type="character" w:customStyle="1" w:styleId="pln1">
    <w:name w:val="pln1"/>
    <w:basedOn w:val="DefaultParagraphFont"/>
    <w:rsid w:val="00A206D8"/>
    <w:rPr>
      <w:color w:val="000000"/>
    </w:rPr>
  </w:style>
  <w:style w:type="character" w:customStyle="1" w:styleId="pun">
    <w:name w:val="pun"/>
    <w:basedOn w:val="DefaultParagraphFont"/>
    <w:rsid w:val="00A206D8"/>
  </w:style>
  <w:style w:type="paragraph" w:customStyle="1" w:styleId="first">
    <w:name w:val="first"/>
    <w:basedOn w:val="Normal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Strong">
    <w:name w:val="Strong"/>
    <w:basedOn w:val="DefaultParagraphFont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DefaultParagraphFont"/>
    <w:rsid w:val="00A206D8"/>
  </w:style>
  <w:style w:type="character" w:customStyle="1" w:styleId="highlighted">
    <w:name w:val="highlighted"/>
    <w:basedOn w:val="DefaultParagraphFont"/>
    <w:rsid w:val="00A206D8"/>
  </w:style>
  <w:style w:type="character" w:styleId="Hyperlink">
    <w:name w:val="Hyperlink"/>
    <w:basedOn w:val="DefaultParagraphFont"/>
    <w:uiPriority w:val="99"/>
    <w:unhideWhenUsed/>
    <w:rsid w:val="00A206D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CommentReference">
    <w:name w:val="annotation reference"/>
    <w:basedOn w:val="DefaultParagraphFont"/>
    <w:semiHidden/>
    <w:unhideWhenUsed/>
    <w:rsid w:val="00A206D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06D8"/>
  </w:style>
  <w:style w:type="character" w:customStyle="1" w:styleId="CommentTextChar">
    <w:name w:val="Comment Text Char"/>
    <w:basedOn w:val="DefaultParagraphFont"/>
    <w:link w:val="CommentText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DefaultParagraphFont"/>
    <w:rsid w:val="00A206D8"/>
  </w:style>
  <w:style w:type="character" w:customStyle="1" w:styleId="p">
    <w:name w:val="p"/>
    <w:basedOn w:val="DefaultParagraphFont"/>
    <w:rsid w:val="00A206D8"/>
  </w:style>
  <w:style w:type="character" w:customStyle="1" w:styleId="kt">
    <w:name w:val="kt"/>
    <w:basedOn w:val="DefaultParagraphFont"/>
    <w:rsid w:val="00A206D8"/>
  </w:style>
  <w:style w:type="character" w:customStyle="1" w:styleId="n">
    <w:name w:val="n"/>
    <w:basedOn w:val="DefaultParagraphFont"/>
    <w:rsid w:val="00A206D8"/>
  </w:style>
  <w:style w:type="character" w:customStyle="1" w:styleId="o">
    <w:name w:val="o"/>
    <w:basedOn w:val="DefaultParagraphFont"/>
    <w:rsid w:val="00A206D8"/>
  </w:style>
  <w:style w:type="character" w:customStyle="1" w:styleId="mi">
    <w:name w:val="mi"/>
    <w:basedOn w:val="DefaultParagraphFont"/>
    <w:rsid w:val="00A206D8"/>
  </w:style>
  <w:style w:type="character" w:customStyle="1" w:styleId="pl-c">
    <w:name w:val="pl-c"/>
    <w:basedOn w:val="DefaultParagraphFont"/>
    <w:rsid w:val="00A206D8"/>
  </w:style>
  <w:style w:type="character" w:customStyle="1" w:styleId="pl-k">
    <w:name w:val="pl-k"/>
    <w:basedOn w:val="DefaultParagraphFont"/>
    <w:rsid w:val="00A206D8"/>
  </w:style>
  <w:style w:type="character" w:customStyle="1" w:styleId="pl-s">
    <w:name w:val="pl-s"/>
    <w:basedOn w:val="DefaultParagraphFont"/>
    <w:rsid w:val="00A206D8"/>
  </w:style>
  <w:style w:type="character" w:customStyle="1" w:styleId="pl-pds">
    <w:name w:val="pl-pds"/>
    <w:basedOn w:val="DefaultParagraphFont"/>
    <w:rsid w:val="00A206D8"/>
  </w:style>
  <w:style w:type="character" w:customStyle="1" w:styleId="pl-en">
    <w:name w:val="pl-en"/>
    <w:basedOn w:val="DefaultParagraphFont"/>
    <w:rsid w:val="00A206D8"/>
  </w:style>
  <w:style w:type="character" w:customStyle="1" w:styleId="pl-c1">
    <w:name w:val="pl-c1"/>
    <w:basedOn w:val="DefaultParagraphFont"/>
    <w:rsid w:val="00A206D8"/>
  </w:style>
  <w:style w:type="character" w:customStyle="1" w:styleId="pl-smi">
    <w:name w:val="pl-smi"/>
    <w:basedOn w:val="DefaultParagraphFont"/>
    <w:rsid w:val="00A206D8"/>
  </w:style>
  <w:style w:type="character" w:customStyle="1" w:styleId="cp">
    <w:name w:val="cp"/>
    <w:basedOn w:val="DefaultParagraphFont"/>
    <w:rsid w:val="00A206D8"/>
  </w:style>
  <w:style w:type="character" w:customStyle="1" w:styleId="cm">
    <w:name w:val="cm"/>
    <w:basedOn w:val="DefaultParagraphFont"/>
    <w:rsid w:val="00A206D8"/>
  </w:style>
  <w:style w:type="character" w:customStyle="1" w:styleId="nf">
    <w:name w:val="nf"/>
    <w:basedOn w:val="DefaultParagraphFont"/>
    <w:rsid w:val="00A206D8"/>
  </w:style>
  <w:style w:type="character" w:customStyle="1" w:styleId="c1">
    <w:name w:val="c1"/>
    <w:basedOn w:val="DefaultParagraphFont"/>
    <w:rsid w:val="00A206D8"/>
  </w:style>
  <w:style w:type="character" w:customStyle="1" w:styleId="s">
    <w:name w:val="s"/>
    <w:basedOn w:val="DefaultParagraphFont"/>
    <w:rsid w:val="00A206D8"/>
  </w:style>
  <w:style w:type="character" w:customStyle="1" w:styleId="nb">
    <w:name w:val="nb"/>
    <w:basedOn w:val="DefaultParagraphFont"/>
    <w:rsid w:val="00A206D8"/>
  </w:style>
  <w:style w:type="character" w:styleId="HTMLTypewriter">
    <w:name w:val="HTML Typewriter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DefaultParagraphFont"/>
    <w:rsid w:val="00A206D8"/>
  </w:style>
  <w:style w:type="character" w:styleId="HTMLCode">
    <w:name w:val="HTML Code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DefaultParagraphFont"/>
    <w:rsid w:val="00A206D8"/>
  </w:style>
  <w:style w:type="paragraph" w:styleId="Quote">
    <w:name w:val="Quote"/>
    <w:basedOn w:val="Normal"/>
    <w:next w:val="Normal"/>
    <w:link w:val="QuoteChar"/>
    <w:uiPriority w:val="29"/>
    <w:qFormat/>
    <w:rsid w:val="00A206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SubtleEmphasis">
    <w:name w:val="Subtle Emphasis"/>
    <w:basedOn w:val="DefaultParagraphFont"/>
    <w:uiPriority w:val="19"/>
    <w:qFormat/>
    <w:rsid w:val="00A206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06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06D8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206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ListParagraph"/>
    <w:link w:val="1Char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Normal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">
    <w:name w:val="목록1 Char"/>
    <w:basedOn w:val="ListParagraphChar"/>
    <w:link w:val="10"/>
    <w:rsid w:val="009165AD"/>
    <w:rPr>
      <w:rFonts w:eastAsia="Arial"/>
      <w:kern w:val="0"/>
      <w:lang w:val="tr-TR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DefaultParagraphFont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1">
    <w:name w:val="확인되지 않은 멘션1"/>
    <w:basedOn w:val="DefaultParagraphFont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66B3B"/>
    <w:rPr>
      <w:color w:val="605E5C"/>
      <w:shd w:val="clear" w:color="auto" w:fill="E1DFDD"/>
    </w:rPr>
  </w:style>
  <w:style w:type="table" w:styleId="ListTable2-Accent2">
    <w:name w:val="List Table 2 Accent 2"/>
    <w:basedOn w:val="TableNormal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1">
    <w:name w:val="Table Normal1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hyperlink" Target="https://github.com/ykkimhgu/EC-student/blob/main/tutorial/tutorial-student/TU_Timer_InputCapture_student_2023.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kkim.gitbook.io/ec/resource/nucleo-f411r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kkimhgu/EC-student/tree/main/include/lib-stud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NM_word_style2.dotx</Template>
  <TotalTime>70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양두원/21900427</cp:lastModifiedBy>
  <cp:revision>2</cp:revision>
  <cp:lastPrinted>2023-10-17T05:24:00Z</cp:lastPrinted>
  <dcterms:created xsi:type="dcterms:W3CDTF">2023-10-31T06:43:00Z</dcterms:created>
  <dcterms:modified xsi:type="dcterms:W3CDTF">2023-10-31T06:43:00Z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