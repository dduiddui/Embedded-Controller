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4141" w14:textId="2B01C1BA" w:rsidR="00147589" w:rsidRDefault="006276B6" w:rsidP="00147589">
      <w:pPr>
        <w:pStyle w:val="Title"/>
      </w:pPr>
      <w:r w:rsidRPr="006276B6">
        <w:rPr>
          <w:rFonts w:eastAsiaTheme="minorEastAsia"/>
          <w:lang w:eastAsia="ko-KR"/>
        </w:rPr>
        <w:t>TUTORIAL</w:t>
      </w:r>
      <w:r w:rsidR="00A206D8" w:rsidRPr="006276B6">
        <w:t xml:space="preserve">: </w:t>
      </w:r>
      <w:r w:rsidR="000E79EB">
        <w:t xml:space="preserve">SysTick </w:t>
      </w:r>
      <w:r w:rsidR="005833F2" w:rsidRPr="005833F2">
        <w:t>Interrupt</w:t>
      </w:r>
    </w:p>
    <w:p w14:paraId="47D55D94" w14:textId="0F702317" w:rsidR="009E58D5" w:rsidRDefault="000E79EB" w:rsidP="00147589">
      <w:pPr>
        <w:pStyle w:val="Subtitle"/>
      </w:pPr>
      <w:r>
        <w:t xml:space="preserve">Timer and Time Delay </w:t>
      </w:r>
    </w:p>
    <w:p w14:paraId="56595507" w14:textId="449EE450" w:rsidR="003F3C65" w:rsidRPr="003F3C65" w:rsidRDefault="003F3C65" w:rsidP="003F3C65">
      <w:pPr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N</w:t>
      </w:r>
      <w:r>
        <w:rPr>
          <w:rFonts w:eastAsiaTheme="minorEastAsia"/>
          <w:lang w:eastAsia="ko-KR"/>
        </w:rPr>
        <w:t xml:space="preserve">ame:  </w:t>
      </w:r>
      <w:r w:rsidR="006952B5">
        <w:rPr>
          <w:rFonts w:eastAsiaTheme="minorEastAsia"/>
          <w:lang w:eastAsia="ko-KR"/>
        </w:rPr>
        <w:t>Duwon Yang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6952B5">
        <w:rPr>
          <w:rFonts w:eastAsiaTheme="minorEastAsia"/>
          <w:lang w:eastAsia="ko-KR"/>
        </w:rPr>
        <w:t xml:space="preserve"> 21900427</w:t>
      </w:r>
    </w:p>
    <w:p w14:paraId="10E331DC" w14:textId="77777777" w:rsidR="00A206D8" w:rsidRPr="006276B6" w:rsidRDefault="00A206D8" w:rsidP="00A206D8">
      <w:pPr>
        <w:pStyle w:val="Heading1"/>
      </w:pPr>
      <w:r w:rsidRPr="006276B6">
        <w:t>I. Introduction</w:t>
      </w:r>
    </w:p>
    <w:p w14:paraId="45952C72" w14:textId="77777777" w:rsidR="000E79EB" w:rsidRPr="002319B7" w:rsidRDefault="000E79EB" w:rsidP="000E79EB">
      <w:pPr>
        <w:rPr>
          <w:rFonts w:eastAsia="Times New Roman"/>
        </w:rPr>
      </w:pPr>
      <w:r w:rsidRPr="002319B7">
        <w:rPr>
          <w:rFonts w:eastAsia="Times New Roman"/>
        </w:rPr>
        <w:t>In this tutorial, we will learn how to use SysTick interrupt. We will create functions to count up numbers at a constant rate using SysTick.</w:t>
      </w:r>
    </w:p>
    <w:p w14:paraId="431B8476" w14:textId="77777777" w:rsidR="000E79EB" w:rsidRDefault="000E79EB" w:rsidP="000E79EB">
      <w:pPr>
        <w:rPr>
          <w:rFonts w:eastAsia="Times New Roman"/>
        </w:rPr>
      </w:pPr>
    </w:p>
    <w:p w14:paraId="06D6E231" w14:textId="0D77AC59" w:rsidR="000E79EB" w:rsidRPr="002319B7" w:rsidRDefault="000E79EB" w:rsidP="000E79EB">
      <w:pPr>
        <w:rPr>
          <w:rFonts w:eastAsia="Times New Roman"/>
        </w:rPr>
      </w:pPr>
      <w:r w:rsidRPr="002319B7">
        <w:rPr>
          <w:rFonts w:eastAsia="Times New Roman"/>
        </w:rPr>
        <w:t xml:space="preserve">The objectives of this tutorial are how to </w:t>
      </w:r>
    </w:p>
    <w:p w14:paraId="7CB01DEE" w14:textId="77777777" w:rsidR="000E79EB" w:rsidRPr="002319B7" w:rsidRDefault="000E79EB" w:rsidP="000E79EB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Configure SysTick with NVIC</w:t>
      </w:r>
    </w:p>
    <w:p w14:paraId="0B793324" w14:textId="77777777" w:rsidR="000E79EB" w:rsidRPr="002319B7" w:rsidRDefault="000E79EB" w:rsidP="000E79EB">
      <w:pPr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Create your own functions for configuration of interrupts</w:t>
      </w:r>
    </w:p>
    <w:p w14:paraId="118A74BA" w14:textId="77777777" w:rsidR="005833F2" w:rsidRPr="006276B6" w:rsidRDefault="005833F2" w:rsidP="005833F2">
      <w:pPr>
        <w:pStyle w:val="1"/>
        <w:numPr>
          <w:ilvl w:val="0"/>
          <w:numId w:val="0"/>
        </w:numPr>
        <w:ind w:left="880"/>
        <w:rPr>
          <w:lang w:eastAsia="ko-KR"/>
        </w:rPr>
      </w:pPr>
    </w:p>
    <w:p w14:paraId="1B419A8B" w14:textId="219A3167" w:rsidR="00331CE4" w:rsidRPr="006276B6" w:rsidRDefault="00331CE4" w:rsidP="00331CE4">
      <w:pPr>
        <w:pStyle w:val="Heading3"/>
      </w:pPr>
      <w:r w:rsidRPr="006276B6">
        <w:t>Hardware</w:t>
      </w:r>
    </w:p>
    <w:p w14:paraId="00536DE0" w14:textId="0FEE1A7E" w:rsidR="00331CE4" w:rsidRPr="006276B6" w:rsidRDefault="00331CE4" w:rsidP="000C1976">
      <w:pPr>
        <w:jc w:val="both"/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NUCLEO -F411RE</w:t>
      </w:r>
    </w:p>
    <w:p w14:paraId="0C97FC6C" w14:textId="0543B8DC" w:rsidR="00331CE4" w:rsidRPr="006276B6" w:rsidRDefault="00331CE4" w:rsidP="00331CE4">
      <w:pPr>
        <w:pStyle w:val="Heading3"/>
      </w:pPr>
      <w:r w:rsidRPr="006276B6">
        <w:t>Software</w:t>
      </w:r>
    </w:p>
    <w:p w14:paraId="1217734B" w14:textId="29F06D12" w:rsidR="00331CE4" w:rsidRDefault="00331CE4" w:rsidP="00331CE4">
      <w:pPr>
        <w:rPr>
          <w:rFonts w:eastAsiaTheme="minorEastAsia"/>
          <w:lang w:eastAsia="ko-KR"/>
        </w:rPr>
      </w:pPr>
      <w:r w:rsidRPr="006276B6">
        <w:rPr>
          <w:rFonts w:eastAsiaTheme="minorEastAsia"/>
          <w:lang w:eastAsia="ko-KR"/>
        </w:rPr>
        <w:t>Keil uVision IDE</w:t>
      </w:r>
      <w:r w:rsidR="00DB4C0E" w:rsidRPr="006276B6">
        <w:rPr>
          <w:rFonts w:eastAsiaTheme="minorEastAsia"/>
          <w:lang w:eastAsia="ko-KR"/>
        </w:rPr>
        <w:t xml:space="preserve">, </w:t>
      </w:r>
      <w:r w:rsidRPr="006276B6">
        <w:rPr>
          <w:rFonts w:eastAsiaTheme="minorEastAsia"/>
          <w:lang w:eastAsia="ko-KR"/>
        </w:rPr>
        <w:t>CMSIS, EC_HAL</w:t>
      </w:r>
    </w:p>
    <w:p w14:paraId="7DCD1D33" w14:textId="037A28EE" w:rsidR="00DE7829" w:rsidRPr="006276B6" w:rsidRDefault="00DE7829" w:rsidP="00DE7829">
      <w:pPr>
        <w:pStyle w:val="Heading3"/>
      </w:pPr>
      <w:bookmarkStart w:id="0" w:name="_Hlk145589834"/>
      <w:r>
        <w:t>Documentation</w:t>
      </w:r>
    </w:p>
    <w:p w14:paraId="40E63C1E" w14:textId="5C7161EC" w:rsidR="00DE7829" w:rsidRDefault="00000000" w:rsidP="00DE7829">
      <w:pPr>
        <w:rPr>
          <w:rFonts w:eastAsiaTheme="minorEastAsia"/>
          <w:lang w:eastAsia="ko-KR"/>
        </w:rPr>
      </w:pPr>
      <w:hyperlink r:id="rId8" w:anchor="manual-documentation" w:history="1">
        <w:r w:rsidR="00DE7829" w:rsidRPr="00DE7829">
          <w:rPr>
            <w:rStyle w:val="Hyperlink"/>
            <w:rFonts w:eastAsiaTheme="minorEastAsia"/>
            <w:lang w:eastAsia="ko-KR"/>
          </w:rPr>
          <w:t>STM32 Reference Manual</w:t>
        </w:r>
      </w:hyperlink>
    </w:p>
    <w:bookmarkEnd w:id="0"/>
    <w:p w14:paraId="303509FE" w14:textId="77777777" w:rsidR="00DE7829" w:rsidRPr="00DE7829" w:rsidRDefault="00DE7829" w:rsidP="00331CE4">
      <w:pPr>
        <w:rPr>
          <w:rFonts w:eastAsiaTheme="minorEastAsia"/>
          <w:lang w:eastAsia="ko-KR"/>
        </w:rPr>
      </w:pPr>
    </w:p>
    <w:p w14:paraId="48F6266A" w14:textId="77777777" w:rsidR="009F7A9B" w:rsidRDefault="009F7A9B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518C313B" w14:textId="6F88DF32" w:rsidR="00A206D8" w:rsidRPr="006276B6" w:rsidRDefault="00A206D8" w:rsidP="00DB4C0E">
      <w:pPr>
        <w:pStyle w:val="Heading1"/>
      </w:pPr>
      <w:r w:rsidRPr="006276B6">
        <w:lastRenderedPageBreak/>
        <w:t xml:space="preserve">II. </w:t>
      </w:r>
      <w:r w:rsidR="006276B6" w:rsidRPr="006276B6">
        <w:t xml:space="preserve">Basics of </w:t>
      </w:r>
      <w:r w:rsidR="000E79EB">
        <w:t>SysTick</w:t>
      </w:r>
    </w:p>
    <w:p w14:paraId="38837274" w14:textId="3D0ACEF4" w:rsidR="006276B6" w:rsidRPr="006276B6" w:rsidRDefault="00953ED9" w:rsidP="006276B6">
      <w:pPr>
        <w:pStyle w:val="Heading2"/>
      </w:pPr>
      <w:r>
        <w:t>A</w:t>
      </w:r>
      <w:r w:rsidR="006276B6" w:rsidRPr="006276B6">
        <w:t>. Register</w:t>
      </w:r>
      <w:r w:rsidR="005833F2">
        <w:t xml:space="preserve"> List</w:t>
      </w:r>
    </w:p>
    <w:p w14:paraId="78A62F92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</w:rPr>
        <w:t xml:space="preserve">List of SysTick registers for this tutorial. </w:t>
      </w:r>
      <w:r w:rsidRPr="002319B7">
        <w:rPr>
          <w:rFonts w:eastAsia="Times New Roman"/>
          <w:color w:val="000000"/>
          <w:sz w:val="20"/>
          <w:szCs w:val="20"/>
        </w:rPr>
        <w:t>[</w:t>
      </w:r>
      <w:r w:rsidRPr="000E79EB">
        <w:rPr>
          <w:rFonts w:eastAsia="Times New Roman"/>
          <w:b/>
          <w:bCs/>
          <w:color w:val="000000"/>
          <w:sz w:val="20"/>
          <w:szCs w:val="20"/>
        </w:rPr>
        <w:t>Programming Manual</w:t>
      </w:r>
      <w:r w:rsidRPr="002319B7">
        <w:rPr>
          <w:rFonts w:eastAsia="Times New Roman"/>
          <w:color w:val="000000"/>
          <w:sz w:val="20"/>
          <w:szCs w:val="20"/>
        </w:rPr>
        <w:t xml:space="preserve"> ch4.3, ch10.2]</w:t>
      </w:r>
    </w:p>
    <w:p w14:paraId="25CA8E9B" w14:textId="7C0EC941" w:rsidR="006276B6" w:rsidRPr="006276B6" w:rsidRDefault="006276B6" w:rsidP="006276B6"/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603"/>
        <w:gridCol w:w="2511"/>
        <w:gridCol w:w="4946"/>
      </w:tblGrid>
      <w:tr w:rsidR="006276B6" w:rsidRPr="006276B6" w14:paraId="3467527D" w14:textId="77777777" w:rsidTr="00583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3" w:type="dxa"/>
          </w:tcPr>
          <w:p w14:paraId="66CD8834" w14:textId="77777777" w:rsidR="006276B6" w:rsidRPr="006276B6" w:rsidRDefault="006276B6" w:rsidP="00B80DE4">
            <w:pPr>
              <w:pStyle w:val="ListParagraph"/>
              <w:ind w:leftChars="0" w:left="0"/>
              <w:rPr>
                <w:szCs w:val="20"/>
              </w:rPr>
            </w:pPr>
            <w:r w:rsidRPr="006276B6">
              <w:rPr>
                <w:szCs w:val="20"/>
              </w:rPr>
              <w:t>Type</w:t>
            </w:r>
          </w:p>
        </w:tc>
        <w:tc>
          <w:tcPr>
            <w:tcW w:w="2511" w:type="dxa"/>
          </w:tcPr>
          <w:p w14:paraId="75EF200F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Register Name</w:t>
            </w:r>
          </w:p>
        </w:tc>
        <w:tc>
          <w:tcPr>
            <w:tcW w:w="4946" w:type="dxa"/>
          </w:tcPr>
          <w:p w14:paraId="71ADD23D" w14:textId="77777777" w:rsidR="006276B6" w:rsidRPr="006276B6" w:rsidRDefault="006276B6" w:rsidP="00B80DE4">
            <w:pPr>
              <w:pStyle w:val="ListParagraph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6276B6">
              <w:rPr>
                <w:szCs w:val="20"/>
              </w:rPr>
              <w:t>Description</w:t>
            </w:r>
          </w:p>
        </w:tc>
      </w:tr>
      <w:tr w:rsidR="000E79EB" w:rsidRPr="006276B6" w14:paraId="19E5EE4E" w14:textId="77777777" w:rsidTr="00583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7AD467A3" w14:textId="17922A0C" w:rsidR="000E79EB" w:rsidRPr="00953ED9" w:rsidRDefault="000E79EB" w:rsidP="000E79EB">
            <w:pPr>
              <w:pStyle w:val="ListParagraph"/>
              <w:ind w:leftChars="0" w:left="0"/>
              <w:rPr>
                <w:b w:val="0"/>
                <w:szCs w:val="20"/>
              </w:rPr>
            </w:pPr>
            <w:r w:rsidRPr="002319B7">
              <w:rPr>
                <w:rFonts w:eastAsia="Times New Roman"/>
                <w:b w:val="0"/>
                <w:color w:val="000000"/>
                <w:sz w:val="20"/>
                <w:szCs w:val="20"/>
              </w:rPr>
              <w:t>SYSCFG_</w:t>
            </w:r>
          </w:p>
        </w:tc>
        <w:tc>
          <w:tcPr>
            <w:tcW w:w="2511" w:type="dxa"/>
          </w:tcPr>
          <w:p w14:paraId="59128943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SysTick_CTRL</w:t>
            </w:r>
          </w:p>
          <w:p w14:paraId="3728C654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SysTick_LOAD</w:t>
            </w:r>
          </w:p>
          <w:p w14:paraId="4198DD70" w14:textId="324D4914" w:rsidR="000E79EB" w:rsidRPr="00953ED9" w:rsidRDefault="000E79EB" w:rsidP="000E79EB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SysTick_VAL</w:t>
            </w:r>
          </w:p>
        </w:tc>
        <w:tc>
          <w:tcPr>
            <w:tcW w:w="4946" w:type="dxa"/>
          </w:tcPr>
          <w:p w14:paraId="4A045860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Clock Control and Status</w:t>
            </w:r>
          </w:p>
          <w:p w14:paraId="23BF31CB" w14:textId="77777777" w:rsidR="000E79EB" w:rsidRPr="002319B7" w:rsidRDefault="000E79EB" w:rsidP="000E7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Reload Value</w:t>
            </w:r>
          </w:p>
          <w:p w14:paraId="2073EA08" w14:textId="78E60731" w:rsidR="000E79EB" w:rsidRPr="00953ED9" w:rsidRDefault="000E79EB" w:rsidP="000E79EB">
            <w:pPr>
              <w:pStyle w:val="ListParagraph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 xml:space="preserve">Current Value </w:t>
            </w:r>
          </w:p>
        </w:tc>
      </w:tr>
    </w:tbl>
    <w:p w14:paraId="1703759A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7AC34412" w14:textId="77777777" w:rsidR="006276B6" w:rsidRPr="006276B6" w:rsidRDefault="006276B6" w:rsidP="006276B6">
      <w:r w:rsidRPr="006276B6">
        <w:t xml:space="preserve">Schematic </w:t>
      </w:r>
    </w:p>
    <w:p w14:paraId="30177069" w14:textId="7A4948FD" w:rsidR="006276B6" w:rsidRPr="006276B6" w:rsidRDefault="000E79EB" w:rsidP="006276B6">
      <w:pPr>
        <w:pStyle w:val="ListParagraph"/>
        <w:ind w:leftChars="0"/>
        <w:jc w:val="center"/>
        <w:rPr>
          <w:szCs w:val="24"/>
        </w:rPr>
      </w:pPr>
      <w:r w:rsidRPr="002319B7">
        <w:rPr>
          <w:rFonts w:eastAsia="Times New Roman"/>
          <w:b/>
          <w:noProof/>
        </w:rPr>
        <w:drawing>
          <wp:inline distT="0" distB="0" distL="0" distR="0" wp14:anchorId="68821C27" wp14:editId="627EE2F3">
            <wp:extent cx="5731510" cy="3571875"/>
            <wp:effectExtent l="0" t="0" r="0" b="0"/>
            <wp:docPr id="201463405" name="그림 201463405" descr="텍스트, 도표, 평면도, 스크린샷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3405" name="그림 201463405" descr="텍스트, 도표, 평면도, 스크린샷이(가) 표시된 사진&#10;&#10;자동 생성된 설명"/>
                    <pic:cNvPicPr preferRelativeResize="0"/>
                  </pic:nvPicPr>
                  <pic:blipFill>
                    <a:blip r:embed="rId9"/>
                    <a:srcRect r="60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02804" w14:textId="77777777" w:rsidR="006276B6" w:rsidRPr="006276B6" w:rsidRDefault="006276B6" w:rsidP="006276B6">
      <w:pPr>
        <w:pStyle w:val="ListParagraph"/>
        <w:ind w:leftChars="0"/>
        <w:rPr>
          <w:szCs w:val="24"/>
        </w:rPr>
      </w:pPr>
    </w:p>
    <w:p w14:paraId="6072A2A2" w14:textId="4B451EA4" w:rsidR="005833F2" w:rsidRDefault="005833F2" w:rsidP="006276B6">
      <w:pPr>
        <w:pStyle w:val="ListParagraph"/>
        <w:ind w:leftChars="0"/>
        <w:rPr>
          <w:szCs w:val="24"/>
        </w:rPr>
      </w:pPr>
    </w:p>
    <w:p w14:paraId="35B5596A" w14:textId="4F622A0D" w:rsidR="005833F2" w:rsidRDefault="005833F2">
      <w:pPr>
        <w:spacing w:after="0"/>
        <w:rPr>
          <w:szCs w:val="24"/>
        </w:rPr>
      </w:pPr>
    </w:p>
    <w:p w14:paraId="4C605879" w14:textId="77777777" w:rsidR="005833F2" w:rsidRDefault="005833F2">
      <w:pPr>
        <w:spacing w:after="0"/>
        <w:rPr>
          <w:sz w:val="32"/>
          <w:szCs w:val="32"/>
          <w:lang w:eastAsia="ko-KR"/>
        </w:rPr>
      </w:pPr>
      <w:r>
        <w:br w:type="page"/>
      </w:r>
    </w:p>
    <w:p w14:paraId="58ED84E9" w14:textId="565D17A1" w:rsidR="005833F2" w:rsidRDefault="005833F2" w:rsidP="005833F2">
      <w:pPr>
        <w:pStyle w:val="Heading2"/>
      </w:pPr>
      <w:r>
        <w:lastRenderedPageBreak/>
        <w:t>B</w:t>
      </w:r>
      <w:r w:rsidRPr="006276B6">
        <w:t>. Register</w:t>
      </w:r>
      <w:r>
        <w:t xml:space="preserve"> Setting</w:t>
      </w:r>
    </w:p>
    <w:p w14:paraId="69197194" w14:textId="77777777" w:rsidR="005833F2" w:rsidRDefault="005833F2" w:rsidP="005833F2">
      <w:pPr>
        <w:rPr>
          <w:rFonts w:eastAsiaTheme="minorEastAsia"/>
          <w:lang w:eastAsia="ko-KR"/>
        </w:rPr>
      </w:pPr>
    </w:p>
    <w:p w14:paraId="1BC258EE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b/>
          <w:color w:val="000000"/>
        </w:rPr>
      </w:pPr>
      <w:r w:rsidRPr="002319B7">
        <w:rPr>
          <w:rFonts w:eastAsia="Times New Roman"/>
          <w:b/>
          <w:color w:val="000000"/>
          <w:sz w:val="20"/>
          <w:szCs w:val="20"/>
        </w:rPr>
        <w:t>(RCC system clock)</w:t>
      </w:r>
    </w:p>
    <w:p w14:paraId="09DA7662" w14:textId="77777777" w:rsidR="000E79EB" w:rsidRPr="002319B7" w:rsidRDefault="000E79EB" w:rsidP="000E79EB">
      <w:pPr>
        <w:widowControl w:val="0"/>
        <w:numPr>
          <w:ilvl w:val="4"/>
          <w:numId w:val="33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8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PLL, HCLK= 84MHz</w:t>
      </w:r>
    </w:p>
    <w:p w14:paraId="1CFC51DD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218"/>
        <w:rPr>
          <w:rFonts w:eastAsia="Times New Roman"/>
          <w:color w:val="000000"/>
        </w:rPr>
      </w:pPr>
    </w:p>
    <w:p w14:paraId="16DD50F9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b/>
          <w:color w:val="000000"/>
        </w:rPr>
      </w:pPr>
      <w:r w:rsidRPr="002319B7">
        <w:rPr>
          <w:rFonts w:eastAsia="Times New Roman"/>
          <w:b/>
          <w:color w:val="000000"/>
          <w:sz w:val="20"/>
          <w:szCs w:val="20"/>
        </w:rPr>
        <w:t>(System Tick Configuration)</w:t>
      </w:r>
    </w:p>
    <w:p w14:paraId="43781116" w14:textId="77777777" w:rsidR="000E79EB" w:rsidRPr="002319B7" w:rsidRDefault="000E79EB" w:rsidP="000E79EB">
      <w:pPr>
        <w:widowControl w:val="0"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8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Disable SysTick Timer </w:t>
      </w:r>
    </w:p>
    <w:p w14:paraId="70344E68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ENABLE=0</w:t>
      </w:r>
    </w:p>
    <w:p w14:paraId="21B0EEAF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1BC16FA4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2. Choose clock signal: System clock or ref. clock(STCLK)</w:t>
      </w:r>
    </w:p>
    <w:p w14:paraId="66E4A5AA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CLKSOURCE = 0 or 1</w:t>
      </w:r>
    </w:p>
    <w:p w14:paraId="6CB468B6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6021F4EB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3. Choose to use Tick Interrupt (timer goes 1-&gt;0)</w:t>
      </w:r>
    </w:p>
    <w:p w14:paraId="11BDBD4E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TICKINT = 0 or 1</w:t>
      </w:r>
    </w:p>
    <w:p w14:paraId="37141C53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198F5E77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4. Write reload Counting value (24-bit)</w:t>
      </w:r>
    </w:p>
    <w:p w14:paraId="2C27CB8E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SysTick-&gt;LOAD RELOAD = (value-1)</w:t>
      </w:r>
    </w:p>
    <w:p w14:paraId="0DB8D5A4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06E899E5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5. Start SysTick Timer</w:t>
      </w:r>
    </w:p>
    <w:p w14:paraId="2464AB34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SysTick-&gt;CTRL ENABLE=1</w:t>
      </w:r>
    </w:p>
    <w:p w14:paraId="4508A888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77"/>
        <w:rPr>
          <w:rFonts w:eastAsia="Times New Roman"/>
          <w:color w:val="000000"/>
        </w:rPr>
      </w:pPr>
    </w:p>
    <w:p w14:paraId="78363D8C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73" w:hanging="255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6. (option) Read or Clear current counting value</w:t>
      </w:r>
    </w:p>
    <w:p w14:paraId="53E42363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Read from SysTick-&gt;VAL</w:t>
      </w:r>
    </w:p>
    <w:p w14:paraId="722E6CCC" w14:textId="77777777" w:rsidR="000E79EB" w:rsidRPr="002319B7" w:rsidRDefault="000E79EB" w:rsidP="000E79EB">
      <w:pPr>
        <w:widowControl w:val="0"/>
        <w:numPr>
          <w:ilvl w:val="3"/>
          <w:numId w:val="34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ind w:left="577" w:hanging="255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Write clears value</w:t>
      </w:r>
    </w:p>
    <w:p w14:paraId="7A10B429" w14:textId="77777777" w:rsidR="000E79EB" w:rsidRPr="002319B7" w:rsidRDefault="000E79EB" w:rsidP="000E79EB">
      <w:pPr>
        <w:rPr>
          <w:rFonts w:eastAsia="Times New Roman"/>
        </w:rPr>
      </w:pPr>
    </w:p>
    <w:p w14:paraId="6DDC7204" w14:textId="77777777" w:rsidR="000E79EB" w:rsidRPr="002319B7" w:rsidRDefault="000E79EB" w:rsidP="000E79E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b/>
          <w:color w:val="000000"/>
        </w:rPr>
      </w:pPr>
      <w:r w:rsidRPr="002319B7">
        <w:rPr>
          <w:rFonts w:eastAsia="Times New Roman"/>
          <w:b/>
          <w:color w:val="000000"/>
          <w:sz w:val="20"/>
          <w:szCs w:val="20"/>
        </w:rPr>
        <w:t>(NVIC Configuration)</w:t>
      </w:r>
    </w:p>
    <w:p w14:paraId="3D0EFDA9" w14:textId="77777777" w:rsidR="000E79EB" w:rsidRPr="002319B7" w:rsidRDefault="000E79EB" w:rsidP="000E79EB">
      <w:pPr>
        <w:widowControl w:val="0"/>
        <w:numPr>
          <w:ilvl w:val="0"/>
          <w:numId w:val="32"/>
        </w:numPr>
        <w:wordWrap w:val="0"/>
        <w:autoSpaceDE w:val="0"/>
        <w:autoSpaceDN w:val="0"/>
        <w:spacing w:after="160" w:line="259" w:lineRule="auto"/>
        <w:jc w:val="both"/>
        <w:rPr>
          <w:rFonts w:eastAsia="Times New Roman"/>
        </w:rPr>
      </w:pPr>
      <w:r w:rsidRPr="002319B7">
        <w:rPr>
          <w:rFonts w:eastAsia="Times New Roman"/>
        </w:rPr>
        <w:t>NVIC SysTick Interrupt priority</w:t>
      </w:r>
    </w:p>
    <w:p w14:paraId="03262021" w14:textId="77777777" w:rsidR="000E79EB" w:rsidRPr="002319B7" w:rsidRDefault="000E79EB" w:rsidP="000E79EB">
      <w:pPr>
        <w:widowControl w:val="0"/>
        <w:numPr>
          <w:ilvl w:val="0"/>
          <w:numId w:val="32"/>
        </w:numPr>
        <w:wordWrap w:val="0"/>
        <w:autoSpaceDE w:val="0"/>
        <w:autoSpaceDN w:val="0"/>
        <w:spacing w:after="160" w:line="259" w:lineRule="auto"/>
        <w:jc w:val="both"/>
        <w:rPr>
          <w:rFonts w:eastAsia="Times New Roman"/>
        </w:rPr>
      </w:pPr>
      <w:r w:rsidRPr="002319B7">
        <w:rPr>
          <w:rFonts w:eastAsia="Times New Roman"/>
        </w:rPr>
        <w:t>NVIC SysTick Enable</w:t>
      </w:r>
      <w:r w:rsidRPr="002319B7">
        <w:rPr>
          <w:rFonts w:eastAsia="Times New Roman"/>
          <w:b/>
        </w:rPr>
        <w:t xml:space="preserve"> </w:t>
      </w:r>
    </w:p>
    <w:p w14:paraId="4BC6C72B" w14:textId="77777777" w:rsidR="00953ED9" w:rsidRDefault="00953ED9">
      <w:pPr>
        <w:spacing w:after="0"/>
        <w:rPr>
          <w:sz w:val="40"/>
          <w:szCs w:val="40"/>
          <w:lang w:eastAsia="ko-KR"/>
        </w:rPr>
      </w:pPr>
      <w:r>
        <w:br w:type="page"/>
      </w:r>
    </w:p>
    <w:p w14:paraId="7D7D05CB" w14:textId="2EDF68DE" w:rsidR="006276B6" w:rsidRDefault="006276B6" w:rsidP="006276B6">
      <w:pPr>
        <w:pStyle w:val="Heading1"/>
      </w:pPr>
      <w:r w:rsidRPr="006276B6">
        <w:lastRenderedPageBreak/>
        <w:t xml:space="preserve">III. Tutorial </w:t>
      </w:r>
    </w:p>
    <w:p w14:paraId="3CC1B41C" w14:textId="0460C101" w:rsidR="006276B6" w:rsidRDefault="006276B6" w:rsidP="006276B6">
      <w:pPr>
        <w:pStyle w:val="Heading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33A7F19B" w14:textId="77777777" w:rsidR="006276B6" w:rsidRDefault="006276B6" w:rsidP="006276B6">
      <w:pPr>
        <w:rPr>
          <w:rFonts w:eastAsiaTheme="minorEastAsia"/>
          <w:lang w:eastAsia="ko-KR"/>
        </w:rPr>
      </w:pPr>
    </w:p>
    <w:p w14:paraId="4AB6F98A" w14:textId="77777777" w:rsidR="000E79EB" w:rsidRPr="002319B7" w:rsidRDefault="000E79EB" w:rsidP="000E79EB">
      <w:pPr>
        <w:ind w:left="142"/>
        <w:rPr>
          <w:rFonts w:eastAsia="Times New Roman"/>
        </w:rPr>
      </w:pPr>
      <w:r w:rsidRPr="002319B7">
        <w:rPr>
          <w:rFonts w:eastAsia="Times New Roman"/>
        </w:rPr>
        <w:t>Fill in the table</w:t>
      </w:r>
    </w:p>
    <w:tbl>
      <w:tblPr>
        <w:tblW w:w="8990" w:type="dxa"/>
        <w:jc w:val="center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7"/>
        <w:gridCol w:w="3326"/>
        <w:gridCol w:w="4017"/>
      </w:tblGrid>
      <w:tr w:rsidR="000E79EB" w:rsidRPr="002319B7" w14:paraId="36BAC740" w14:textId="77777777" w:rsidTr="000E79EB">
        <w:trPr>
          <w:trHeight w:val="854"/>
          <w:jc w:val="center"/>
        </w:trPr>
        <w:tc>
          <w:tcPr>
            <w:tcW w:w="1647" w:type="dxa"/>
            <w:shd w:val="clear" w:color="auto" w:fill="D9D9D9"/>
            <w:vAlign w:val="center"/>
          </w:tcPr>
          <w:p w14:paraId="688FFDF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Port/Pin</w:t>
            </w:r>
          </w:p>
        </w:tc>
        <w:tc>
          <w:tcPr>
            <w:tcW w:w="3326" w:type="dxa"/>
            <w:shd w:val="clear" w:color="auto" w:fill="D9D9D9"/>
            <w:vAlign w:val="center"/>
          </w:tcPr>
          <w:p w14:paraId="770E0C72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017" w:type="dxa"/>
            <w:shd w:val="clear" w:color="auto" w:fill="D9D9D9"/>
            <w:vAlign w:val="center"/>
          </w:tcPr>
          <w:p w14:paraId="710061F4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eastAsia="Times New Roman"/>
                <w:b/>
                <w:color w:val="000000"/>
              </w:rPr>
            </w:pPr>
            <w:r w:rsidRPr="002319B7">
              <w:rPr>
                <w:rFonts w:eastAsia="Times New Roman"/>
                <w:b/>
                <w:color w:val="000000"/>
                <w:sz w:val="20"/>
                <w:szCs w:val="20"/>
              </w:rPr>
              <w:t>Register setting</w:t>
            </w:r>
          </w:p>
        </w:tc>
      </w:tr>
      <w:tr w:rsidR="000E79EB" w:rsidRPr="002319B7" w14:paraId="1AAA8BC6" w14:textId="77777777" w:rsidTr="000E79EB">
        <w:trPr>
          <w:trHeight w:val="854"/>
          <w:jc w:val="center"/>
        </w:trPr>
        <w:tc>
          <w:tcPr>
            <w:tcW w:w="1647" w:type="dxa"/>
            <w:vMerge w:val="restart"/>
            <w:vAlign w:val="center"/>
          </w:tcPr>
          <w:p w14:paraId="367AB499" w14:textId="77777777" w:rsidR="000E79EB" w:rsidRPr="002319B7" w:rsidRDefault="000E79EB" w:rsidP="00FE5BA9">
            <w:pPr>
              <w:rPr>
                <w:rFonts w:eastAsia="Times New Roman"/>
              </w:rPr>
            </w:pPr>
            <w:r w:rsidRPr="002319B7">
              <w:rPr>
                <w:rFonts w:eastAsia="Times New Roman"/>
              </w:rPr>
              <w:t>SYSTICK</w:t>
            </w:r>
          </w:p>
        </w:tc>
        <w:tc>
          <w:tcPr>
            <w:tcW w:w="3326" w:type="dxa"/>
            <w:vAlign w:val="center"/>
          </w:tcPr>
          <w:p w14:paraId="1C6F1CF6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Disable SysTick Timer</w:t>
            </w:r>
          </w:p>
        </w:tc>
        <w:tc>
          <w:tcPr>
            <w:tcW w:w="4017" w:type="dxa"/>
            <w:vAlign w:val="center"/>
          </w:tcPr>
          <w:p w14:paraId="6DB6D8DD" w14:textId="2E6DFB28" w:rsidR="000E79EB" w:rsidRPr="000E79EB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E79EB">
              <w:rPr>
                <w:rFonts w:eastAsia="Times New Roman"/>
                <w:color w:val="000000"/>
                <w:sz w:val="20"/>
                <w:szCs w:val="20"/>
              </w:rPr>
              <w:t>SysTick</w:t>
            </w:r>
            <w:r w:rsidR="006952B5">
              <w:rPr>
                <w:rFonts w:eastAsia="Times New Roman"/>
                <w:color w:val="000000"/>
                <w:sz w:val="20"/>
                <w:szCs w:val="20"/>
              </w:rPr>
              <w:t xml:space="preserve">-&gt;CTRL </w:t>
            </w:r>
            <w:r w:rsidR="00DD4C8C">
              <w:rPr>
                <w:rFonts w:eastAsia="Times New Roman"/>
                <w:color w:val="000000"/>
                <w:sz w:val="20"/>
                <w:szCs w:val="20"/>
              </w:rPr>
              <w:t>&amp;</w:t>
            </w:r>
            <w:r w:rsidR="006952B5">
              <w:rPr>
                <w:rFonts w:eastAsia="Times New Roman"/>
                <w:color w:val="000000"/>
                <w:sz w:val="20"/>
                <w:szCs w:val="20"/>
              </w:rPr>
              <w:t xml:space="preserve">= </w:t>
            </w:r>
            <w:r w:rsidR="00DD4C8C">
              <w:rPr>
                <w:rFonts w:eastAsia="Times New Roman"/>
                <w:color w:val="000000"/>
                <w:sz w:val="20"/>
                <w:szCs w:val="20"/>
              </w:rPr>
              <w:t>~(1)</w:t>
            </w:r>
          </w:p>
        </w:tc>
      </w:tr>
      <w:tr w:rsidR="000E79EB" w:rsidRPr="002319B7" w14:paraId="1A6D27FC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1BC0FD94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55CCD7A7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 xml:space="preserve">Choose clock signal: System clock </w:t>
            </w:r>
          </w:p>
        </w:tc>
        <w:tc>
          <w:tcPr>
            <w:tcW w:w="4017" w:type="dxa"/>
            <w:vAlign w:val="center"/>
          </w:tcPr>
          <w:p w14:paraId="2E7A070C" w14:textId="4A709B10" w:rsidR="000E79EB" w:rsidRPr="000E79EB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E79EB">
              <w:rPr>
                <w:rFonts w:eastAsia="Times New Roman"/>
                <w:color w:val="000000"/>
                <w:sz w:val="20"/>
                <w:szCs w:val="20"/>
              </w:rPr>
              <w:t>SysTick</w:t>
            </w:r>
            <w:r w:rsidR="0097092E">
              <w:rPr>
                <w:rFonts w:eastAsia="Times New Roman"/>
                <w:color w:val="000000"/>
                <w:sz w:val="20"/>
                <w:szCs w:val="20"/>
              </w:rPr>
              <w:t xml:space="preserve">-&gt;CTRL </w:t>
            </w:r>
            <w:r w:rsidR="00DD4C8C">
              <w:rPr>
                <w:rFonts w:eastAsia="Times New Roman"/>
                <w:color w:val="000000"/>
                <w:sz w:val="20"/>
                <w:szCs w:val="20"/>
              </w:rPr>
              <w:t>|</w:t>
            </w:r>
            <w:r w:rsidR="0097092E">
              <w:rPr>
                <w:rFonts w:eastAsia="Times New Roman"/>
                <w:color w:val="000000"/>
                <w:sz w:val="20"/>
                <w:szCs w:val="20"/>
              </w:rPr>
              <w:t xml:space="preserve">= </w:t>
            </w:r>
            <w:r w:rsidR="00DD4C8C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97092E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DD4C8C">
              <w:rPr>
                <w:rFonts w:eastAsia="Times New Roman"/>
                <w:color w:val="000000"/>
                <w:sz w:val="20"/>
                <w:szCs w:val="20"/>
              </w:rPr>
              <w:t>)&lt;&lt;2</w:t>
            </w:r>
          </w:p>
        </w:tc>
      </w:tr>
      <w:tr w:rsidR="000E79EB" w:rsidRPr="002319B7" w14:paraId="1F1EAF9A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68A3B31B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6B1AF45D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Write reload Counting value</w:t>
            </w:r>
          </w:p>
          <w:p w14:paraId="041D80A9" w14:textId="65ACC55D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 xml:space="preserve">Make it 1ms </w:t>
            </w:r>
          </w:p>
        </w:tc>
        <w:tc>
          <w:tcPr>
            <w:tcW w:w="4017" w:type="dxa"/>
            <w:vAlign w:val="center"/>
          </w:tcPr>
          <w:p w14:paraId="7ADD8405" w14:textId="3970283C" w:rsidR="000E79EB" w:rsidRPr="000E79EB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E79EB">
              <w:rPr>
                <w:rFonts w:eastAsia="Times New Roman"/>
                <w:color w:val="000000"/>
                <w:sz w:val="20"/>
                <w:szCs w:val="20"/>
              </w:rPr>
              <w:t>SysTick</w:t>
            </w:r>
            <w:r w:rsidR="0097092E">
              <w:rPr>
                <w:rFonts w:eastAsia="Times New Roman"/>
                <w:color w:val="000000"/>
                <w:sz w:val="20"/>
                <w:szCs w:val="20"/>
              </w:rPr>
              <w:t>-&gt;</w:t>
            </w:r>
            <w:r w:rsidR="00927A14"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 w:rsidR="0097092E">
              <w:rPr>
                <w:rFonts w:eastAsia="Times New Roman"/>
                <w:color w:val="000000"/>
                <w:sz w:val="20"/>
                <w:szCs w:val="20"/>
              </w:rPr>
              <w:t xml:space="preserve"> = </w:t>
            </w:r>
            <w:r w:rsidR="00927A14">
              <w:rPr>
                <w:rFonts w:eastAsia="Times New Roman"/>
                <w:color w:val="000000"/>
                <w:sz w:val="20"/>
                <w:szCs w:val="20"/>
              </w:rPr>
              <w:t>83999</w:t>
            </w:r>
          </w:p>
        </w:tc>
      </w:tr>
      <w:tr w:rsidR="000E79EB" w:rsidRPr="002319B7" w14:paraId="56E766D3" w14:textId="77777777" w:rsidTr="000E79EB">
        <w:trPr>
          <w:trHeight w:val="879"/>
          <w:jc w:val="center"/>
        </w:trPr>
        <w:tc>
          <w:tcPr>
            <w:tcW w:w="1647" w:type="dxa"/>
            <w:vMerge/>
            <w:vAlign w:val="center"/>
          </w:tcPr>
          <w:p w14:paraId="77435D1E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6E582E3F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Start SysTick Timer</w:t>
            </w:r>
          </w:p>
        </w:tc>
        <w:tc>
          <w:tcPr>
            <w:tcW w:w="4017" w:type="dxa"/>
            <w:vAlign w:val="center"/>
          </w:tcPr>
          <w:p w14:paraId="47F32BE2" w14:textId="489D2127" w:rsidR="000E79EB" w:rsidRPr="000E79EB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0E79EB">
              <w:rPr>
                <w:rFonts w:eastAsia="Times New Roman"/>
                <w:color w:val="000000"/>
                <w:sz w:val="20"/>
                <w:szCs w:val="20"/>
              </w:rPr>
              <w:t>SysTick</w:t>
            </w:r>
            <w:r w:rsidR="0097092E">
              <w:rPr>
                <w:rFonts w:eastAsia="Times New Roman"/>
                <w:color w:val="000000"/>
                <w:sz w:val="20"/>
                <w:szCs w:val="20"/>
              </w:rPr>
              <w:t xml:space="preserve">-&gt;CTRL </w:t>
            </w:r>
            <w:r w:rsidR="00DD4C8C">
              <w:rPr>
                <w:rFonts w:eastAsia="Times New Roman"/>
                <w:color w:val="000000"/>
                <w:sz w:val="20"/>
                <w:szCs w:val="20"/>
              </w:rPr>
              <w:t>|</w:t>
            </w:r>
            <w:r w:rsidR="0097092E">
              <w:rPr>
                <w:rFonts w:eastAsia="Times New Roman"/>
                <w:color w:val="000000"/>
                <w:sz w:val="20"/>
                <w:szCs w:val="20"/>
              </w:rPr>
              <w:t xml:space="preserve">= </w:t>
            </w:r>
            <w:r w:rsidR="00DD4C8C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="0097092E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DD4C8C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</w:tr>
      <w:tr w:rsidR="000E79EB" w:rsidRPr="002319B7" w14:paraId="12FF9AAF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066091CF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41C66DEB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Read from SysTick value</w:t>
            </w:r>
          </w:p>
        </w:tc>
        <w:tc>
          <w:tcPr>
            <w:tcW w:w="4017" w:type="dxa"/>
            <w:vAlign w:val="center"/>
          </w:tcPr>
          <w:p w14:paraId="7473A14A" w14:textId="0F14E59B" w:rsidR="000E79EB" w:rsidRPr="000E79EB" w:rsidRDefault="000E79EB" w:rsidP="00FE5BA9">
            <w:pPr>
              <w:rPr>
                <w:rFonts w:eastAsia="Times New Roman"/>
                <w:sz w:val="20"/>
                <w:szCs w:val="20"/>
              </w:rPr>
            </w:pPr>
            <w:r w:rsidRPr="000E79EB">
              <w:rPr>
                <w:rFonts w:eastAsia="Times New Roman"/>
                <w:sz w:val="20"/>
                <w:szCs w:val="20"/>
              </w:rPr>
              <w:t>val = SysTick</w:t>
            </w:r>
            <w:r w:rsidR="0097092E">
              <w:rPr>
                <w:sz w:val="20"/>
                <w:szCs w:val="20"/>
              </w:rPr>
              <w:t>-&gt;VAL</w:t>
            </w:r>
          </w:p>
        </w:tc>
      </w:tr>
      <w:tr w:rsidR="000E79EB" w:rsidRPr="002319B7" w14:paraId="5FED2713" w14:textId="77777777" w:rsidTr="000E79EB">
        <w:trPr>
          <w:trHeight w:val="854"/>
          <w:jc w:val="center"/>
        </w:trPr>
        <w:tc>
          <w:tcPr>
            <w:tcW w:w="1647" w:type="dxa"/>
            <w:vMerge/>
            <w:vAlign w:val="center"/>
          </w:tcPr>
          <w:p w14:paraId="72DDD65B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43755665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Clear from SysTick value</w:t>
            </w:r>
          </w:p>
        </w:tc>
        <w:tc>
          <w:tcPr>
            <w:tcW w:w="4017" w:type="dxa"/>
            <w:vAlign w:val="center"/>
          </w:tcPr>
          <w:p w14:paraId="07804BEB" w14:textId="2BB0FFDE" w:rsidR="000E79EB" w:rsidRPr="00DD4C8C" w:rsidRDefault="00DD4C8C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SysTick-&gt;VAL = 0</w:t>
            </w:r>
          </w:p>
        </w:tc>
      </w:tr>
      <w:tr w:rsidR="000E79EB" w:rsidRPr="002319B7" w14:paraId="672AA734" w14:textId="77777777" w:rsidTr="000E79EB">
        <w:trPr>
          <w:trHeight w:val="680"/>
          <w:jc w:val="center"/>
        </w:trPr>
        <w:tc>
          <w:tcPr>
            <w:tcW w:w="1647" w:type="dxa"/>
            <w:vMerge w:val="restart"/>
            <w:vAlign w:val="center"/>
          </w:tcPr>
          <w:p w14:paraId="2800E04A" w14:textId="77777777" w:rsidR="000E79EB" w:rsidRPr="002319B7" w:rsidRDefault="000E79EB" w:rsidP="00FE5BA9">
            <w:pPr>
              <w:rPr>
                <w:rFonts w:eastAsia="Times New Roman"/>
              </w:rPr>
            </w:pPr>
            <w:r w:rsidRPr="002319B7">
              <w:rPr>
                <w:rFonts w:eastAsia="Times New Roman"/>
              </w:rPr>
              <w:t>NVIC</w:t>
            </w:r>
          </w:p>
        </w:tc>
        <w:tc>
          <w:tcPr>
            <w:tcW w:w="3326" w:type="dxa"/>
            <w:vAlign w:val="center"/>
          </w:tcPr>
          <w:p w14:paraId="44A94F4C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Set SysTick Interrupt priority =16</w:t>
            </w:r>
          </w:p>
        </w:tc>
        <w:tc>
          <w:tcPr>
            <w:tcW w:w="4017" w:type="dxa"/>
            <w:vAlign w:val="center"/>
          </w:tcPr>
          <w:p w14:paraId="2E53FD56" w14:textId="02B43875" w:rsidR="000E79EB" w:rsidRPr="00DD4C8C" w:rsidRDefault="00DD4C8C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D4C8C">
              <w:rPr>
                <w:rFonts w:eastAsia="Times New Roman"/>
                <w:color w:val="000000"/>
                <w:sz w:val="20"/>
                <w:szCs w:val="20"/>
              </w:rPr>
              <w:t>NVIC_SetPriority(SysTick_IRQn, 1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Pr="00DD4C8C">
              <w:rPr>
                <w:rFonts w:eastAsia="Times New Roman"/>
                <w:color w:val="000000"/>
                <w:sz w:val="20"/>
                <w:szCs w:val="20"/>
              </w:rPr>
              <w:t>);</w:t>
            </w:r>
          </w:p>
        </w:tc>
      </w:tr>
      <w:tr w:rsidR="000E79EB" w:rsidRPr="002319B7" w14:paraId="2B84F761" w14:textId="77777777" w:rsidTr="000E79EB">
        <w:trPr>
          <w:trHeight w:val="1203"/>
          <w:jc w:val="center"/>
        </w:trPr>
        <w:tc>
          <w:tcPr>
            <w:tcW w:w="1647" w:type="dxa"/>
            <w:vMerge/>
            <w:vAlign w:val="center"/>
          </w:tcPr>
          <w:p w14:paraId="6A5D635C" w14:textId="77777777" w:rsidR="000E79EB" w:rsidRPr="002319B7" w:rsidRDefault="000E79EB" w:rsidP="00FE5BA9">
            <w:pPr>
              <w:rPr>
                <w:rFonts w:eastAsia="Times New Roman"/>
              </w:rPr>
            </w:pPr>
          </w:p>
        </w:tc>
        <w:tc>
          <w:tcPr>
            <w:tcW w:w="3326" w:type="dxa"/>
            <w:vAlign w:val="center"/>
          </w:tcPr>
          <w:p w14:paraId="1BB9A8B9" w14:textId="77777777" w:rsidR="000E79EB" w:rsidRPr="002319B7" w:rsidRDefault="000E79EB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</w:rPr>
            </w:pPr>
            <w:r w:rsidRPr="002319B7">
              <w:rPr>
                <w:rFonts w:eastAsia="Times New Roman"/>
                <w:color w:val="000000"/>
                <w:sz w:val="20"/>
                <w:szCs w:val="20"/>
              </w:rPr>
              <w:t>NVIC SysTick Enable</w:t>
            </w:r>
          </w:p>
        </w:tc>
        <w:tc>
          <w:tcPr>
            <w:tcW w:w="4017" w:type="dxa"/>
            <w:vAlign w:val="center"/>
          </w:tcPr>
          <w:p w14:paraId="3C8A950D" w14:textId="005308AF" w:rsidR="000E79EB" w:rsidRPr="00DD4C8C" w:rsidRDefault="00DD4C8C" w:rsidP="00FE5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DD4C8C">
              <w:rPr>
                <w:rFonts w:eastAsia="Times New Roman"/>
                <w:color w:val="000000"/>
                <w:sz w:val="20"/>
                <w:szCs w:val="20"/>
              </w:rPr>
              <w:t>NVIC_EnableIRQ(SysTick_IRQn);</w:t>
            </w:r>
          </w:p>
        </w:tc>
      </w:tr>
    </w:tbl>
    <w:p w14:paraId="27130E0B" w14:textId="77777777" w:rsidR="000E79EB" w:rsidRPr="002319B7" w:rsidRDefault="000E79EB" w:rsidP="000E79EB">
      <w:pPr>
        <w:ind w:left="142"/>
        <w:rPr>
          <w:rFonts w:eastAsia="Times New Roman"/>
          <w:b/>
        </w:rPr>
      </w:pPr>
    </w:p>
    <w:p w14:paraId="227DAF33" w14:textId="210E929E" w:rsidR="000E79EB" w:rsidRDefault="000E79EB" w:rsidP="000E79EB">
      <w:r w:rsidRPr="002319B7">
        <w:br w:type="page"/>
      </w:r>
    </w:p>
    <w:p w14:paraId="51E15FE7" w14:textId="64ED8CED" w:rsidR="006276B6" w:rsidRDefault="006276B6" w:rsidP="006276B6">
      <w:pPr>
        <w:pStyle w:val="Heading2"/>
      </w:pPr>
      <w:r>
        <w:lastRenderedPageBreak/>
        <w:t xml:space="preserve">B. Programming </w:t>
      </w:r>
    </w:p>
    <w:p w14:paraId="65557693" w14:textId="215EFC5F" w:rsidR="00E64A02" w:rsidRPr="00E64A02" w:rsidRDefault="00C7259B" w:rsidP="006276B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Procedure</w:t>
      </w:r>
    </w:p>
    <w:p w14:paraId="3C9F303C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Create a new folder ‘</w:t>
      </w:r>
      <w:r w:rsidRPr="000E79EB">
        <w:rPr>
          <w:rFonts w:eastAsia="Times New Roman"/>
          <w:b/>
          <w:color w:val="000000"/>
        </w:rPr>
        <w:t>EC/Tutorial/TU_ SysTick /</w:t>
      </w:r>
      <w:r w:rsidRPr="000E79EB">
        <w:rPr>
          <w:rFonts w:eastAsia="Times New Roman"/>
          <w:color w:val="000000"/>
        </w:rPr>
        <w:t xml:space="preserve">’ </w:t>
      </w:r>
    </w:p>
    <w:p w14:paraId="420A513A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Open the program ‘Keil uVision5’ and create a new project.</w:t>
      </w:r>
    </w:p>
    <w:p w14:paraId="20DAF956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Name the project as ‘</w:t>
      </w:r>
      <w:r w:rsidRPr="000E79EB">
        <w:rPr>
          <w:rFonts w:eastAsia="Times New Roman"/>
          <w:b/>
          <w:color w:val="000000"/>
        </w:rPr>
        <w:t>TU_ SysTick</w:t>
      </w:r>
      <w:r w:rsidRPr="000E79EB">
        <w:rPr>
          <w:rFonts w:eastAsia="Times New Roman"/>
          <w:color w:val="000000"/>
        </w:rPr>
        <w:t xml:space="preserve">’. </w:t>
      </w:r>
    </w:p>
    <w:p w14:paraId="0B9C14DD" w14:textId="77777777" w:rsidR="000E79EB" w:rsidRPr="000E79EB" w:rsidRDefault="000E79EB" w:rsidP="000E79EB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0E79EB">
        <w:rPr>
          <w:rFonts w:eastAsia="Times New Roman"/>
          <w:color w:val="000000"/>
        </w:rPr>
        <w:t>Create a new item called ‘</w:t>
      </w:r>
      <w:r w:rsidRPr="000E79EB">
        <w:rPr>
          <w:rFonts w:eastAsia="Times New Roman"/>
          <w:b/>
          <w:color w:val="000000"/>
        </w:rPr>
        <w:t>TU_SysTick.c</w:t>
      </w:r>
      <w:r w:rsidRPr="000E79EB">
        <w:rPr>
          <w:rFonts w:eastAsia="Times New Roman"/>
          <w:color w:val="000000"/>
        </w:rPr>
        <w:t xml:space="preserve">’ </w:t>
      </w:r>
    </w:p>
    <w:p w14:paraId="3B1A5D79" w14:textId="53C6D20F" w:rsidR="00C7259B" w:rsidRPr="000E79EB" w:rsidRDefault="000E79EB" w:rsidP="00F00291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Style w:val="Hyperlink"/>
        </w:rPr>
      </w:pPr>
      <w:r w:rsidRPr="000E79EB">
        <w:t>U</w:t>
      </w:r>
      <w:r w:rsidR="00C7259B" w:rsidRPr="000E79EB">
        <w:t xml:space="preserve">se the given source code </w:t>
      </w:r>
      <w:hyperlink r:id="rId10" w:history="1">
        <w:r w:rsidR="00C7259B" w:rsidRPr="000E79EB">
          <w:rPr>
            <w:rStyle w:val="Hyperlink"/>
          </w:rPr>
          <w:t>Click h</w:t>
        </w:r>
        <w:r w:rsidR="00C7259B" w:rsidRPr="000E79EB">
          <w:rPr>
            <w:rStyle w:val="Hyperlink"/>
          </w:rPr>
          <w:t>e</w:t>
        </w:r>
        <w:r w:rsidR="00C7259B" w:rsidRPr="000E79EB">
          <w:rPr>
            <w:rStyle w:val="Hyperlink"/>
          </w:rPr>
          <w:t>re to download</w:t>
        </w:r>
      </w:hyperlink>
    </w:p>
    <w:p w14:paraId="7D80C326" w14:textId="0BFB3715" w:rsidR="00C7259B" w:rsidRPr="000E79EB" w:rsidRDefault="00C7259B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This is an example code for turning LED on/off with the button input trigger.</w:t>
      </w:r>
    </w:p>
    <w:p w14:paraId="746247CE" w14:textId="796999ED" w:rsidR="00C22B2A" w:rsidRPr="000E79EB" w:rsidRDefault="00C22B2A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Fill in the empty spaces in the code.</w:t>
      </w:r>
    </w:p>
    <w:p w14:paraId="4FCB71A1" w14:textId="3E4B9364" w:rsidR="00C7259B" w:rsidRPr="000E79EB" w:rsidRDefault="00C7259B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>Run the program and check your result.</w:t>
      </w:r>
    </w:p>
    <w:p w14:paraId="4AD30BD3" w14:textId="48503EAA" w:rsidR="00C7259B" w:rsidRDefault="00C7259B" w:rsidP="00C7259B">
      <w:pPr>
        <w:pStyle w:val="ListParagraph"/>
        <w:widowControl w:val="0"/>
        <w:numPr>
          <w:ilvl w:val="0"/>
          <w:numId w:val="20"/>
        </w:numPr>
        <w:wordWrap w:val="0"/>
        <w:autoSpaceDE w:val="0"/>
        <w:autoSpaceDN w:val="0"/>
        <w:spacing w:after="160" w:line="259" w:lineRule="auto"/>
        <w:ind w:leftChars="0"/>
        <w:jc w:val="both"/>
      </w:pPr>
      <w:r w:rsidRPr="000E79EB">
        <w:t xml:space="preserve">Your tutorial </w:t>
      </w:r>
      <w:r w:rsidR="00C22B2A" w:rsidRPr="000E79EB">
        <w:t xml:space="preserve">report </w:t>
      </w:r>
      <w:r w:rsidRPr="000E79EB">
        <w:t>must be submitted to LMS</w:t>
      </w:r>
    </w:p>
    <w:p w14:paraId="4B4743B8" w14:textId="77777777" w:rsidR="005D4A6C" w:rsidRDefault="005D4A6C" w:rsidP="005D4A6C">
      <w:pPr>
        <w:rPr>
          <w:rFonts w:eastAsia="Times New Roman"/>
          <w:b/>
        </w:rPr>
      </w:pPr>
    </w:p>
    <w:p w14:paraId="731B5942" w14:textId="6A2291FB" w:rsidR="005D4A6C" w:rsidRPr="002319B7" w:rsidRDefault="005D4A6C" w:rsidP="005D4A6C">
      <w:pPr>
        <w:rPr>
          <w:rFonts w:eastAsia="Times New Roman"/>
        </w:rPr>
      </w:pPr>
      <w:r w:rsidRPr="002319B7">
        <w:rPr>
          <w:rFonts w:eastAsia="Times New Roman"/>
          <w:b/>
        </w:rPr>
        <w:t>Exercise</w:t>
      </w:r>
    </w:p>
    <w:p w14:paraId="7B3C2F5C" w14:textId="77777777" w:rsidR="005D4A6C" w:rsidRPr="002319B7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Create a simple program that turns LED on/off at 1 second period. </w:t>
      </w:r>
    </w:p>
    <w:p w14:paraId="0EA38E94" w14:textId="77777777" w:rsidR="00BA15F7" w:rsidRPr="00BA15F7" w:rsidRDefault="00BA15F7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Set the SysTick to be 1msec. </w:t>
      </w:r>
    </w:p>
    <w:p w14:paraId="4EF1DC53" w14:textId="2289C972" w:rsidR="005D4A6C" w:rsidRPr="002319B7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You can define the necessary timer or time wait function in </w:t>
      </w:r>
      <w:r w:rsidR="00BA15F7">
        <w:rPr>
          <w:rFonts w:eastAsia="Times New Roman"/>
          <w:color w:val="000000"/>
          <w:sz w:val="20"/>
          <w:szCs w:val="20"/>
        </w:rPr>
        <w:t>the handler function of</w:t>
      </w:r>
    </w:p>
    <w:p w14:paraId="2F9E3864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 w:firstLine="800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void Systick_Handler(void)</w:t>
      </w:r>
    </w:p>
    <w:p w14:paraId="63E61ECE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 w:firstLine="800"/>
        <w:rPr>
          <w:rFonts w:eastAsia="Times New Roman"/>
          <w:color w:val="000000"/>
        </w:rPr>
      </w:pPr>
    </w:p>
    <w:p w14:paraId="0E38B3CF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 xml:space="preserve">Example: </w:t>
      </w:r>
    </w:p>
    <w:p w14:paraId="0B1280E0" w14:textId="4EC0257D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 w:firstLine="800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void SysTick_Handler(void){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2319B7">
        <w:rPr>
          <w:rFonts w:eastAsia="Times New Roman"/>
          <w:color w:val="000000"/>
          <w:sz w:val="20"/>
          <w:szCs w:val="20"/>
        </w:rPr>
        <w:t>msTicks++;}</w:t>
      </w:r>
    </w:p>
    <w:p w14:paraId="5FE6D628" w14:textId="77777777" w:rsidR="005D4A6C" w:rsidRPr="002319B7" w:rsidRDefault="005D4A6C" w:rsidP="005D4A6C">
      <w:pPr>
        <w:pBdr>
          <w:top w:val="nil"/>
          <w:left w:val="nil"/>
          <w:bottom w:val="nil"/>
          <w:right w:val="nil"/>
          <w:between w:val="nil"/>
        </w:pBdr>
        <w:ind w:left="800"/>
        <w:rPr>
          <w:rFonts w:eastAsia="Times New Roman"/>
          <w:color w:val="000000"/>
        </w:rPr>
      </w:pPr>
    </w:p>
    <w:p w14:paraId="35B2B2FE" w14:textId="571FD09D" w:rsidR="005D4A6C" w:rsidRPr="005D4A6C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 w:rsidRPr="002319B7">
        <w:rPr>
          <w:rFonts w:eastAsia="Times New Roman"/>
          <w:color w:val="000000"/>
          <w:sz w:val="20"/>
          <w:szCs w:val="20"/>
        </w:rPr>
        <w:t>There are other methods for making</w:t>
      </w:r>
      <w:r w:rsidR="00BA15F7">
        <w:rPr>
          <w:rFonts w:eastAsia="Times New Roman"/>
          <w:color w:val="000000"/>
          <w:sz w:val="20"/>
          <w:szCs w:val="20"/>
        </w:rPr>
        <w:t xml:space="preserve"> time</w:t>
      </w:r>
      <w:r w:rsidRPr="002319B7">
        <w:rPr>
          <w:rFonts w:eastAsia="Times New Roman"/>
          <w:color w:val="000000"/>
          <w:sz w:val="20"/>
          <w:szCs w:val="20"/>
        </w:rPr>
        <w:t xml:space="preserve"> delay functions.  </w:t>
      </w:r>
      <w:hyperlink r:id="rId11" w:anchor="tutorial-systick-initiation">
        <w:r w:rsidRPr="002319B7">
          <w:rPr>
            <w:rFonts w:eastAsia="Times New Roman"/>
            <w:color w:val="0563C1"/>
            <w:sz w:val="20"/>
            <w:szCs w:val="20"/>
            <w:u w:val="single"/>
          </w:rPr>
          <w:t>Check here for examples</w:t>
        </w:r>
      </w:hyperlink>
    </w:p>
    <w:p w14:paraId="6FB943FB" w14:textId="4028C751" w:rsidR="005D4A6C" w:rsidRPr="002319B7" w:rsidRDefault="005D4A6C" w:rsidP="005D4A6C">
      <w:pPr>
        <w:widowControl w:val="0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spacing w:after="160" w:line="259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  <w:sz w:val="20"/>
          <w:szCs w:val="20"/>
        </w:rPr>
        <w:t xml:space="preserve">You can check some </w:t>
      </w:r>
      <w:hyperlink r:id="rId12" w:history="1">
        <w:r w:rsidRPr="005D4A6C">
          <w:rPr>
            <w:rStyle w:val="Hyperlink"/>
            <w:rFonts w:eastAsia="Times New Roman"/>
            <w:sz w:val="20"/>
            <w:szCs w:val="20"/>
          </w:rPr>
          <w:t>sample codes here</w:t>
        </w:r>
      </w:hyperlink>
      <w:r>
        <w:rPr>
          <w:rFonts w:eastAsia="Times New Roman"/>
          <w:color w:val="000000"/>
          <w:sz w:val="20"/>
          <w:szCs w:val="20"/>
        </w:rPr>
        <w:t xml:space="preserve"> </w:t>
      </w:r>
    </w:p>
    <w:p w14:paraId="23899AC8" w14:textId="77777777" w:rsidR="005D4A6C" w:rsidRPr="002319B7" w:rsidRDefault="005D4A6C" w:rsidP="005D4A6C">
      <w:pPr>
        <w:rPr>
          <w:rFonts w:eastAsia="Times New Roman"/>
          <w:b/>
          <w:sz w:val="24"/>
          <w:szCs w:val="24"/>
        </w:rPr>
      </w:pPr>
    </w:p>
    <w:p w14:paraId="71B13E8D" w14:textId="77777777" w:rsidR="005D4A6C" w:rsidRPr="000E79EB" w:rsidRDefault="005D4A6C" w:rsidP="005D4A6C">
      <w:pPr>
        <w:widowControl w:val="0"/>
        <w:wordWrap w:val="0"/>
        <w:autoSpaceDE w:val="0"/>
        <w:autoSpaceDN w:val="0"/>
        <w:spacing w:after="160" w:line="259" w:lineRule="auto"/>
        <w:jc w:val="both"/>
      </w:pPr>
    </w:p>
    <w:p w14:paraId="1DC97275" w14:textId="77777777" w:rsidR="00BA15F7" w:rsidRDefault="00BA15F7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</w:p>
    <w:p w14:paraId="10A09CE6" w14:textId="77777777" w:rsidR="00BA15F7" w:rsidRDefault="00BA15F7" w:rsidP="003A1400">
      <w:pPr>
        <w:widowControl w:val="0"/>
        <w:wordWrap w:val="0"/>
        <w:autoSpaceDE w:val="0"/>
        <w:autoSpaceDN w:val="0"/>
        <w:spacing w:after="160" w:line="259" w:lineRule="auto"/>
        <w:jc w:val="center"/>
        <w:rPr>
          <w:rFonts w:eastAsiaTheme="minorEastAsia"/>
          <w:lang w:eastAsia="ko-KR"/>
        </w:rPr>
      </w:pPr>
    </w:p>
    <w:p w14:paraId="00C7E05C" w14:textId="44EAF1F9" w:rsidR="00BA15F7" w:rsidRDefault="00345183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  <w:r w:rsidRPr="00345183">
        <w:lastRenderedPageBreak/>
        <w:drawing>
          <wp:inline distT="0" distB="0" distL="0" distR="0" wp14:anchorId="58C65E49" wp14:editId="4D1BEDCF">
            <wp:extent cx="4064209" cy="6312224"/>
            <wp:effectExtent l="0" t="0" r="0" b="0"/>
            <wp:docPr id="754963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385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63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183">
        <w:drawing>
          <wp:inline distT="0" distB="0" distL="0" distR="0" wp14:anchorId="0451B7E6" wp14:editId="4E08AF3F">
            <wp:extent cx="3454578" cy="1676486"/>
            <wp:effectExtent l="0" t="0" r="0" b="0"/>
            <wp:docPr id="1012399441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99441" name="Picture 1" descr="A computer code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CD8B" w14:textId="77777777" w:rsidR="00BA15F7" w:rsidRDefault="00BA15F7" w:rsidP="003A1400">
      <w:pPr>
        <w:widowControl w:val="0"/>
        <w:wordWrap w:val="0"/>
        <w:autoSpaceDE w:val="0"/>
        <w:autoSpaceDN w:val="0"/>
        <w:spacing w:after="160" w:line="259" w:lineRule="auto"/>
        <w:jc w:val="center"/>
      </w:pPr>
    </w:p>
    <w:p w14:paraId="566D431F" w14:textId="3E37E2AC" w:rsidR="00BA15F7" w:rsidRDefault="00BA15F7">
      <w:pPr>
        <w:spacing w:after="0"/>
        <w:rPr>
          <w:sz w:val="32"/>
          <w:szCs w:val="32"/>
          <w:lang w:eastAsia="ko-KR"/>
        </w:rPr>
      </w:pPr>
    </w:p>
    <w:p w14:paraId="1892AE16" w14:textId="6C88C7FE" w:rsidR="00E64A02" w:rsidRDefault="00E64A02" w:rsidP="00E64A02">
      <w:pPr>
        <w:pStyle w:val="Heading2"/>
      </w:pPr>
      <w:r w:rsidRPr="00E64A02">
        <w:lastRenderedPageBreak/>
        <w:t>Appendix</w:t>
      </w:r>
    </w:p>
    <w:bookmarkStart w:id="1" w:name="_Hlk145590008"/>
    <w:p w14:paraId="051DF815" w14:textId="77777777" w:rsidR="00DE7829" w:rsidRPr="00EF3A66" w:rsidRDefault="00DE7829" w:rsidP="00DE782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EF3A66">
        <w:rPr>
          <w:rFonts w:eastAsia="맑은 고딕"/>
          <w:sz w:val="20"/>
          <w:szCs w:val="20"/>
        </w:rPr>
        <w:fldChar w:fldCharType="begin"/>
      </w:r>
      <w:r w:rsidRPr="00EF3A66">
        <w:instrText xml:space="preserve"> HYPERLINK "https://ykkim.gitbook.io/ec/resource/nucleo-f411re" \h </w:instrText>
      </w:r>
      <w:r w:rsidRPr="00EF3A66">
        <w:rPr>
          <w:rFonts w:eastAsia="맑은 고딕"/>
          <w:sz w:val="20"/>
          <w:szCs w:val="20"/>
        </w:rPr>
      </w:r>
      <w:r w:rsidRPr="00EF3A66">
        <w:rPr>
          <w:rFonts w:eastAsia="맑은 고딕"/>
          <w:sz w:val="20"/>
          <w:szCs w:val="20"/>
        </w:rPr>
        <w:fldChar w:fldCharType="separate"/>
      </w:r>
      <w:r w:rsidRPr="00EF3A66">
        <w:rPr>
          <w:rFonts w:eastAsia="Times New Roman"/>
          <w:color w:val="0563C1"/>
          <w:sz w:val="24"/>
          <w:szCs w:val="24"/>
          <w:u w:val="single"/>
        </w:rPr>
        <w:t>See here for MCU resources</w:t>
      </w:r>
      <w:r w:rsidRPr="00EF3A66">
        <w:rPr>
          <w:rFonts w:eastAsia="Times New Roman"/>
          <w:color w:val="0563C1"/>
          <w:sz w:val="24"/>
          <w:szCs w:val="24"/>
          <w:u w:val="single"/>
        </w:rPr>
        <w:fldChar w:fldCharType="end"/>
      </w:r>
    </w:p>
    <w:bookmarkEnd w:id="1"/>
    <w:p w14:paraId="4E2D468D" w14:textId="77777777" w:rsidR="00E64A02" w:rsidRPr="00E64A02" w:rsidRDefault="00E64A02" w:rsidP="00E64A02">
      <w:pPr>
        <w:pStyle w:val="ListParagraph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 w:rsidRPr="00E64A02">
        <w:rPr>
          <w:szCs w:val="20"/>
        </w:rPr>
        <w:t>Pin Configuration of NUCLE-F401RE</w:t>
      </w:r>
    </w:p>
    <w:p w14:paraId="39F870C8" w14:textId="2EC3C62D" w:rsidR="00E64A02" w:rsidRDefault="00E64A02" w:rsidP="00E64A02">
      <w:pPr>
        <w:pStyle w:val="ListParagraph"/>
        <w:ind w:leftChars="0" w:left="0"/>
        <w:jc w:val="center"/>
        <w:rPr>
          <w:b/>
          <w:sz w:val="24"/>
        </w:rPr>
      </w:pPr>
      <w:r w:rsidRPr="00E64A02">
        <w:rPr>
          <w:b/>
          <w:noProof/>
          <w:sz w:val="24"/>
        </w:rPr>
        <w:drawing>
          <wp:inline distT="0" distB="0" distL="0" distR="0" wp14:anchorId="0F81E42F" wp14:editId="051B9AB9">
            <wp:extent cx="3726611" cy="3189873"/>
            <wp:effectExtent l="0" t="0" r="7620" b="0"/>
            <wp:docPr id="8" name="그림 3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3" descr="텍스트, 스크린샷, 폰트, 디자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6756" cy="3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02">
        <w:rPr>
          <w:b/>
          <w:noProof/>
          <w:sz w:val="24"/>
        </w:rPr>
        <w:drawing>
          <wp:inline distT="0" distB="0" distL="0" distR="0" wp14:anchorId="0F0B4ECD" wp14:editId="4F230245">
            <wp:extent cx="3498440" cy="3998826"/>
            <wp:effectExtent l="0" t="0" r="6985" b="1905"/>
            <wp:docPr id="11" name="그림 3" descr="텍스트, 번호, 평행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3" descr="텍스트, 번호, 평행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929" cy="401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28F" w14:textId="77777777" w:rsidR="00E64A02" w:rsidRDefault="00E64A02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5D9B6D7A" w14:textId="77777777" w:rsidR="00E64A02" w:rsidRPr="00E64A02" w:rsidRDefault="00E64A02" w:rsidP="00E64A02">
      <w:pPr>
        <w:pStyle w:val="ListParagraph"/>
        <w:ind w:leftChars="0" w:left="0"/>
        <w:jc w:val="center"/>
        <w:rPr>
          <w:b/>
          <w:sz w:val="24"/>
        </w:rPr>
      </w:pPr>
    </w:p>
    <w:p w14:paraId="0B0B6F2B" w14:textId="77777777" w:rsidR="00E64A02" w:rsidRPr="00E64A02" w:rsidRDefault="00E64A02" w:rsidP="00E64A02">
      <w:pPr>
        <w:pStyle w:val="ListParagraph"/>
        <w:widowControl w:val="0"/>
        <w:numPr>
          <w:ilvl w:val="0"/>
          <w:numId w:val="22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 w:rsidRPr="00E64A02">
        <w:rPr>
          <w:sz w:val="24"/>
        </w:rPr>
        <w:t>LED/Button Circuit Diagram</w:t>
      </w:r>
    </w:p>
    <w:p w14:paraId="50B4752D" w14:textId="77777777" w:rsidR="00E64A02" w:rsidRDefault="00E64A02" w:rsidP="00E64A02">
      <w:pPr>
        <w:pStyle w:val="ListParagraph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EA6675" wp14:editId="06696209">
            <wp:extent cx="4175185" cy="1940560"/>
            <wp:effectExtent l="0" t="0" r="0" b="2540"/>
            <wp:docPr id="14" name="그림 4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4" descr="텍스트, 도표, 스크린샷, 라인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r="2589" b="21079"/>
                    <a:stretch/>
                  </pic:blipFill>
                  <pic:spPr bwMode="auto">
                    <a:xfrm>
                      <a:off x="0" y="0"/>
                      <a:ext cx="4187827" cy="194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00DCC" w14:textId="77777777" w:rsidR="00E64A02" w:rsidRDefault="00E64A02" w:rsidP="00E64A02">
      <w:pPr>
        <w:pStyle w:val="ListParagraph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3B1E2BC4" w14:textId="77777777" w:rsidR="00E64A02" w:rsidRPr="00BA002E" w:rsidRDefault="00E64A02" w:rsidP="00E64A02">
      <w:pPr>
        <w:pStyle w:val="ListParagraph"/>
        <w:ind w:leftChars="0" w:left="760"/>
        <w:jc w:val="center"/>
        <w:rPr>
          <w:rFonts w:ascii="Times New Roman" w:hAnsi="Times New Roman" w:cs="Times New Roman"/>
          <w:sz w:val="24"/>
        </w:rPr>
      </w:pPr>
      <w:r w:rsidRPr="00BA002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2AA58" wp14:editId="79ADB8D9">
            <wp:extent cx="4060558" cy="1934845"/>
            <wp:effectExtent l="0" t="0" r="0" b="8255"/>
            <wp:docPr id="15" name="그림 3" descr="텍스트, 도표, 지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3" descr="텍스트, 도표, 지도, 평면도이(가) 표시된 사진&#10;&#10;자동 생성된 설명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7105" t="47008"/>
                    <a:stretch/>
                  </pic:blipFill>
                  <pic:spPr bwMode="auto">
                    <a:xfrm>
                      <a:off x="0" y="0"/>
                      <a:ext cx="4066520" cy="1937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CFEE" w14:textId="51B592FE" w:rsidR="00E64A02" w:rsidRDefault="00E64A02">
      <w:pPr>
        <w:spacing w:after="0"/>
      </w:pPr>
    </w:p>
    <w:sectPr w:rsidR="00E64A02" w:rsidSect="00C96351">
      <w:headerReference w:type="default" r:id="rId19"/>
      <w:pgSz w:w="11906" w:h="16838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0CFE4" w14:textId="77777777" w:rsidR="004E3D9A" w:rsidRDefault="004E3D9A" w:rsidP="00A206D8">
      <w:r>
        <w:separator/>
      </w:r>
    </w:p>
  </w:endnote>
  <w:endnote w:type="continuationSeparator" w:id="0">
    <w:p w14:paraId="070B6DC6" w14:textId="77777777" w:rsidR="004E3D9A" w:rsidRDefault="004E3D9A" w:rsidP="00A2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C746" w14:textId="77777777" w:rsidR="004E3D9A" w:rsidRDefault="004E3D9A" w:rsidP="00A206D8">
      <w:r>
        <w:separator/>
      </w:r>
    </w:p>
  </w:footnote>
  <w:footnote w:type="continuationSeparator" w:id="0">
    <w:p w14:paraId="17D81AB5" w14:textId="77777777" w:rsidR="004E3D9A" w:rsidRDefault="004E3D9A" w:rsidP="00A20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01BF" w14:textId="79D18F80" w:rsidR="00B44CB3" w:rsidRPr="00664D6D" w:rsidRDefault="00326838" w:rsidP="00A206D8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2B63728"/>
    <w:multiLevelType w:val="multilevel"/>
    <w:tmpl w:val="8348D6DC"/>
    <w:lvl w:ilvl="0">
      <w:start w:val="1"/>
      <w:numFmt w:val="bullet"/>
      <w:lvlText w:val="•"/>
      <w:lvlJc w:val="left"/>
      <w:pPr>
        <w:ind w:left="54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4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4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4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4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4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4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42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140498"/>
    <w:multiLevelType w:val="hybridMultilevel"/>
    <w:tmpl w:val="F04090F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663349"/>
    <w:multiLevelType w:val="multilevel"/>
    <w:tmpl w:val="8CA8923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A87CAE"/>
    <w:multiLevelType w:val="hybridMultilevel"/>
    <w:tmpl w:val="C994DCFA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147D30E5"/>
    <w:multiLevelType w:val="multilevel"/>
    <w:tmpl w:val="E6480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4B47C7E"/>
    <w:multiLevelType w:val="multilevel"/>
    <w:tmpl w:val="9FCCC13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93C4371"/>
    <w:multiLevelType w:val="hybridMultilevel"/>
    <w:tmpl w:val="132E1428"/>
    <w:lvl w:ilvl="0" w:tplc="A93E4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A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7A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68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CC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87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48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E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C4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C16E5B"/>
    <w:multiLevelType w:val="multilevel"/>
    <w:tmpl w:val="EDDEF5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322EC7"/>
    <w:multiLevelType w:val="hybridMultilevel"/>
    <w:tmpl w:val="688E96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E24CEA"/>
    <w:multiLevelType w:val="hybridMultilevel"/>
    <w:tmpl w:val="20687778"/>
    <w:lvl w:ilvl="0" w:tplc="C9FED0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057E1D"/>
    <w:multiLevelType w:val="hybridMultilevel"/>
    <w:tmpl w:val="0AD630BC"/>
    <w:lvl w:ilvl="0" w:tplc="2A50B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E5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B6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8A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2C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66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2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80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6D47F1A"/>
    <w:multiLevelType w:val="hybridMultilevel"/>
    <w:tmpl w:val="B8A64F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2842FE"/>
    <w:multiLevelType w:val="hybridMultilevel"/>
    <w:tmpl w:val="D952B4E4"/>
    <w:lvl w:ilvl="0" w:tplc="C0DE9FAA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4297711"/>
    <w:multiLevelType w:val="multilevel"/>
    <w:tmpl w:val="2A602EEE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1" w15:restartNumberingAfterBreak="0">
    <w:nsid w:val="5D554785"/>
    <w:multiLevelType w:val="hybridMultilevel"/>
    <w:tmpl w:val="E82A127C"/>
    <w:lvl w:ilvl="0" w:tplc="8416B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9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0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2E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E23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5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6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EA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48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EC90715"/>
    <w:multiLevelType w:val="hybridMultilevel"/>
    <w:tmpl w:val="94C01C9C"/>
    <w:lvl w:ilvl="0" w:tplc="A01E1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352219"/>
    <w:multiLevelType w:val="hybridMultilevel"/>
    <w:tmpl w:val="27CC025A"/>
    <w:lvl w:ilvl="0" w:tplc="6E1EFFB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CBA6F08"/>
    <w:multiLevelType w:val="hybridMultilevel"/>
    <w:tmpl w:val="8C6C7810"/>
    <w:lvl w:ilvl="0" w:tplc="5F3CE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0E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6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4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46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E0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E3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5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0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11C0709"/>
    <w:multiLevelType w:val="multilevel"/>
    <w:tmpl w:val="36CA4802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EF3265"/>
    <w:multiLevelType w:val="multilevel"/>
    <w:tmpl w:val="000C1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DE80EBF"/>
    <w:multiLevelType w:val="multilevel"/>
    <w:tmpl w:val="DD84B6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010980652">
    <w:abstractNumId w:val="0"/>
  </w:num>
  <w:num w:numId="2" w16cid:durableId="1452482446">
    <w:abstractNumId w:val="20"/>
  </w:num>
  <w:num w:numId="3" w16cid:durableId="2085302125">
    <w:abstractNumId w:val="22"/>
  </w:num>
  <w:num w:numId="4" w16cid:durableId="1527131778">
    <w:abstractNumId w:val="28"/>
  </w:num>
  <w:num w:numId="5" w16cid:durableId="690912413">
    <w:abstractNumId w:val="3"/>
  </w:num>
  <w:num w:numId="6" w16cid:durableId="255286800">
    <w:abstractNumId w:val="16"/>
  </w:num>
  <w:num w:numId="7" w16cid:durableId="276644275">
    <w:abstractNumId w:val="28"/>
  </w:num>
  <w:num w:numId="8" w16cid:durableId="569190889">
    <w:abstractNumId w:val="28"/>
  </w:num>
  <w:num w:numId="9" w16cid:durableId="1040859871">
    <w:abstractNumId w:val="28"/>
  </w:num>
  <w:num w:numId="10" w16cid:durableId="1663464892">
    <w:abstractNumId w:val="5"/>
  </w:num>
  <w:num w:numId="11" w16cid:durableId="1458373302">
    <w:abstractNumId w:val="11"/>
  </w:num>
  <w:num w:numId="12" w16cid:durableId="1703284284">
    <w:abstractNumId w:val="28"/>
  </w:num>
  <w:num w:numId="13" w16cid:durableId="1727102242">
    <w:abstractNumId w:val="23"/>
  </w:num>
  <w:num w:numId="14" w16cid:durableId="414128624">
    <w:abstractNumId w:val="12"/>
  </w:num>
  <w:num w:numId="15" w16cid:durableId="276644172">
    <w:abstractNumId w:val="17"/>
  </w:num>
  <w:num w:numId="16" w16cid:durableId="2056612524">
    <w:abstractNumId w:val="28"/>
  </w:num>
  <w:num w:numId="17" w16cid:durableId="1956407517">
    <w:abstractNumId w:val="24"/>
  </w:num>
  <w:num w:numId="18" w16cid:durableId="213086456">
    <w:abstractNumId w:val="1"/>
  </w:num>
  <w:num w:numId="19" w16cid:durableId="1236403176">
    <w:abstractNumId w:val="13"/>
  </w:num>
  <w:num w:numId="20" w16cid:durableId="127015142">
    <w:abstractNumId w:val="18"/>
  </w:num>
  <w:num w:numId="21" w16cid:durableId="1811050453">
    <w:abstractNumId w:val="6"/>
  </w:num>
  <w:num w:numId="22" w16cid:durableId="1922055316">
    <w:abstractNumId w:val="15"/>
  </w:num>
  <w:num w:numId="23" w16cid:durableId="1765609599">
    <w:abstractNumId w:val="2"/>
  </w:num>
  <w:num w:numId="24" w16cid:durableId="848639572">
    <w:abstractNumId w:val="4"/>
  </w:num>
  <w:num w:numId="25" w16cid:durableId="2047094726">
    <w:abstractNumId w:val="26"/>
  </w:num>
  <w:num w:numId="26" w16cid:durableId="170875886">
    <w:abstractNumId w:val="21"/>
  </w:num>
  <w:num w:numId="27" w16cid:durableId="1569068922">
    <w:abstractNumId w:val="9"/>
  </w:num>
  <w:num w:numId="28" w16cid:durableId="1072310631">
    <w:abstractNumId w:val="25"/>
  </w:num>
  <w:num w:numId="29" w16cid:durableId="316691895">
    <w:abstractNumId w:val="14"/>
  </w:num>
  <w:num w:numId="30" w16cid:durableId="2040159832">
    <w:abstractNumId w:val="8"/>
  </w:num>
  <w:num w:numId="31" w16cid:durableId="137841874">
    <w:abstractNumId w:val="10"/>
  </w:num>
  <w:num w:numId="32" w16cid:durableId="692414176">
    <w:abstractNumId w:val="29"/>
  </w:num>
  <w:num w:numId="33" w16cid:durableId="1046640270">
    <w:abstractNumId w:val="7"/>
  </w:num>
  <w:num w:numId="34" w16cid:durableId="424419891">
    <w:abstractNumId w:val="27"/>
  </w:num>
  <w:num w:numId="35" w16cid:durableId="149221145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sDAzMjcxtARyDJR0lIJTi4sz8/NACgyNagE1LCykLQAAAA=="/>
  </w:docVars>
  <w:rsids>
    <w:rsidRoot w:val="00A206D8"/>
    <w:rsid w:val="00000607"/>
    <w:rsid w:val="00003B90"/>
    <w:rsid w:val="00004FC5"/>
    <w:rsid w:val="000051E3"/>
    <w:rsid w:val="00010065"/>
    <w:rsid w:val="000102D2"/>
    <w:rsid w:val="00013733"/>
    <w:rsid w:val="00016041"/>
    <w:rsid w:val="000177A6"/>
    <w:rsid w:val="000208B5"/>
    <w:rsid w:val="00024084"/>
    <w:rsid w:val="00034E68"/>
    <w:rsid w:val="00036214"/>
    <w:rsid w:val="0003621C"/>
    <w:rsid w:val="0003656E"/>
    <w:rsid w:val="0004339F"/>
    <w:rsid w:val="00050EAE"/>
    <w:rsid w:val="00051F50"/>
    <w:rsid w:val="000524C2"/>
    <w:rsid w:val="00052D15"/>
    <w:rsid w:val="00054ED0"/>
    <w:rsid w:val="00064114"/>
    <w:rsid w:val="000669D3"/>
    <w:rsid w:val="000675A3"/>
    <w:rsid w:val="00070E05"/>
    <w:rsid w:val="00071990"/>
    <w:rsid w:val="000729E4"/>
    <w:rsid w:val="0007337D"/>
    <w:rsid w:val="00080F28"/>
    <w:rsid w:val="00081645"/>
    <w:rsid w:val="00083B53"/>
    <w:rsid w:val="00084B5C"/>
    <w:rsid w:val="00084D2F"/>
    <w:rsid w:val="00085D6F"/>
    <w:rsid w:val="00087B05"/>
    <w:rsid w:val="00087EF0"/>
    <w:rsid w:val="00092683"/>
    <w:rsid w:val="00092D06"/>
    <w:rsid w:val="00095357"/>
    <w:rsid w:val="00097023"/>
    <w:rsid w:val="000A2AE9"/>
    <w:rsid w:val="000A4474"/>
    <w:rsid w:val="000A5101"/>
    <w:rsid w:val="000B3D19"/>
    <w:rsid w:val="000B45A5"/>
    <w:rsid w:val="000B5907"/>
    <w:rsid w:val="000B69C6"/>
    <w:rsid w:val="000B7249"/>
    <w:rsid w:val="000C0DFA"/>
    <w:rsid w:val="000C1976"/>
    <w:rsid w:val="000C3540"/>
    <w:rsid w:val="000C4C76"/>
    <w:rsid w:val="000C4DD7"/>
    <w:rsid w:val="000C63AC"/>
    <w:rsid w:val="000D0447"/>
    <w:rsid w:val="000D3AA2"/>
    <w:rsid w:val="000D3F2F"/>
    <w:rsid w:val="000D41D1"/>
    <w:rsid w:val="000D44D7"/>
    <w:rsid w:val="000D4C06"/>
    <w:rsid w:val="000D526D"/>
    <w:rsid w:val="000D5583"/>
    <w:rsid w:val="000E065E"/>
    <w:rsid w:val="000E0D86"/>
    <w:rsid w:val="000E0F3F"/>
    <w:rsid w:val="000E56C5"/>
    <w:rsid w:val="000E71EA"/>
    <w:rsid w:val="000E79EB"/>
    <w:rsid w:val="000F6F6D"/>
    <w:rsid w:val="00100A79"/>
    <w:rsid w:val="001012AF"/>
    <w:rsid w:val="00101CA5"/>
    <w:rsid w:val="0010319B"/>
    <w:rsid w:val="00113435"/>
    <w:rsid w:val="00114EC0"/>
    <w:rsid w:val="00114F2A"/>
    <w:rsid w:val="0011606C"/>
    <w:rsid w:val="00116EAE"/>
    <w:rsid w:val="001173C9"/>
    <w:rsid w:val="00117F9D"/>
    <w:rsid w:val="00121729"/>
    <w:rsid w:val="001241D1"/>
    <w:rsid w:val="00125833"/>
    <w:rsid w:val="0012597B"/>
    <w:rsid w:val="00126117"/>
    <w:rsid w:val="0013284F"/>
    <w:rsid w:val="0013416D"/>
    <w:rsid w:val="001370BE"/>
    <w:rsid w:val="00137DA4"/>
    <w:rsid w:val="00146D4E"/>
    <w:rsid w:val="00147589"/>
    <w:rsid w:val="00152E05"/>
    <w:rsid w:val="001534F0"/>
    <w:rsid w:val="00160562"/>
    <w:rsid w:val="0016493E"/>
    <w:rsid w:val="00172791"/>
    <w:rsid w:val="001727AF"/>
    <w:rsid w:val="00172ABC"/>
    <w:rsid w:val="00174D39"/>
    <w:rsid w:val="0018081D"/>
    <w:rsid w:val="00192F72"/>
    <w:rsid w:val="001A03CF"/>
    <w:rsid w:val="001A1A2E"/>
    <w:rsid w:val="001A2D3D"/>
    <w:rsid w:val="001A355F"/>
    <w:rsid w:val="001A37C5"/>
    <w:rsid w:val="001A73BF"/>
    <w:rsid w:val="001B5E6E"/>
    <w:rsid w:val="001C07C0"/>
    <w:rsid w:val="001C248C"/>
    <w:rsid w:val="001C356C"/>
    <w:rsid w:val="001C374C"/>
    <w:rsid w:val="001C4AC0"/>
    <w:rsid w:val="001D3E7F"/>
    <w:rsid w:val="001E58A7"/>
    <w:rsid w:val="001E7DA7"/>
    <w:rsid w:val="001F13A1"/>
    <w:rsid w:val="001F188A"/>
    <w:rsid w:val="001F2395"/>
    <w:rsid w:val="001F3AF5"/>
    <w:rsid w:val="001F53C6"/>
    <w:rsid w:val="001F596C"/>
    <w:rsid w:val="002000F5"/>
    <w:rsid w:val="00204CE3"/>
    <w:rsid w:val="0020533E"/>
    <w:rsid w:val="00207210"/>
    <w:rsid w:val="0021369D"/>
    <w:rsid w:val="002141B8"/>
    <w:rsid w:val="00221108"/>
    <w:rsid w:val="002259D3"/>
    <w:rsid w:val="00225DC6"/>
    <w:rsid w:val="00226525"/>
    <w:rsid w:val="00227068"/>
    <w:rsid w:val="00231813"/>
    <w:rsid w:val="00231FAE"/>
    <w:rsid w:val="002347EB"/>
    <w:rsid w:val="00234C16"/>
    <w:rsid w:val="00234C92"/>
    <w:rsid w:val="0023592C"/>
    <w:rsid w:val="00236CBD"/>
    <w:rsid w:val="002400F0"/>
    <w:rsid w:val="002418BC"/>
    <w:rsid w:val="0024197F"/>
    <w:rsid w:val="00244554"/>
    <w:rsid w:val="002514B8"/>
    <w:rsid w:val="00253839"/>
    <w:rsid w:val="00255C09"/>
    <w:rsid w:val="00265029"/>
    <w:rsid w:val="00265736"/>
    <w:rsid w:val="00270D13"/>
    <w:rsid w:val="00271C24"/>
    <w:rsid w:val="00271DB2"/>
    <w:rsid w:val="00272758"/>
    <w:rsid w:val="00273B62"/>
    <w:rsid w:val="0028369D"/>
    <w:rsid w:val="0028642A"/>
    <w:rsid w:val="00291DF2"/>
    <w:rsid w:val="002922CA"/>
    <w:rsid w:val="0029409E"/>
    <w:rsid w:val="00296053"/>
    <w:rsid w:val="002A1640"/>
    <w:rsid w:val="002A1C4D"/>
    <w:rsid w:val="002A4C88"/>
    <w:rsid w:val="002A791B"/>
    <w:rsid w:val="002B03DA"/>
    <w:rsid w:val="002B19E6"/>
    <w:rsid w:val="002B762F"/>
    <w:rsid w:val="002C1778"/>
    <w:rsid w:val="002C1BC4"/>
    <w:rsid w:val="002C2664"/>
    <w:rsid w:val="002C4094"/>
    <w:rsid w:val="002C4790"/>
    <w:rsid w:val="002D47EB"/>
    <w:rsid w:val="002D5708"/>
    <w:rsid w:val="002E36E9"/>
    <w:rsid w:val="002E4EAD"/>
    <w:rsid w:val="002E60BA"/>
    <w:rsid w:val="002F7DF4"/>
    <w:rsid w:val="00300517"/>
    <w:rsid w:val="00303961"/>
    <w:rsid w:val="00307E7A"/>
    <w:rsid w:val="00313345"/>
    <w:rsid w:val="00314434"/>
    <w:rsid w:val="0031520D"/>
    <w:rsid w:val="003252C0"/>
    <w:rsid w:val="00326838"/>
    <w:rsid w:val="003279C5"/>
    <w:rsid w:val="00331CE4"/>
    <w:rsid w:val="00333D85"/>
    <w:rsid w:val="00335F6B"/>
    <w:rsid w:val="00337F45"/>
    <w:rsid w:val="00342372"/>
    <w:rsid w:val="00342951"/>
    <w:rsid w:val="003436D8"/>
    <w:rsid w:val="00345183"/>
    <w:rsid w:val="00346451"/>
    <w:rsid w:val="00346C9B"/>
    <w:rsid w:val="00347CAF"/>
    <w:rsid w:val="00351D10"/>
    <w:rsid w:val="003569D1"/>
    <w:rsid w:val="00362DFB"/>
    <w:rsid w:val="00363C07"/>
    <w:rsid w:val="00365417"/>
    <w:rsid w:val="00373914"/>
    <w:rsid w:val="0037600D"/>
    <w:rsid w:val="0037613C"/>
    <w:rsid w:val="003776E2"/>
    <w:rsid w:val="00386DEB"/>
    <w:rsid w:val="00386E84"/>
    <w:rsid w:val="00387304"/>
    <w:rsid w:val="003920E2"/>
    <w:rsid w:val="00392D5B"/>
    <w:rsid w:val="00397E02"/>
    <w:rsid w:val="003A1400"/>
    <w:rsid w:val="003A6A10"/>
    <w:rsid w:val="003A7194"/>
    <w:rsid w:val="003B31E8"/>
    <w:rsid w:val="003B4E27"/>
    <w:rsid w:val="003B5124"/>
    <w:rsid w:val="003B5A00"/>
    <w:rsid w:val="003B72C2"/>
    <w:rsid w:val="003C731F"/>
    <w:rsid w:val="003D0011"/>
    <w:rsid w:val="003D05A0"/>
    <w:rsid w:val="003D0F5C"/>
    <w:rsid w:val="003D2DF1"/>
    <w:rsid w:val="003D3FE0"/>
    <w:rsid w:val="003E58F7"/>
    <w:rsid w:val="003F04CA"/>
    <w:rsid w:val="003F0F70"/>
    <w:rsid w:val="003F14BD"/>
    <w:rsid w:val="003F1D9B"/>
    <w:rsid w:val="003F2C1F"/>
    <w:rsid w:val="003F3C65"/>
    <w:rsid w:val="003F479B"/>
    <w:rsid w:val="003F6DED"/>
    <w:rsid w:val="004001D4"/>
    <w:rsid w:val="00400E6C"/>
    <w:rsid w:val="00407947"/>
    <w:rsid w:val="00411268"/>
    <w:rsid w:val="0042197D"/>
    <w:rsid w:val="004229FB"/>
    <w:rsid w:val="00424E94"/>
    <w:rsid w:val="0043041E"/>
    <w:rsid w:val="00431838"/>
    <w:rsid w:val="0043485A"/>
    <w:rsid w:val="00436B33"/>
    <w:rsid w:val="0043736F"/>
    <w:rsid w:val="00437AE7"/>
    <w:rsid w:val="0044000F"/>
    <w:rsid w:val="004450B3"/>
    <w:rsid w:val="00446C26"/>
    <w:rsid w:val="00450B79"/>
    <w:rsid w:val="00454844"/>
    <w:rsid w:val="00456DCD"/>
    <w:rsid w:val="00457984"/>
    <w:rsid w:val="00461FCE"/>
    <w:rsid w:val="004627AF"/>
    <w:rsid w:val="00463A20"/>
    <w:rsid w:val="00470D70"/>
    <w:rsid w:val="00471E18"/>
    <w:rsid w:val="00473678"/>
    <w:rsid w:val="004736CC"/>
    <w:rsid w:val="004751A5"/>
    <w:rsid w:val="004757E2"/>
    <w:rsid w:val="00475BCB"/>
    <w:rsid w:val="00475C84"/>
    <w:rsid w:val="0048170E"/>
    <w:rsid w:val="004826C7"/>
    <w:rsid w:val="00484AB1"/>
    <w:rsid w:val="0048762B"/>
    <w:rsid w:val="00487CF3"/>
    <w:rsid w:val="0049058F"/>
    <w:rsid w:val="00490D10"/>
    <w:rsid w:val="00491E4A"/>
    <w:rsid w:val="00496590"/>
    <w:rsid w:val="004A2316"/>
    <w:rsid w:val="004A4100"/>
    <w:rsid w:val="004A6786"/>
    <w:rsid w:val="004B41A8"/>
    <w:rsid w:val="004B7C79"/>
    <w:rsid w:val="004C20F1"/>
    <w:rsid w:val="004C272E"/>
    <w:rsid w:val="004C362B"/>
    <w:rsid w:val="004C3893"/>
    <w:rsid w:val="004C4E9B"/>
    <w:rsid w:val="004C6EAB"/>
    <w:rsid w:val="004D1241"/>
    <w:rsid w:val="004D5031"/>
    <w:rsid w:val="004E0B28"/>
    <w:rsid w:val="004E3D9A"/>
    <w:rsid w:val="004E545A"/>
    <w:rsid w:val="004F596C"/>
    <w:rsid w:val="004F5AC4"/>
    <w:rsid w:val="004F7487"/>
    <w:rsid w:val="0050797F"/>
    <w:rsid w:val="00512F31"/>
    <w:rsid w:val="00517576"/>
    <w:rsid w:val="00523E16"/>
    <w:rsid w:val="00526B1D"/>
    <w:rsid w:val="00527ABB"/>
    <w:rsid w:val="00532A66"/>
    <w:rsid w:val="00532EC2"/>
    <w:rsid w:val="00535D24"/>
    <w:rsid w:val="00537BA4"/>
    <w:rsid w:val="00542468"/>
    <w:rsid w:val="00542C6A"/>
    <w:rsid w:val="0054583B"/>
    <w:rsid w:val="00546839"/>
    <w:rsid w:val="00551E25"/>
    <w:rsid w:val="00554181"/>
    <w:rsid w:val="00557E95"/>
    <w:rsid w:val="0056037E"/>
    <w:rsid w:val="00564109"/>
    <w:rsid w:val="0056611F"/>
    <w:rsid w:val="00566BCD"/>
    <w:rsid w:val="0057290F"/>
    <w:rsid w:val="005767A4"/>
    <w:rsid w:val="00581345"/>
    <w:rsid w:val="005833F2"/>
    <w:rsid w:val="005A0D25"/>
    <w:rsid w:val="005A0DB1"/>
    <w:rsid w:val="005A37EE"/>
    <w:rsid w:val="005A6806"/>
    <w:rsid w:val="005B1493"/>
    <w:rsid w:val="005B23CE"/>
    <w:rsid w:val="005B4BBF"/>
    <w:rsid w:val="005B5469"/>
    <w:rsid w:val="005B58A1"/>
    <w:rsid w:val="005B70E3"/>
    <w:rsid w:val="005C0A86"/>
    <w:rsid w:val="005C0EAD"/>
    <w:rsid w:val="005C2317"/>
    <w:rsid w:val="005C2871"/>
    <w:rsid w:val="005C6D99"/>
    <w:rsid w:val="005C76F9"/>
    <w:rsid w:val="005C7B31"/>
    <w:rsid w:val="005D0140"/>
    <w:rsid w:val="005D0E70"/>
    <w:rsid w:val="005D4A6C"/>
    <w:rsid w:val="005D7387"/>
    <w:rsid w:val="005E0742"/>
    <w:rsid w:val="005E2CB6"/>
    <w:rsid w:val="005E362F"/>
    <w:rsid w:val="005E3B7E"/>
    <w:rsid w:val="005E4E51"/>
    <w:rsid w:val="005E633B"/>
    <w:rsid w:val="005F11EB"/>
    <w:rsid w:val="005F1C2D"/>
    <w:rsid w:val="005F32F6"/>
    <w:rsid w:val="005F365B"/>
    <w:rsid w:val="005F67DA"/>
    <w:rsid w:val="0060006F"/>
    <w:rsid w:val="006101E8"/>
    <w:rsid w:val="006102B0"/>
    <w:rsid w:val="00614CF8"/>
    <w:rsid w:val="00625BC1"/>
    <w:rsid w:val="006268CB"/>
    <w:rsid w:val="006276B6"/>
    <w:rsid w:val="00635E9C"/>
    <w:rsid w:val="00637593"/>
    <w:rsid w:val="00642989"/>
    <w:rsid w:val="006429AD"/>
    <w:rsid w:val="006604E3"/>
    <w:rsid w:val="00661B02"/>
    <w:rsid w:val="006638EB"/>
    <w:rsid w:val="00665BB7"/>
    <w:rsid w:val="0067200A"/>
    <w:rsid w:val="0068027E"/>
    <w:rsid w:val="006807C2"/>
    <w:rsid w:val="0068112D"/>
    <w:rsid w:val="006815A0"/>
    <w:rsid w:val="0068382D"/>
    <w:rsid w:val="00687E9F"/>
    <w:rsid w:val="006915C1"/>
    <w:rsid w:val="006952B5"/>
    <w:rsid w:val="00695BAC"/>
    <w:rsid w:val="006A3267"/>
    <w:rsid w:val="006A370A"/>
    <w:rsid w:val="006A3F56"/>
    <w:rsid w:val="006A50F0"/>
    <w:rsid w:val="006A5A2F"/>
    <w:rsid w:val="006B01F8"/>
    <w:rsid w:val="006B15D2"/>
    <w:rsid w:val="006B3043"/>
    <w:rsid w:val="006C0EEF"/>
    <w:rsid w:val="006C1AF0"/>
    <w:rsid w:val="006C3D45"/>
    <w:rsid w:val="006C6F11"/>
    <w:rsid w:val="006C70CD"/>
    <w:rsid w:val="006D2DEC"/>
    <w:rsid w:val="006D784C"/>
    <w:rsid w:val="006D7872"/>
    <w:rsid w:val="006E113C"/>
    <w:rsid w:val="006E2847"/>
    <w:rsid w:val="006E29AD"/>
    <w:rsid w:val="006F577A"/>
    <w:rsid w:val="0070213C"/>
    <w:rsid w:val="007042F6"/>
    <w:rsid w:val="00705468"/>
    <w:rsid w:val="007119F7"/>
    <w:rsid w:val="00713943"/>
    <w:rsid w:val="00713BA4"/>
    <w:rsid w:val="00715009"/>
    <w:rsid w:val="007208A1"/>
    <w:rsid w:val="007245E3"/>
    <w:rsid w:val="00726B9E"/>
    <w:rsid w:val="00732E05"/>
    <w:rsid w:val="007331CB"/>
    <w:rsid w:val="0075026A"/>
    <w:rsid w:val="00756F01"/>
    <w:rsid w:val="00761C76"/>
    <w:rsid w:val="007720A8"/>
    <w:rsid w:val="007723EB"/>
    <w:rsid w:val="00772C13"/>
    <w:rsid w:val="00774AA8"/>
    <w:rsid w:val="00776E1F"/>
    <w:rsid w:val="00785283"/>
    <w:rsid w:val="00786101"/>
    <w:rsid w:val="00790116"/>
    <w:rsid w:val="00791628"/>
    <w:rsid w:val="00791FFC"/>
    <w:rsid w:val="007A1AE1"/>
    <w:rsid w:val="007A68F8"/>
    <w:rsid w:val="007B69E1"/>
    <w:rsid w:val="007B6C67"/>
    <w:rsid w:val="007B76B6"/>
    <w:rsid w:val="007B7E6A"/>
    <w:rsid w:val="007C4A29"/>
    <w:rsid w:val="007C4F35"/>
    <w:rsid w:val="007C583C"/>
    <w:rsid w:val="007D0924"/>
    <w:rsid w:val="007D2F6A"/>
    <w:rsid w:val="007D383A"/>
    <w:rsid w:val="007D677A"/>
    <w:rsid w:val="007D68A1"/>
    <w:rsid w:val="007E0EE1"/>
    <w:rsid w:val="007E1743"/>
    <w:rsid w:val="007E1DA3"/>
    <w:rsid w:val="007E35C0"/>
    <w:rsid w:val="007E66C7"/>
    <w:rsid w:val="007F0203"/>
    <w:rsid w:val="007F158D"/>
    <w:rsid w:val="00800173"/>
    <w:rsid w:val="008012DB"/>
    <w:rsid w:val="008069B9"/>
    <w:rsid w:val="0080778E"/>
    <w:rsid w:val="0081008F"/>
    <w:rsid w:val="0081163C"/>
    <w:rsid w:val="00811940"/>
    <w:rsid w:val="00816F0F"/>
    <w:rsid w:val="008210A4"/>
    <w:rsid w:val="00821335"/>
    <w:rsid w:val="008220B9"/>
    <w:rsid w:val="00823098"/>
    <w:rsid w:val="008250F2"/>
    <w:rsid w:val="008319A0"/>
    <w:rsid w:val="008322E4"/>
    <w:rsid w:val="00833041"/>
    <w:rsid w:val="00842EBA"/>
    <w:rsid w:val="008430E3"/>
    <w:rsid w:val="0085154C"/>
    <w:rsid w:val="00852B01"/>
    <w:rsid w:val="00855074"/>
    <w:rsid w:val="00857D4C"/>
    <w:rsid w:val="00861BF1"/>
    <w:rsid w:val="008762D8"/>
    <w:rsid w:val="008773B2"/>
    <w:rsid w:val="00881513"/>
    <w:rsid w:val="00882CF9"/>
    <w:rsid w:val="00895F27"/>
    <w:rsid w:val="008A0458"/>
    <w:rsid w:val="008A1BF0"/>
    <w:rsid w:val="008A37E4"/>
    <w:rsid w:val="008A5B20"/>
    <w:rsid w:val="008B033D"/>
    <w:rsid w:val="008B1450"/>
    <w:rsid w:val="008B3762"/>
    <w:rsid w:val="008B3CAE"/>
    <w:rsid w:val="008B6072"/>
    <w:rsid w:val="008B610B"/>
    <w:rsid w:val="008B709D"/>
    <w:rsid w:val="008C2C61"/>
    <w:rsid w:val="008D42AD"/>
    <w:rsid w:val="008D7E52"/>
    <w:rsid w:val="008E1051"/>
    <w:rsid w:val="008E5C66"/>
    <w:rsid w:val="008E5DF6"/>
    <w:rsid w:val="008E62A5"/>
    <w:rsid w:val="008E6E22"/>
    <w:rsid w:val="008F09F2"/>
    <w:rsid w:val="009078C7"/>
    <w:rsid w:val="00911F4C"/>
    <w:rsid w:val="0091219E"/>
    <w:rsid w:val="00912EC9"/>
    <w:rsid w:val="00913A60"/>
    <w:rsid w:val="009151FE"/>
    <w:rsid w:val="00916559"/>
    <w:rsid w:val="009165AD"/>
    <w:rsid w:val="00921C49"/>
    <w:rsid w:val="009255E4"/>
    <w:rsid w:val="0092799B"/>
    <w:rsid w:val="00927A14"/>
    <w:rsid w:val="00927AEB"/>
    <w:rsid w:val="00937E78"/>
    <w:rsid w:val="00944451"/>
    <w:rsid w:val="00946088"/>
    <w:rsid w:val="00951138"/>
    <w:rsid w:val="0095388C"/>
    <w:rsid w:val="00953ED9"/>
    <w:rsid w:val="009546D6"/>
    <w:rsid w:val="00961371"/>
    <w:rsid w:val="00963E1F"/>
    <w:rsid w:val="009669D4"/>
    <w:rsid w:val="00967844"/>
    <w:rsid w:val="0097092E"/>
    <w:rsid w:val="0097266B"/>
    <w:rsid w:val="00974CF5"/>
    <w:rsid w:val="00974D9F"/>
    <w:rsid w:val="00980A61"/>
    <w:rsid w:val="0098116B"/>
    <w:rsid w:val="0098364D"/>
    <w:rsid w:val="00986BF7"/>
    <w:rsid w:val="00990C0A"/>
    <w:rsid w:val="00995B68"/>
    <w:rsid w:val="009A0EA3"/>
    <w:rsid w:val="009A416D"/>
    <w:rsid w:val="009A4C43"/>
    <w:rsid w:val="009B1452"/>
    <w:rsid w:val="009B223C"/>
    <w:rsid w:val="009B3A8B"/>
    <w:rsid w:val="009B41E5"/>
    <w:rsid w:val="009C2BA8"/>
    <w:rsid w:val="009C3592"/>
    <w:rsid w:val="009C7E27"/>
    <w:rsid w:val="009D0A71"/>
    <w:rsid w:val="009D1658"/>
    <w:rsid w:val="009D28FD"/>
    <w:rsid w:val="009D4CB3"/>
    <w:rsid w:val="009D7E0B"/>
    <w:rsid w:val="009E3AB3"/>
    <w:rsid w:val="009E532B"/>
    <w:rsid w:val="009E58D5"/>
    <w:rsid w:val="009E60BE"/>
    <w:rsid w:val="009F035E"/>
    <w:rsid w:val="009F7A9B"/>
    <w:rsid w:val="00A02684"/>
    <w:rsid w:val="00A02A77"/>
    <w:rsid w:val="00A06A7D"/>
    <w:rsid w:val="00A17907"/>
    <w:rsid w:val="00A206D8"/>
    <w:rsid w:val="00A21A11"/>
    <w:rsid w:val="00A25F9A"/>
    <w:rsid w:val="00A32481"/>
    <w:rsid w:val="00A42F62"/>
    <w:rsid w:val="00A43472"/>
    <w:rsid w:val="00A43FCC"/>
    <w:rsid w:val="00A45670"/>
    <w:rsid w:val="00A522D5"/>
    <w:rsid w:val="00A52C79"/>
    <w:rsid w:val="00A53973"/>
    <w:rsid w:val="00A53C41"/>
    <w:rsid w:val="00A54930"/>
    <w:rsid w:val="00A624F4"/>
    <w:rsid w:val="00A632F6"/>
    <w:rsid w:val="00A66375"/>
    <w:rsid w:val="00A70C88"/>
    <w:rsid w:val="00A74B78"/>
    <w:rsid w:val="00A825A8"/>
    <w:rsid w:val="00A83439"/>
    <w:rsid w:val="00A83D8A"/>
    <w:rsid w:val="00A90035"/>
    <w:rsid w:val="00A91B59"/>
    <w:rsid w:val="00A931C1"/>
    <w:rsid w:val="00AA13A0"/>
    <w:rsid w:val="00AA3E22"/>
    <w:rsid w:val="00AA72F6"/>
    <w:rsid w:val="00AA7EA6"/>
    <w:rsid w:val="00AB01E5"/>
    <w:rsid w:val="00AB0A4A"/>
    <w:rsid w:val="00AB0BBA"/>
    <w:rsid w:val="00AB6B08"/>
    <w:rsid w:val="00AC0656"/>
    <w:rsid w:val="00AC4C69"/>
    <w:rsid w:val="00AC4E44"/>
    <w:rsid w:val="00AD156A"/>
    <w:rsid w:val="00AD4712"/>
    <w:rsid w:val="00AD4892"/>
    <w:rsid w:val="00AE2BA6"/>
    <w:rsid w:val="00AE33A1"/>
    <w:rsid w:val="00AE77C1"/>
    <w:rsid w:val="00AF03E3"/>
    <w:rsid w:val="00B0180A"/>
    <w:rsid w:val="00B020E7"/>
    <w:rsid w:val="00B04245"/>
    <w:rsid w:val="00B06A89"/>
    <w:rsid w:val="00B079EC"/>
    <w:rsid w:val="00B12BE8"/>
    <w:rsid w:val="00B1789E"/>
    <w:rsid w:val="00B264B5"/>
    <w:rsid w:val="00B27A5C"/>
    <w:rsid w:val="00B300F1"/>
    <w:rsid w:val="00B31229"/>
    <w:rsid w:val="00B3252D"/>
    <w:rsid w:val="00B362C1"/>
    <w:rsid w:val="00B44CB3"/>
    <w:rsid w:val="00B478A2"/>
    <w:rsid w:val="00B53C33"/>
    <w:rsid w:val="00B575A5"/>
    <w:rsid w:val="00B605E3"/>
    <w:rsid w:val="00B60FD3"/>
    <w:rsid w:val="00B6182E"/>
    <w:rsid w:val="00B66B3B"/>
    <w:rsid w:val="00B67B7F"/>
    <w:rsid w:val="00B726BA"/>
    <w:rsid w:val="00B74234"/>
    <w:rsid w:val="00B76211"/>
    <w:rsid w:val="00B81C6D"/>
    <w:rsid w:val="00B83073"/>
    <w:rsid w:val="00B8311C"/>
    <w:rsid w:val="00B923DB"/>
    <w:rsid w:val="00B9314D"/>
    <w:rsid w:val="00B9390C"/>
    <w:rsid w:val="00B94592"/>
    <w:rsid w:val="00B96801"/>
    <w:rsid w:val="00B96EE0"/>
    <w:rsid w:val="00BA15F7"/>
    <w:rsid w:val="00BA6F3A"/>
    <w:rsid w:val="00BA7C7B"/>
    <w:rsid w:val="00BA7D68"/>
    <w:rsid w:val="00BB28E8"/>
    <w:rsid w:val="00BC0612"/>
    <w:rsid w:val="00BC0822"/>
    <w:rsid w:val="00BC38DF"/>
    <w:rsid w:val="00BC6BCA"/>
    <w:rsid w:val="00BD0978"/>
    <w:rsid w:val="00BD1E15"/>
    <w:rsid w:val="00BD38A5"/>
    <w:rsid w:val="00BD5F57"/>
    <w:rsid w:val="00BD7F69"/>
    <w:rsid w:val="00BE0FCE"/>
    <w:rsid w:val="00BE7486"/>
    <w:rsid w:val="00BF2304"/>
    <w:rsid w:val="00BF3035"/>
    <w:rsid w:val="00BF5052"/>
    <w:rsid w:val="00BF5E92"/>
    <w:rsid w:val="00C00FB6"/>
    <w:rsid w:val="00C01541"/>
    <w:rsid w:val="00C0229D"/>
    <w:rsid w:val="00C06CF0"/>
    <w:rsid w:val="00C14E14"/>
    <w:rsid w:val="00C17BD1"/>
    <w:rsid w:val="00C22B2A"/>
    <w:rsid w:val="00C2515F"/>
    <w:rsid w:val="00C2672C"/>
    <w:rsid w:val="00C26BC5"/>
    <w:rsid w:val="00C3085D"/>
    <w:rsid w:val="00C30C0A"/>
    <w:rsid w:val="00C32B31"/>
    <w:rsid w:val="00C3325E"/>
    <w:rsid w:val="00C354B3"/>
    <w:rsid w:val="00C40586"/>
    <w:rsid w:val="00C42053"/>
    <w:rsid w:val="00C46EC4"/>
    <w:rsid w:val="00C52781"/>
    <w:rsid w:val="00C53201"/>
    <w:rsid w:val="00C64CC2"/>
    <w:rsid w:val="00C6539C"/>
    <w:rsid w:val="00C65D0C"/>
    <w:rsid w:val="00C66B0E"/>
    <w:rsid w:val="00C71E9E"/>
    <w:rsid w:val="00C7259B"/>
    <w:rsid w:val="00C806C2"/>
    <w:rsid w:val="00C80A22"/>
    <w:rsid w:val="00C87B36"/>
    <w:rsid w:val="00C9189D"/>
    <w:rsid w:val="00C921BB"/>
    <w:rsid w:val="00C92684"/>
    <w:rsid w:val="00C94B49"/>
    <w:rsid w:val="00C95AE4"/>
    <w:rsid w:val="00CA1925"/>
    <w:rsid w:val="00CA27E6"/>
    <w:rsid w:val="00CA2E7F"/>
    <w:rsid w:val="00CA348B"/>
    <w:rsid w:val="00CA4352"/>
    <w:rsid w:val="00CC54C7"/>
    <w:rsid w:val="00CC5EC9"/>
    <w:rsid w:val="00CD1B8D"/>
    <w:rsid w:val="00CD4233"/>
    <w:rsid w:val="00CD5139"/>
    <w:rsid w:val="00CD57C0"/>
    <w:rsid w:val="00CD6DF6"/>
    <w:rsid w:val="00CE034A"/>
    <w:rsid w:val="00CE1D54"/>
    <w:rsid w:val="00CE4005"/>
    <w:rsid w:val="00CE42E4"/>
    <w:rsid w:val="00CE43DF"/>
    <w:rsid w:val="00CE56D8"/>
    <w:rsid w:val="00CE64E3"/>
    <w:rsid w:val="00CE6BCB"/>
    <w:rsid w:val="00CE6C55"/>
    <w:rsid w:val="00CE76F8"/>
    <w:rsid w:val="00CF0DEB"/>
    <w:rsid w:val="00CF2475"/>
    <w:rsid w:val="00CF380D"/>
    <w:rsid w:val="00CF68CE"/>
    <w:rsid w:val="00D00F77"/>
    <w:rsid w:val="00D0174D"/>
    <w:rsid w:val="00D04D1A"/>
    <w:rsid w:val="00D1359F"/>
    <w:rsid w:val="00D14616"/>
    <w:rsid w:val="00D1715E"/>
    <w:rsid w:val="00D201E8"/>
    <w:rsid w:val="00D2292E"/>
    <w:rsid w:val="00D332C2"/>
    <w:rsid w:val="00D33CD4"/>
    <w:rsid w:val="00D34CFE"/>
    <w:rsid w:val="00D36608"/>
    <w:rsid w:val="00D36993"/>
    <w:rsid w:val="00D377D1"/>
    <w:rsid w:val="00D40586"/>
    <w:rsid w:val="00D422A1"/>
    <w:rsid w:val="00D46B58"/>
    <w:rsid w:val="00D46C91"/>
    <w:rsid w:val="00D4775D"/>
    <w:rsid w:val="00D50252"/>
    <w:rsid w:val="00D514F3"/>
    <w:rsid w:val="00D522A6"/>
    <w:rsid w:val="00D53D88"/>
    <w:rsid w:val="00D543C7"/>
    <w:rsid w:val="00D6055D"/>
    <w:rsid w:val="00D6705E"/>
    <w:rsid w:val="00D6792F"/>
    <w:rsid w:val="00D71B98"/>
    <w:rsid w:val="00D71C2A"/>
    <w:rsid w:val="00D81FAC"/>
    <w:rsid w:val="00D8639E"/>
    <w:rsid w:val="00D8745E"/>
    <w:rsid w:val="00D874EF"/>
    <w:rsid w:val="00D91B1F"/>
    <w:rsid w:val="00D932CF"/>
    <w:rsid w:val="00D94789"/>
    <w:rsid w:val="00D948E9"/>
    <w:rsid w:val="00D95269"/>
    <w:rsid w:val="00DA10A1"/>
    <w:rsid w:val="00DB0F38"/>
    <w:rsid w:val="00DB13E1"/>
    <w:rsid w:val="00DB4849"/>
    <w:rsid w:val="00DB4906"/>
    <w:rsid w:val="00DB4C0E"/>
    <w:rsid w:val="00DB7870"/>
    <w:rsid w:val="00DC2509"/>
    <w:rsid w:val="00DC2665"/>
    <w:rsid w:val="00DC32D4"/>
    <w:rsid w:val="00DC38A9"/>
    <w:rsid w:val="00DC57D4"/>
    <w:rsid w:val="00DD2582"/>
    <w:rsid w:val="00DD30C7"/>
    <w:rsid w:val="00DD45FB"/>
    <w:rsid w:val="00DD4C8C"/>
    <w:rsid w:val="00DD4DA0"/>
    <w:rsid w:val="00DD6D7E"/>
    <w:rsid w:val="00DE03F1"/>
    <w:rsid w:val="00DE15E2"/>
    <w:rsid w:val="00DE1815"/>
    <w:rsid w:val="00DE26AE"/>
    <w:rsid w:val="00DE4E3C"/>
    <w:rsid w:val="00DE5A41"/>
    <w:rsid w:val="00DE6604"/>
    <w:rsid w:val="00DE7829"/>
    <w:rsid w:val="00DF1EF4"/>
    <w:rsid w:val="00DF2DEC"/>
    <w:rsid w:val="00DF7B66"/>
    <w:rsid w:val="00E01B43"/>
    <w:rsid w:val="00E04620"/>
    <w:rsid w:val="00E06228"/>
    <w:rsid w:val="00E07073"/>
    <w:rsid w:val="00E115AE"/>
    <w:rsid w:val="00E12998"/>
    <w:rsid w:val="00E13004"/>
    <w:rsid w:val="00E16E9C"/>
    <w:rsid w:val="00E2566F"/>
    <w:rsid w:val="00E263CF"/>
    <w:rsid w:val="00E30F89"/>
    <w:rsid w:val="00E31E75"/>
    <w:rsid w:val="00E32336"/>
    <w:rsid w:val="00E32A89"/>
    <w:rsid w:val="00E350A5"/>
    <w:rsid w:val="00E35CAC"/>
    <w:rsid w:val="00E3625C"/>
    <w:rsid w:val="00E36CB4"/>
    <w:rsid w:val="00E36DCB"/>
    <w:rsid w:val="00E37B5B"/>
    <w:rsid w:val="00E408B0"/>
    <w:rsid w:val="00E42C30"/>
    <w:rsid w:val="00E437DD"/>
    <w:rsid w:val="00E4479B"/>
    <w:rsid w:val="00E538FC"/>
    <w:rsid w:val="00E53970"/>
    <w:rsid w:val="00E55318"/>
    <w:rsid w:val="00E56F91"/>
    <w:rsid w:val="00E57E96"/>
    <w:rsid w:val="00E623BE"/>
    <w:rsid w:val="00E63780"/>
    <w:rsid w:val="00E64A02"/>
    <w:rsid w:val="00E67B9E"/>
    <w:rsid w:val="00E72A8E"/>
    <w:rsid w:val="00E76614"/>
    <w:rsid w:val="00E766CF"/>
    <w:rsid w:val="00E77010"/>
    <w:rsid w:val="00E9492E"/>
    <w:rsid w:val="00E967BC"/>
    <w:rsid w:val="00EA0CBE"/>
    <w:rsid w:val="00EA1DE9"/>
    <w:rsid w:val="00EA65AF"/>
    <w:rsid w:val="00EA65BB"/>
    <w:rsid w:val="00EA6B4F"/>
    <w:rsid w:val="00EB76F4"/>
    <w:rsid w:val="00EC171F"/>
    <w:rsid w:val="00EC314B"/>
    <w:rsid w:val="00EC5B55"/>
    <w:rsid w:val="00EC5BD4"/>
    <w:rsid w:val="00EC5FE0"/>
    <w:rsid w:val="00EC72D8"/>
    <w:rsid w:val="00ED0ADB"/>
    <w:rsid w:val="00ED0B8E"/>
    <w:rsid w:val="00ED3655"/>
    <w:rsid w:val="00ED5B64"/>
    <w:rsid w:val="00ED6888"/>
    <w:rsid w:val="00EF4B69"/>
    <w:rsid w:val="00F02B79"/>
    <w:rsid w:val="00F0458B"/>
    <w:rsid w:val="00F051A1"/>
    <w:rsid w:val="00F05BF6"/>
    <w:rsid w:val="00F10537"/>
    <w:rsid w:val="00F21941"/>
    <w:rsid w:val="00F22CCF"/>
    <w:rsid w:val="00F24EDF"/>
    <w:rsid w:val="00F277CD"/>
    <w:rsid w:val="00F30E01"/>
    <w:rsid w:val="00F348D5"/>
    <w:rsid w:val="00F405B1"/>
    <w:rsid w:val="00F4209C"/>
    <w:rsid w:val="00F422BB"/>
    <w:rsid w:val="00F455DE"/>
    <w:rsid w:val="00F46D8A"/>
    <w:rsid w:val="00F46F1C"/>
    <w:rsid w:val="00F473D3"/>
    <w:rsid w:val="00F512FA"/>
    <w:rsid w:val="00F5266F"/>
    <w:rsid w:val="00F52B6B"/>
    <w:rsid w:val="00F54CE5"/>
    <w:rsid w:val="00F56E37"/>
    <w:rsid w:val="00F628DA"/>
    <w:rsid w:val="00F634CB"/>
    <w:rsid w:val="00F635C2"/>
    <w:rsid w:val="00F6780F"/>
    <w:rsid w:val="00F71935"/>
    <w:rsid w:val="00F72195"/>
    <w:rsid w:val="00F75FA5"/>
    <w:rsid w:val="00F8562D"/>
    <w:rsid w:val="00F86E52"/>
    <w:rsid w:val="00F87CA2"/>
    <w:rsid w:val="00F903FC"/>
    <w:rsid w:val="00F908F0"/>
    <w:rsid w:val="00F94DBC"/>
    <w:rsid w:val="00F957B5"/>
    <w:rsid w:val="00F95FA0"/>
    <w:rsid w:val="00F9640D"/>
    <w:rsid w:val="00FA084C"/>
    <w:rsid w:val="00FA66A1"/>
    <w:rsid w:val="00FA6DCF"/>
    <w:rsid w:val="00FB1941"/>
    <w:rsid w:val="00FB442A"/>
    <w:rsid w:val="00FC1BAA"/>
    <w:rsid w:val="00FC2E37"/>
    <w:rsid w:val="00FC4090"/>
    <w:rsid w:val="00FC56F2"/>
    <w:rsid w:val="00FC5E13"/>
    <w:rsid w:val="00FC6FDF"/>
    <w:rsid w:val="00FD0F28"/>
    <w:rsid w:val="00FD39C6"/>
    <w:rsid w:val="00FD43C8"/>
    <w:rsid w:val="00FD5287"/>
    <w:rsid w:val="00FD6C43"/>
    <w:rsid w:val="00FE0298"/>
    <w:rsid w:val="00FE052F"/>
    <w:rsid w:val="00FE0FB4"/>
    <w:rsid w:val="00FE26B4"/>
    <w:rsid w:val="00FE697F"/>
    <w:rsid w:val="00FF0857"/>
    <w:rsid w:val="00FF203B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021F5"/>
  <w15:chartTrackingRefBased/>
  <w15:docId w15:val="{CD495529-DBE5-4347-AA42-AE3D76CE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내용"/>
    <w:qFormat/>
    <w:rsid w:val="00A206D8"/>
    <w:pPr>
      <w:spacing w:after="200"/>
    </w:pPr>
    <w:rPr>
      <w:rFonts w:eastAsia="Arial"/>
      <w:kern w:val="0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6D8"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6D8"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6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6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6D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6D8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6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6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6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206D8"/>
    <w:pPr>
      <w:ind w:leftChars="400" w:left="800"/>
    </w:pPr>
  </w:style>
  <w:style w:type="table" w:styleId="TableGrid">
    <w:name w:val="Table Grid"/>
    <w:basedOn w:val="TableNormal"/>
    <w:uiPriority w:val="5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206D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670"/>
    <w:rPr>
      <w:color w:val="808080"/>
    </w:rPr>
  </w:style>
  <w:style w:type="paragraph" w:styleId="Header">
    <w:name w:val="header"/>
    <w:basedOn w:val="Normal"/>
    <w:link w:val="Head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010065"/>
  </w:style>
  <w:style w:type="paragraph" w:styleId="Footer">
    <w:name w:val="footer"/>
    <w:basedOn w:val="Normal"/>
    <w:link w:val="FooterChar"/>
    <w:unhideWhenUsed/>
    <w:rsid w:val="0001006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010065"/>
  </w:style>
  <w:style w:type="paragraph" w:styleId="NormalWeb">
    <w:name w:val="Normal (Web)"/>
    <w:basedOn w:val="Normal"/>
    <w:uiPriority w:val="99"/>
    <w:unhideWhenUsed/>
    <w:rsid w:val="00AD471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NoSpacing">
    <w:name w:val="No Spacing"/>
    <w:uiPriority w:val="1"/>
    <w:qFormat/>
    <w:rsid w:val="00A206D8"/>
    <w:pPr>
      <w:spacing w:line="240" w:lineRule="auto"/>
    </w:pPr>
    <w:rPr>
      <w:kern w:val="0"/>
      <w:lang w:val="ko"/>
    </w:rPr>
  </w:style>
  <w:style w:type="paragraph" w:styleId="ListBullet">
    <w:name w:val="List Bullet"/>
    <w:basedOn w:val="Normal"/>
    <w:uiPriority w:val="99"/>
    <w:unhideWhenUsed/>
    <w:rsid w:val="00CA1925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nhideWhenUsed/>
    <w:rsid w:val="00FC6F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06D8"/>
    <w:rPr>
      <w:rFonts w:eastAsia="Arial"/>
      <w:kern w:val="0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206D8"/>
    <w:rPr>
      <w:rFonts w:eastAsia="Arial"/>
      <w:kern w:val="0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A206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206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06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6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06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6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6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206D8"/>
    <w:rPr>
      <w:rFonts w:eastAsia="Arial"/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206D8"/>
    <w:rPr>
      <w:i/>
      <w:iCs/>
    </w:rPr>
  </w:style>
  <w:style w:type="paragraph" w:customStyle="1" w:styleId="1">
    <w:name w:val="단락 스타일1"/>
    <w:basedOn w:val="ListBullet"/>
    <w:qFormat/>
    <w:rsid w:val="00A206D8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val="tr-TR" w:eastAsia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6D8"/>
    <w:rPr>
      <w:rFonts w:asciiTheme="majorHAnsi" w:eastAsiaTheme="majorEastAsia" w:hAnsiTheme="majorHAnsi" w:cstheme="majorBidi"/>
      <w:color w:val="5B9BD5" w:themeColor="accent1"/>
      <w:kern w:val="0"/>
      <w:sz w:val="20"/>
      <w:szCs w:val="20"/>
      <w:lang w:val="tr-TR" w:eastAsia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6D8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DefaultParagraphFont"/>
    <w:rsid w:val="00A206D8"/>
  </w:style>
  <w:style w:type="character" w:customStyle="1" w:styleId="title2">
    <w:name w:val="title2"/>
    <w:basedOn w:val="DefaultParagraphFont"/>
    <w:rsid w:val="00A206D8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DefaultParagraphFont"/>
    <w:rsid w:val="00A206D8"/>
    <w:rPr>
      <w:sz w:val="17"/>
      <w:szCs w:val="17"/>
    </w:rPr>
  </w:style>
  <w:style w:type="character" w:customStyle="1" w:styleId="pln1">
    <w:name w:val="pln1"/>
    <w:basedOn w:val="DefaultParagraphFont"/>
    <w:rsid w:val="00A206D8"/>
    <w:rPr>
      <w:color w:val="000000"/>
    </w:rPr>
  </w:style>
  <w:style w:type="character" w:customStyle="1" w:styleId="pun">
    <w:name w:val="pun"/>
    <w:basedOn w:val="DefaultParagraphFont"/>
    <w:rsid w:val="00A206D8"/>
  </w:style>
  <w:style w:type="paragraph" w:customStyle="1" w:styleId="first">
    <w:name w:val="first"/>
    <w:basedOn w:val="Normal"/>
    <w:rsid w:val="00A206D8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Strong">
    <w:name w:val="Strong"/>
    <w:basedOn w:val="DefaultParagraphFont"/>
    <w:uiPriority w:val="22"/>
    <w:qFormat/>
    <w:rsid w:val="00A206D8"/>
    <w:rPr>
      <w:b/>
      <w:bCs/>
    </w:rPr>
  </w:style>
  <w:style w:type="character" w:customStyle="1" w:styleId="apple-converted-space">
    <w:name w:val="apple-converted-space"/>
    <w:basedOn w:val="DefaultParagraphFont"/>
    <w:rsid w:val="00A206D8"/>
  </w:style>
  <w:style w:type="character" w:customStyle="1" w:styleId="highlighted">
    <w:name w:val="highlighted"/>
    <w:basedOn w:val="DefaultParagraphFont"/>
    <w:rsid w:val="00A206D8"/>
  </w:style>
  <w:style w:type="character" w:styleId="Hyperlink">
    <w:name w:val="Hyperlink"/>
    <w:basedOn w:val="DefaultParagraphFont"/>
    <w:uiPriority w:val="99"/>
    <w:unhideWhenUsed/>
    <w:rsid w:val="00A206D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206D8"/>
    <w:rPr>
      <w:b/>
      <w:bCs/>
      <w:smallCaps/>
      <w:color w:val="ED7D31" w:themeColor="accent2"/>
      <w:spacing w:val="5"/>
      <w:u w:val="single"/>
    </w:rPr>
  </w:style>
  <w:style w:type="character" w:styleId="CommentReference">
    <w:name w:val="annotation reference"/>
    <w:basedOn w:val="DefaultParagraphFont"/>
    <w:semiHidden/>
    <w:unhideWhenUsed/>
    <w:rsid w:val="00A206D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A206D8"/>
  </w:style>
  <w:style w:type="character" w:customStyle="1" w:styleId="CommentTextChar">
    <w:name w:val="Comment Text Char"/>
    <w:basedOn w:val="DefaultParagraphFont"/>
    <w:link w:val="CommentText"/>
    <w:semiHidden/>
    <w:rsid w:val="00A206D8"/>
    <w:rPr>
      <w:rFonts w:asciiTheme="minorHAnsi" w:hAnsiTheme="minorHAnsi" w:cstheme="minorBidi"/>
      <w:kern w:val="0"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06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06D8"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6D8"/>
    <w:rPr>
      <w:rFonts w:ascii="굴림체" w:eastAsia="굴림체" w:hAnsi="굴림체" w:cs="굴림체"/>
      <w:kern w:val="0"/>
    </w:rPr>
  </w:style>
  <w:style w:type="character" w:customStyle="1" w:styleId="k">
    <w:name w:val="k"/>
    <w:basedOn w:val="DefaultParagraphFont"/>
    <w:rsid w:val="00A206D8"/>
  </w:style>
  <w:style w:type="character" w:customStyle="1" w:styleId="p">
    <w:name w:val="p"/>
    <w:basedOn w:val="DefaultParagraphFont"/>
    <w:rsid w:val="00A206D8"/>
  </w:style>
  <w:style w:type="character" w:customStyle="1" w:styleId="kt">
    <w:name w:val="kt"/>
    <w:basedOn w:val="DefaultParagraphFont"/>
    <w:rsid w:val="00A206D8"/>
  </w:style>
  <w:style w:type="character" w:customStyle="1" w:styleId="n">
    <w:name w:val="n"/>
    <w:basedOn w:val="DefaultParagraphFont"/>
    <w:rsid w:val="00A206D8"/>
  </w:style>
  <w:style w:type="character" w:customStyle="1" w:styleId="o">
    <w:name w:val="o"/>
    <w:basedOn w:val="DefaultParagraphFont"/>
    <w:rsid w:val="00A206D8"/>
  </w:style>
  <w:style w:type="character" w:customStyle="1" w:styleId="mi">
    <w:name w:val="mi"/>
    <w:basedOn w:val="DefaultParagraphFont"/>
    <w:rsid w:val="00A206D8"/>
  </w:style>
  <w:style w:type="character" w:customStyle="1" w:styleId="pl-c">
    <w:name w:val="pl-c"/>
    <w:basedOn w:val="DefaultParagraphFont"/>
    <w:rsid w:val="00A206D8"/>
  </w:style>
  <w:style w:type="character" w:customStyle="1" w:styleId="pl-k">
    <w:name w:val="pl-k"/>
    <w:basedOn w:val="DefaultParagraphFont"/>
    <w:rsid w:val="00A206D8"/>
  </w:style>
  <w:style w:type="character" w:customStyle="1" w:styleId="pl-s">
    <w:name w:val="pl-s"/>
    <w:basedOn w:val="DefaultParagraphFont"/>
    <w:rsid w:val="00A206D8"/>
  </w:style>
  <w:style w:type="character" w:customStyle="1" w:styleId="pl-pds">
    <w:name w:val="pl-pds"/>
    <w:basedOn w:val="DefaultParagraphFont"/>
    <w:rsid w:val="00A206D8"/>
  </w:style>
  <w:style w:type="character" w:customStyle="1" w:styleId="pl-en">
    <w:name w:val="pl-en"/>
    <w:basedOn w:val="DefaultParagraphFont"/>
    <w:rsid w:val="00A206D8"/>
  </w:style>
  <w:style w:type="character" w:customStyle="1" w:styleId="pl-c1">
    <w:name w:val="pl-c1"/>
    <w:basedOn w:val="DefaultParagraphFont"/>
    <w:rsid w:val="00A206D8"/>
  </w:style>
  <w:style w:type="character" w:customStyle="1" w:styleId="pl-smi">
    <w:name w:val="pl-smi"/>
    <w:basedOn w:val="DefaultParagraphFont"/>
    <w:rsid w:val="00A206D8"/>
  </w:style>
  <w:style w:type="character" w:customStyle="1" w:styleId="cp">
    <w:name w:val="cp"/>
    <w:basedOn w:val="DefaultParagraphFont"/>
    <w:rsid w:val="00A206D8"/>
  </w:style>
  <w:style w:type="character" w:customStyle="1" w:styleId="cm">
    <w:name w:val="cm"/>
    <w:basedOn w:val="DefaultParagraphFont"/>
    <w:rsid w:val="00A206D8"/>
  </w:style>
  <w:style w:type="character" w:customStyle="1" w:styleId="nf">
    <w:name w:val="nf"/>
    <w:basedOn w:val="DefaultParagraphFont"/>
    <w:rsid w:val="00A206D8"/>
  </w:style>
  <w:style w:type="character" w:customStyle="1" w:styleId="c1">
    <w:name w:val="c1"/>
    <w:basedOn w:val="DefaultParagraphFont"/>
    <w:rsid w:val="00A206D8"/>
  </w:style>
  <w:style w:type="character" w:customStyle="1" w:styleId="s">
    <w:name w:val="s"/>
    <w:basedOn w:val="DefaultParagraphFont"/>
    <w:rsid w:val="00A206D8"/>
  </w:style>
  <w:style w:type="character" w:customStyle="1" w:styleId="nb">
    <w:name w:val="nb"/>
    <w:basedOn w:val="DefaultParagraphFont"/>
    <w:rsid w:val="00A206D8"/>
  </w:style>
  <w:style w:type="character" w:styleId="HTMLTypewriter">
    <w:name w:val="HTML Typewriter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DefaultParagraphFont"/>
    <w:rsid w:val="00A206D8"/>
  </w:style>
  <w:style w:type="character" w:styleId="HTMLCode">
    <w:name w:val="HTML Code"/>
    <w:basedOn w:val="DefaultParagraphFont"/>
    <w:uiPriority w:val="99"/>
    <w:semiHidden/>
    <w:unhideWhenUsed/>
    <w:rsid w:val="00A206D8"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DefaultParagraphFont"/>
    <w:rsid w:val="00A206D8"/>
  </w:style>
  <w:style w:type="paragraph" w:styleId="Quote">
    <w:name w:val="Quote"/>
    <w:basedOn w:val="Normal"/>
    <w:next w:val="Normal"/>
    <w:link w:val="QuoteChar"/>
    <w:uiPriority w:val="29"/>
    <w:qFormat/>
    <w:rsid w:val="00A206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206D8"/>
    <w:rPr>
      <w:rFonts w:asciiTheme="minorHAnsi" w:hAnsiTheme="minorHAnsi" w:cstheme="minorBidi"/>
      <w:i/>
      <w:iCs/>
      <w:color w:val="000000" w:themeColor="text1"/>
      <w:kern w:val="0"/>
      <w:lang w:val="tr-TR" w:eastAsia="tr-T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D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D8"/>
    <w:rPr>
      <w:rFonts w:asciiTheme="minorHAnsi" w:hAnsiTheme="minorHAnsi" w:cstheme="minorBidi"/>
      <w:b/>
      <w:bCs/>
      <w:i/>
      <w:iCs/>
      <w:color w:val="5B9BD5" w:themeColor="accent1"/>
      <w:kern w:val="0"/>
      <w:lang w:val="tr-TR" w:eastAsia="tr-TR"/>
    </w:rPr>
  </w:style>
  <w:style w:type="character" w:styleId="SubtleEmphasis">
    <w:name w:val="Subtle Emphasis"/>
    <w:basedOn w:val="DefaultParagraphFont"/>
    <w:uiPriority w:val="19"/>
    <w:qFormat/>
    <w:rsid w:val="00A206D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206D8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206D8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A206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6D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paragraph" w:customStyle="1" w:styleId="10">
    <w:name w:val="목록1"/>
    <w:basedOn w:val="ListParagraph"/>
    <w:link w:val="1Char"/>
    <w:qFormat/>
    <w:rsid w:val="009165AD"/>
    <w:pPr>
      <w:numPr>
        <w:ilvl w:val="1"/>
        <w:numId w:val="4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Normal"/>
    <w:link w:val="matlabChar"/>
    <w:qFormat/>
    <w:rsid w:val="0013284F"/>
    <w:pPr>
      <w:spacing w:after="0"/>
    </w:pPr>
    <w:rPr>
      <w:rFonts w:ascii="Courier New" w:hAnsi="Courier New" w:cs="Courier New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4ED0"/>
    <w:rPr>
      <w:rFonts w:eastAsia="Arial"/>
      <w:kern w:val="0"/>
      <w:lang w:val="tr-TR" w:eastAsia="tr-TR"/>
    </w:rPr>
  </w:style>
  <w:style w:type="character" w:customStyle="1" w:styleId="1Char">
    <w:name w:val="목록1 Char"/>
    <w:basedOn w:val="ListParagraphChar"/>
    <w:link w:val="10"/>
    <w:rsid w:val="009165AD"/>
    <w:rPr>
      <w:rFonts w:eastAsia="Arial"/>
      <w:kern w:val="0"/>
      <w:lang w:val="tr-TR"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FE26B4"/>
    <w:rPr>
      <w:color w:val="954F72" w:themeColor="followedHyperlink"/>
      <w:u w:val="single"/>
    </w:rPr>
  </w:style>
  <w:style w:type="character" w:customStyle="1" w:styleId="matlabChar">
    <w:name w:val="matlab Char"/>
    <w:basedOn w:val="DefaultParagraphFont"/>
    <w:link w:val="matlab"/>
    <w:rsid w:val="0013284F"/>
    <w:rPr>
      <w:rFonts w:ascii="Courier New" w:eastAsia="Arial" w:hAnsi="Courier New" w:cs="Courier New"/>
      <w:kern w:val="0"/>
      <w:lang w:eastAsia="tr-TR"/>
    </w:rPr>
  </w:style>
  <w:style w:type="character" w:customStyle="1" w:styleId="11">
    <w:name w:val="확인되지 않은 멘션1"/>
    <w:basedOn w:val="DefaultParagraphFont"/>
    <w:uiPriority w:val="99"/>
    <w:semiHidden/>
    <w:unhideWhenUsed/>
    <w:rsid w:val="00A5397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66B3B"/>
    <w:rPr>
      <w:color w:val="605E5C"/>
      <w:shd w:val="clear" w:color="auto" w:fill="E1DFDD"/>
    </w:rPr>
  </w:style>
  <w:style w:type="table" w:styleId="ListTable2-Accent2">
    <w:name w:val="List Table 2 Accent 2"/>
    <w:basedOn w:val="TableNormal"/>
    <w:uiPriority w:val="47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6276B6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276B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Normal1">
    <w:name w:val="Table Normal1"/>
    <w:rsid w:val="000E79EB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4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32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267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3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596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2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23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770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49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kkim.gitbook.io/ec/stm32-m4-programming/hardware/nucleo-f411r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ykkimhgu/EC-student/blob/main/include/lib-student/ecSysTick_student.c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kkim.gitbook.io/ec/firmware-programming/peripheral-api/exti_systic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ykkimhgu/EC-student/tree/main/tutorial/tutorial-studen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45236;%20&#46300;&#46972;&#51060;&#48652;\HGU_&#54617;&#48512;\HGU&#49688;&#50629;\NM_word_style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78BA-5F63-43E6-A640-0A40EA56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NM_word_style2.dotx</Template>
  <TotalTime>152</TotalTime>
  <Pages>8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Young-Keun</dc:creator>
  <cp:keywords/>
  <dc:description/>
  <cp:lastModifiedBy>양두원/21900427</cp:lastModifiedBy>
  <cp:revision>8</cp:revision>
  <cp:lastPrinted>2021-04-01T11:17:00Z</cp:lastPrinted>
  <dcterms:created xsi:type="dcterms:W3CDTF">2023-10-05T07:43:00Z</dcterms:created>
  <dcterms:modified xsi:type="dcterms:W3CDTF">2023-10-10T07:52:00Z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