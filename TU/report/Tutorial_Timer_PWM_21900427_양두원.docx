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4141" w14:textId="78EF3C94" w:rsidR="00147589" w:rsidRDefault="006276B6" w:rsidP="00147589">
      <w:pPr>
        <w:pStyle w:val="Title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811859">
        <w:t>PWM</w:t>
      </w:r>
    </w:p>
    <w:p w14:paraId="47D55D94" w14:textId="481A0A5E" w:rsidR="009E58D5" w:rsidRDefault="000E79EB" w:rsidP="00147589">
      <w:pPr>
        <w:pStyle w:val="Subtitle"/>
      </w:pPr>
      <w:r>
        <w:t xml:space="preserve">Timer </w:t>
      </w:r>
      <w:r w:rsidR="00811859">
        <w:t>Output Compare</w:t>
      </w:r>
      <w:r>
        <w:t xml:space="preserve"> </w:t>
      </w:r>
    </w:p>
    <w:p w14:paraId="56595507" w14:textId="23160ECB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 </w:t>
      </w:r>
      <w:r w:rsidR="007B61B2">
        <w:rPr>
          <w:rFonts w:eastAsiaTheme="minorEastAsia"/>
          <w:lang w:eastAsia="ko-KR"/>
        </w:rPr>
        <w:t>Duwon Yang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7B61B2">
        <w:rPr>
          <w:rFonts w:eastAsiaTheme="minorEastAsia"/>
          <w:lang w:eastAsia="ko-KR"/>
        </w:rPr>
        <w:t xml:space="preserve"> 21900427</w:t>
      </w:r>
    </w:p>
    <w:p w14:paraId="10E331DC" w14:textId="77777777" w:rsidR="00A206D8" w:rsidRPr="006276B6" w:rsidRDefault="00A206D8" w:rsidP="00A206D8">
      <w:pPr>
        <w:pStyle w:val="Heading1"/>
      </w:pPr>
      <w:r w:rsidRPr="006276B6">
        <w:t>I. Introduction</w:t>
      </w:r>
    </w:p>
    <w:p w14:paraId="73447304" w14:textId="77777777" w:rsidR="00955CB9" w:rsidRPr="00CB28F2" w:rsidRDefault="00955CB9" w:rsidP="00955CB9">
      <w:r w:rsidRPr="00CB28F2">
        <w:t xml:space="preserve">In this lab, you will learn how to set up MCU Timers for Timer Interrupt and PWM output. </w:t>
      </w:r>
    </w:p>
    <w:p w14:paraId="23FD48E8" w14:textId="77777777" w:rsidR="00955CB9" w:rsidRPr="00CB28F2" w:rsidRDefault="00955CB9" w:rsidP="00955CB9">
      <w:pPr>
        <w:rPr>
          <w:szCs w:val="24"/>
        </w:rPr>
      </w:pPr>
      <w:r w:rsidRPr="00CB28F2">
        <w:rPr>
          <w:szCs w:val="24"/>
        </w:rPr>
        <w:t>Objectives of this lab are learning how to</w:t>
      </w:r>
    </w:p>
    <w:p w14:paraId="46E2A7D9" w14:textId="77777777" w:rsidR="00955CB9" w:rsidRPr="00CB28F2" w:rsidRDefault="00955CB9" w:rsidP="00955CB9">
      <w:pPr>
        <w:pStyle w:val="ListParagraph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CB28F2">
        <w:rPr>
          <w:szCs w:val="24"/>
        </w:rPr>
        <w:t xml:space="preserve">Configure registers of Timers (TIMx) </w:t>
      </w:r>
    </w:p>
    <w:p w14:paraId="21B121BD" w14:textId="77777777" w:rsidR="00811859" w:rsidRPr="00CB28F2" w:rsidRDefault="00811859" w:rsidP="00811859">
      <w:pPr>
        <w:pStyle w:val="ListParagraph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CB28F2">
        <w:rPr>
          <w:szCs w:val="24"/>
        </w:rPr>
        <w:t>Generate PWM signals</w:t>
      </w:r>
    </w:p>
    <w:p w14:paraId="118A74BA" w14:textId="77777777" w:rsidR="005833F2" w:rsidRPr="006276B6" w:rsidRDefault="005833F2" w:rsidP="005833F2">
      <w:pPr>
        <w:pStyle w:val="1"/>
        <w:numPr>
          <w:ilvl w:val="0"/>
          <w:numId w:val="0"/>
        </w:numPr>
        <w:ind w:left="880"/>
        <w:rPr>
          <w:lang w:eastAsia="ko-KR"/>
        </w:rPr>
      </w:pPr>
    </w:p>
    <w:p w14:paraId="1B419A8B" w14:textId="219A3167" w:rsidR="00331CE4" w:rsidRPr="006276B6" w:rsidRDefault="00331CE4" w:rsidP="00331CE4">
      <w:pPr>
        <w:pStyle w:val="Heading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Heading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Heading3"/>
      </w:pPr>
      <w:bookmarkStart w:id="0" w:name="_Hlk145589834"/>
      <w:r>
        <w:t>Documentation</w:t>
      </w:r>
    </w:p>
    <w:p w14:paraId="40E63C1E" w14:textId="5C7161EC" w:rsidR="00DE7829" w:rsidRDefault="00000000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Hyperlink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151A01EB" w:rsidR="00A206D8" w:rsidRPr="006276B6" w:rsidRDefault="00A206D8" w:rsidP="00DB4C0E">
      <w:pPr>
        <w:pStyle w:val="Heading1"/>
      </w:pPr>
      <w:r w:rsidRPr="006276B6">
        <w:lastRenderedPageBreak/>
        <w:t xml:space="preserve">II. </w:t>
      </w:r>
      <w:r w:rsidR="006276B6" w:rsidRPr="006276B6">
        <w:t xml:space="preserve">Basics of </w:t>
      </w:r>
      <w:r w:rsidR="00955CB9">
        <w:t>Timer Interrupt</w:t>
      </w:r>
    </w:p>
    <w:p w14:paraId="38837274" w14:textId="3D0ACEF4" w:rsidR="006276B6" w:rsidRDefault="00953ED9" w:rsidP="006276B6">
      <w:pPr>
        <w:pStyle w:val="Heading2"/>
      </w:pPr>
      <w:r>
        <w:t>A</w:t>
      </w:r>
      <w:r w:rsidR="006276B6" w:rsidRPr="006276B6">
        <w:t>. Register</w:t>
      </w:r>
      <w:r w:rsidR="005833F2">
        <w:t xml:space="preserve"> List</w:t>
      </w:r>
    </w:p>
    <w:p w14:paraId="2250F55F" w14:textId="77777777" w:rsidR="00811859" w:rsidRPr="00811859" w:rsidRDefault="00811859" w:rsidP="00811859">
      <w:pPr>
        <w:rPr>
          <w:rFonts w:eastAsiaTheme="minorEastAsia"/>
          <w:lang w:eastAsia="ko-KR"/>
        </w:rPr>
      </w:pPr>
    </w:p>
    <w:p w14:paraId="78A62F92" w14:textId="13002B00" w:rsidR="000E79EB" w:rsidRPr="002319B7" w:rsidRDefault="00955CB9" w:rsidP="000E79EB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CB28F2">
        <w:rPr>
          <w:szCs w:val="24"/>
        </w:rPr>
        <w:t xml:space="preserve">TIMx </w:t>
      </w:r>
      <w:r w:rsidR="000E79EB" w:rsidRPr="002319B7">
        <w:rPr>
          <w:rFonts w:eastAsia="Times New Roman"/>
          <w:color w:val="000000"/>
        </w:rPr>
        <w:t xml:space="preserve">registers </w:t>
      </w:r>
    </w:p>
    <w:tbl>
      <w:tblPr>
        <w:tblStyle w:val="ListTable3-Accent3"/>
        <w:tblW w:w="9487" w:type="dxa"/>
        <w:tblLook w:val="04A0" w:firstRow="1" w:lastRow="0" w:firstColumn="1" w:lastColumn="0" w:noHBand="0" w:noVBand="1"/>
      </w:tblPr>
      <w:tblGrid>
        <w:gridCol w:w="1678"/>
        <w:gridCol w:w="2629"/>
        <w:gridCol w:w="5180"/>
      </w:tblGrid>
      <w:tr w:rsidR="006276B6" w:rsidRPr="006276B6" w14:paraId="3467527D" w14:textId="77777777" w:rsidTr="00955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8" w:type="dxa"/>
          </w:tcPr>
          <w:p w14:paraId="66CD8834" w14:textId="77777777" w:rsidR="006276B6" w:rsidRPr="006276B6" w:rsidRDefault="006276B6" w:rsidP="00B80DE4">
            <w:pPr>
              <w:pStyle w:val="ListParagraph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629" w:type="dxa"/>
          </w:tcPr>
          <w:p w14:paraId="75EF200F" w14:textId="77777777" w:rsidR="006276B6" w:rsidRPr="006276B6" w:rsidRDefault="006276B6" w:rsidP="00B80DE4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5180" w:type="dxa"/>
          </w:tcPr>
          <w:p w14:paraId="71ADD23D" w14:textId="77777777" w:rsidR="006276B6" w:rsidRPr="006276B6" w:rsidRDefault="006276B6" w:rsidP="00B80DE4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955CB9" w:rsidRPr="006276B6" w14:paraId="19E5EE4E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AD467A3" w14:textId="7B76746F" w:rsidR="00955CB9" w:rsidRPr="00953ED9" w:rsidRDefault="00955CB9" w:rsidP="00955CB9">
            <w:pPr>
              <w:pStyle w:val="ListParagraph"/>
              <w:ind w:leftChars="0" w:left="0"/>
              <w:rPr>
                <w:b w:val="0"/>
                <w:szCs w:val="20"/>
              </w:rPr>
            </w:pPr>
            <w:r w:rsidRPr="00CB28F2">
              <w:rPr>
                <w:b w:val="0"/>
                <w:szCs w:val="20"/>
              </w:rPr>
              <w:t>TIMx</w:t>
            </w:r>
          </w:p>
        </w:tc>
        <w:tc>
          <w:tcPr>
            <w:tcW w:w="2629" w:type="dxa"/>
          </w:tcPr>
          <w:p w14:paraId="4198DD70" w14:textId="48C17E2E" w:rsidR="00955CB9" w:rsidRPr="00953ED9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TIMx_ CR1</w:t>
            </w:r>
          </w:p>
        </w:tc>
        <w:tc>
          <w:tcPr>
            <w:tcW w:w="5180" w:type="dxa"/>
          </w:tcPr>
          <w:p w14:paraId="2073EA08" w14:textId="5D98EE31" w:rsidR="00955CB9" w:rsidRPr="00953ED9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 control register 1</w:t>
            </w:r>
          </w:p>
        </w:tc>
      </w:tr>
      <w:tr w:rsidR="00955CB9" w:rsidRPr="006276B6" w14:paraId="70DB8C7C" w14:textId="77777777" w:rsidTr="00955CB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AFA22AC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3910E784" w14:textId="31A95454" w:rsidR="00955CB9" w:rsidRPr="00CB28F2" w:rsidRDefault="00955CB9" w:rsidP="00955CB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 PSC</w:t>
            </w:r>
          </w:p>
        </w:tc>
        <w:tc>
          <w:tcPr>
            <w:tcW w:w="5180" w:type="dxa"/>
          </w:tcPr>
          <w:p w14:paraId="588E9449" w14:textId="4814E7EB" w:rsidR="00955CB9" w:rsidRPr="00CB28F2" w:rsidRDefault="00955CB9" w:rsidP="00955CB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prescaler register</w:t>
            </w:r>
          </w:p>
        </w:tc>
      </w:tr>
      <w:tr w:rsidR="00955CB9" w:rsidRPr="006276B6" w14:paraId="55FECD0A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C54C2E3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3AC55E86" w14:textId="2B0CE5F4" w:rsidR="00955CB9" w:rsidRPr="00CB28F2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TIMx_ARR</w:t>
            </w:r>
          </w:p>
        </w:tc>
        <w:tc>
          <w:tcPr>
            <w:tcW w:w="5180" w:type="dxa"/>
          </w:tcPr>
          <w:p w14:paraId="40C80F46" w14:textId="28DE9C02" w:rsidR="00955CB9" w:rsidRPr="00CB28F2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auto-reload register</w:t>
            </w:r>
          </w:p>
        </w:tc>
      </w:tr>
      <w:tr w:rsidR="00955CB9" w:rsidRPr="006276B6" w14:paraId="641E7DD4" w14:textId="77777777" w:rsidTr="00955CB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1E59EB2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1060E39" w14:textId="00CE0742" w:rsidR="00955CB9" w:rsidRPr="00CB28F2" w:rsidRDefault="00955CB9" w:rsidP="00955CB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TIMx_DIER</w:t>
            </w:r>
          </w:p>
        </w:tc>
        <w:tc>
          <w:tcPr>
            <w:tcW w:w="5180" w:type="dxa"/>
          </w:tcPr>
          <w:p w14:paraId="305C686A" w14:textId="7AF92F43" w:rsidR="00955CB9" w:rsidRPr="00CB28F2" w:rsidRDefault="00955CB9" w:rsidP="00955CB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DMA Interrupt Enable register</w:t>
            </w:r>
          </w:p>
        </w:tc>
      </w:tr>
      <w:tr w:rsidR="00955CB9" w:rsidRPr="006276B6" w14:paraId="0E43DB92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D2814B3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65AF0AA4" w14:textId="5C4B25B0" w:rsidR="00955CB9" w:rsidRPr="00CB28F2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TIMx_BDTR</w:t>
            </w:r>
          </w:p>
        </w:tc>
        <w:tc>
          <w:tcPr>
            <w:tcW w:w="5180" w:type="dxa"/>
          </w:tcPr>
          <w:p w14:paraId="073819D6" w14:textId="49F1ACE0" w:rsidR="00955CB9" w:rsidRPr="00CB28F2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TIM1(only) break and dead-time register</w:t>
            </w:r>
          </w:p>
        </w:tc>
      </w:tr>
    </w:tbl>
    <w:p w14:paraId="32C4CE71" w14:textId="77777777" w:rsidR="00811859" w:rsidRDefault="00811859" w:rsidP="00811859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szCs w:val="24"/>
        </w:rPr>
      </w:pPr>
    </w:p>
    <w:p w14:paraId="1703759A" w14:textId="7027645A" w:rsidR="006276B6" w:rsidRPr="006276B6" w:rsidRDefault="00811859" w:rsidP="00811859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szCs w:val="24"/>
        </w:rPr>
      </w:pPr>
      <w:r w:rsidRPr="00CB28F2">
        <w:rPr>
          <w:szCs w:val="24"/>
        </w:rPr>
        <w:t>PWM output</w:t>
      </w:r>
      <w:r>
        <w:rPr>
          <w:szCs w:val="24"/>
        </w:rPr>
        <w:t xml:space="preserve"> registers</w:t>
      </w:r>
    </w:p>
    <w:tbl>
      <w:tblPr>
        <w:tblStyle w:val="ListTable3-Accent3"/>
        <w:tblW w:w="9487" w:type="dxa"/>
        <w:tblLook w:val="04A0" w:firstRow="1" w:lastRow="0" w:firstColumn="1" w:lastColumn="0" w:noHBand="0" w:noVBand="1"/>
      </w:tblPr>
      <w:tblGrid>
        <w:gridCol w:w="1678"/>
        <w:gridCol w:w="2629"/>
        <w:gridCol w:w="5180"/>
      </w:tblGrid>
      <w:tr w:rsidR="00811859" w:rsidRPr="006276B6" w14:paraId="5B817992" w14:textId="77777777" w:rsidTr="0021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8" w:type="dxa"/>
          </w:tcPr>
          <w:p w14:paraId="7DC5723C" w14:textId="77777777" w:rsidR="00811859" w:rsidRPr="006276B6" w:rsidRDefault="00811859" w:rsidP="00215A9D">
            <w:pPr>
              <w:pStyle w:val="ListParagraph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629" w:type="dxa"/>
          </w:tcPr>
          <w:p w14:paraId="1ABC5B30" w14:textId="77777777" w:rsidR="00811859" w:rsidRPr="006276B6" w:rsidRDefault="00811859" w:rsidP="00215A9D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5180" w:type="dxa"/>
          </w:tcPr>
          <w:p w14:paraId="47030FC9" w14:textId="77777777" w:rsidR="00811859" w:rsidRPr="006276B6" w:rsidRDefault="00811859" w:rsidP="00215A9D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811859" w:rsidRPr="006276B6" w14:paraId="2DDCD5D6" w14:textId="77777777" w:rsidTr="0021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1121B0EE" w14:textId="52F328A5" w:rsidR="00811859" w:rsidRPr="00953ED9" w:rsidRDefault="00811859" w:rsidP="00811859">
            <w:pPr>
              <w:pStyle w:val="ListParagraph"/>
              <w:ind w:leftChars="0" w:left="0"/>
              <w:rPr>
                <w:b w:val="0"/>
                <w:szCs w:val="20"/>
              </w:rPr>
            </w:pPr>
            <w:r w:rsidRPr="00CB28F2">
              <w:rPr>
                <w:b w:val="0"/>
                <w:szCs w:val="20"/>
              </w:rPr>
              <w:t>TIMx</w:t>
            </w:r>
          </w:p>
        </w:tc>
        <w:tc>
          <w:tcPr>
            <w:tcW w:w="2629" w:type="dxa"/>
          </w:tcPr>
          <w:p w14:paraId="548D5A99" w14:textId="07A5A9E3" w:rsidR="00811859" w:rsidRPr="00953ED9" w:rsidRDefault="00811859" w:rsidP="0081185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 _CCMRy</w:t>
            </w:r>
          </w:p>
        </w:tc>
        <w:tc>
          <w:tcPr>
            <w:tcW w:w="5180" w:type="dxa"/>
          </w:tcPr>
          <w:p w14:paraId="4DD98C01" w14:textId="4EA8EC8D" w:rsidR="00811859" w:rsidRPr="00953ED9" w:rsidRDefault="00811859" w:rsidP="0081185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 capture/compare mode register for yth channel</w:t>
            </w:r>
          </w:p>
        </w:tc>
      </w:tr>
      <w:tr w:rsidR="00811859" w:rsidRPr="006276B6" w14:paraId="3B557EC9" w14:textId="77777777" w:rsidTr="00215A9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C04338F" w14:textId="77777777" w:rsidR="00811859" w:rsidRPr="00CB28F2" w:rsidRDefault="00811859" w:rsidP="0081185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83AAD00" w14:textId="10BA1924" w:rsidR="00811859" w:rsidRPr="00CB28F2" w:rsidRDefault="00811859" w:rsidP="0081185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_CCRy</w:t>
            </w:r>
          </w:p>
        </w:tc>
        <w:tc>
          <w:tcPr>
            <w:tcW w:w="5180" w:type="dxa"/>
          </w:tcPr>
          <w:p w14:paraId="1E0B8762" w14:textId="4D75B6A8" w:rsidR="00811859" w:rsidRPr="00CB28F2" w:rsidRDefault="00811859" w:rsidP="0081185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capture/compare register for yth channel</w:t>
            </w:r>
          </w:p>
        </w:tc>
      </w:tr>
      <w:tr w:rsidR="00811859" w:rsidRPr="006276B6" w14:paraId="62F8D44F" w14:textId="77777777" w:rsidTr="0021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9EDCA19" w14:textId="77777777" w:rsidR="00811859" w:rsidRPr="00CB28F2" w:rsidRDefault="00811859" w:rsidP="0081185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26EFC33" w14:textId="1D9B687B" w:rsidR="00811859" w:rsidRPr="00CB28F2" w:rsidRDefault="00811859" w:rsidP="0081185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_CCER</w:t>
            </w:r>
          </w:p>
        </w:tc>
        <w:tc>
          <w:tcPr>
            <w:tcW w:w="5180" w:type="dxa"/>
          </w:tcPr>
          <w:p w14:paraId="46CDDF35" w14:textId="2B9086A6" w:rsidR="00811859" w:rsidRPr="00CB28F2" w:rsidRDefault="00811859" w:rsidP="0081185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capture/compare output enable register</w:t>
            </w:r>
          </w:p>
        </w:tc>
      </w:tr>
    </w:tbl>
    <w:p w14:paraId="55B78DBD" w14:textId="77777777" w:rsidR="00811859" w:rsidRDefault="00811859" w:rsidP="006276B6"/>
    <w:p w14:paraId="7AC34412" w14:textId="04874D92" w:rsidR="006276B6" w:rsidRPr="006276B6" w:rsidRDefault="006276B6" w:rsidP="006276B6">
      <w:r w:rsidRPr="006276B6">
        <w:t xml:space="preserve">Schematic </w:t>
      </w:r>
    </w:p>
    <w:p w14:paraId="30177069" w14:textId="17BC8769" w:rsidR="006276B6" w:rsidRPr="006276B6" w:rsidRDefault="00811859" w:rsidP="006276B6">
      <w:pPr>
        <w:pStyle w:val="ListParagraph"/>
        <w:ind w:leftChars="0"/>
        <w:jc w:val="center"/>
        <w:rPr>
          <w:szCs w:val="24"/>
        </w:rPr>
      </w:pPr>
      <w:r w:rsidRPr="00CB28F2">
        <w:rPr>
          <w:noProof/>
          <w:szCs w:val="24"/>
        </w:rPr>
        <w:drawing>
          <wp:inline distT="0" distB="0" distL="0" distR="0" wp14:anchorId="36A37800" wp14:editId="383F5BF6">
            <wp:extent cx="4696903" cy="2363259"/>
            <wp:effectExtent l="0" t="0" r="8890" b="0"/>
            <wp:docPr id="10" name="그림 9" descr="텍스트, 도표, 스크린샷, 평면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29A7D24-5C64-4169-BA86-025A66EF74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텍스트, 도표, 스크린샷, 평면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29A7D24-5C64-4169-BA86-025A66EF74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400" cy="237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6072A2A2" w14:textId="4B451EA4" w:rsidR="005833F2" w:rsidRDefault="005833F2" w:rsidP="006276B6">
      <w:pPr>
        <w:pStyle w:val="ListParagraph"/>
        <w:ind w:leftChars="0"/>
        <w:rPr>
          <w:szCs w:val="24"/>
        </w:rPr>
      </w:pPr>
    </w:p>
    <w:p w14:paraId="58ED84E9" w14:textId="565D17A1" w:rsidR="005833F2" w:rsidRDefault="005833F2" w:rsidP="005833F2">
      <w:pPr>
        <w:pStyle w:val="Heading2"/>
      </w:pPr>
      <w:r>
        <w:lastRenderedPageBreak/>
        <w:t>B</w:t>
      </w:r>
      <w:r w:rsidRPr="006276B6">
        <w:t>. Register</w:t>
      </w:r>
      <w:r>
        <w:t xml:space="preserve"> Setting</w:t>
      </w:r>
    </w:p>
    <w:p w14:paraId="69197194" w14:textId="77777777" w:rsidR="005833F2" w:rsidRDefault="005833F2" w:rsidP="005833F2">
      <w:pPr>
        <w:rPr>
          <w:rFonts w:eastAsiaTheme="minorEastAsia"/>
          <w:lang w:eastAsia="ko-KR"/>
        </w:rPr>
      </w:pPr>
    </w:p>
    <w:p w14:paraId="53B2F59B" w14:textId="77777777" w:rsidR="00955CB9" w:rsidRPr="00811859" w:rsidRDefault="00955CB9" w:rsidP="00811859">
      <w:pPr>
        <w:rPr>
          <w:szCs w:val="24"/>
        </w:rPr>
      </w:pPr>
      <w:r w:rsidRPr="00811859">
        <w:rPr>
          <w:b/>
          <w:bCs/>
          <w:szCs w:val="24"/>
        </w:rPr>
        <w:t>System Clock setting</w:t>
      </w:r>
    </w:p>
    <w:p w14:paraId="13852B54" w14:textId="5FA844D2" w:rsidR="00955CB9" w:rsidRPr="00CB28F2" w:rsidRDefault="00811859" w:rsidP="00811859">
      <w:pPr>
        <w:spacing w:before="240"/>
        <w:rPr>
          <w:szCs w:val="24"/>
        </w:rPr>
      </w:pPr>
      <w:r>
        <w:rPr>
          <w:szCs w:val="24"/>
        </w:rPr>
        <w:t xml:space="preserve">1. </w:t>
      </w:r>
      <w:r w:rsidR="00955CB9" w:rsidRPr="00CB28F2">
        <w:rPr>
          <w:szCs w:val="24"/>
        </w:rPr>
        <w:t>RCC setting (PLL)</w:t>
      </w:r>
    </w:p>
    <w:p w14:paraId="76DBFE31" w14:textId="77777777" w:rsidR="00955CB9" w:rsidRDefault="00955CB9" w:rsidP="00955CB9">
      <w:pPr>
        <w:pStyle w:val="ListParagraph"/>
        <w:ind w:leftChars="88" w:left="194"/>
        <w:rPr>
          <w:szCs w:val="24"/>
        </w:rPr>
      </w:pPr>
    </w:p>
    <w:p w14:paraId="4180A45E" w14:textId="77777777" w:rsidR="00811859" w:rsidRPr="00CB28F2" w:rsidRDefault="00811859" w:rsidP="00811859">
      <w:pPr>
        <w:rPr>
          <w:szCs w:val="24"/>
        </w:rPr>
      </w:pPr>
      <w:r w:rsidRPr="00CB28F2">
        <w:rPr>
          <w:b/>
          <w:bCs/>
          <w:szCs w:val="24"/>
        </w:rPr>
        <w:t>GPIO Pin setting</w:t>
      </w:r>
    </w:p>
    <w:p w14:paraId="7F2E7D77" w14:textId="77777777" w:rsidR="00811859" w:rsidRPr="00CB28F2" w:rsidRDefault="00811859" w:rsidP="00811859">
      <w:pPr>
        <w:spacing w:before="240"/>
        <w:rPr>
          <w:szCs w:val="24"/>
        </w:rPr>
      </w:pPr>
      <w:r w:rsidRPr="00CB28F2">
        <w:rPr>
          <w:szCs w:val="24"/>
        </w:rPr>
        <w:t>1. Set RCC for GPIO</w:t>
      </w:r>
    </w:p>
    <w:p w14:paraId="35903DD6" w14:textId="77777777" w:rsidR="00811859" w:rsidRPr="00CB28F2" w:rsidRDefault="00811859" w:rsidP="00811859">
      <w:pPr>
        <w:spacing w:before="240"/>
        <w:rPr>
          <w:szCs w:val="24"/>
        </w:rPr>
      </w:pPr>
      <w:r w:rsidRPr="00CB28F2">
        <w:rPr>
          <w:szCs w:val="24"/>
        </w:rPr>
        <w:t>2. AF(TIMx) mode selection for Pin_y in GPIOx</w:t>
      </w:r>
    </w:p>
    <w:p w14:paraId="79A0FB1A" w14:textId="77777777" w:rsidR="00811859" w:rsidRPr="00CB28F2" w:rsidRDefault="00811859" w:rsidP="00811859">
      <w:pPr>
        <w:pStyle w:val="ListParagraph"/>
        <w:ind w:leftChars="0"/>
        <w:rPr>
          <w:szCs w:val="24"/>
        </w:rPr>
      </w:pPr>
    </w:p>
    <w:p w14:paraId="2FCE15C6" w14:textId="77777777" w:rsidR="00811859" w:rsidRPr="00CB28F2" w:rsidRDefault="00811859" w:rsidP="00811859">
      <w:pPr>
        <w:pStyle w:val="ListParagraph"/>
        <w:spacing w:after="160" w:line="259" w:lineRule="auto"/>
        <w:ind w:leftChars="0" w:left="0"/>
        <w:rPr>
          <w:szCs w:val="24"/>
        </w:rPr>
      </w:pPr>
      <w:r w:rsidRPr="00CB28F2">
        <w:rPr>
          <w:b/>
          <w:bCs/>
          <w:szCs w:val="24"/>
        </w:rPr>
        <w:t>Timer setting:</w:t>
      </w:r>
    </w:p>
    <w:p w14:paraId="10261431" w14:textId="77777777" w:rsidR="00811859" w:rsidRPr="00CB28F2" w:rsidRDefault="00811859" w:rsidP="00811859">
      <w:pPr>
        <w:pStyle w:val="ListParagraph"/>
        <w:spacing w:before="240" w:after="160" w:line="259" w:lineRule="auto"/>
        <w:ind w:leftChars="0" w:left="0"/>
        <w:rPr>
          <w:szCs w:val="24"/>
        </w:rPr>
      </w:pPr>
      <w:r w:rsidRPr="00CB28F2">
        <w:rPr>
          <w:szCs w:val="24"/>
        </w:rPr>
        <w:t xml:space="preserve">1. Enable Timer peripheral Clock </w:t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RCC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APB1ENR</w:t>
      </w:r>
      <w:r w:rsidRPr="00CB28F2">
        <w:rPr>
          <w:szCs w:val="24"/>
        </w:rPr>
        <w:t>)</w:t>
      </w:r>
    </w:p>
    <w:p w14:paraId="202CD9AB" w14:textId="595B1D27" w:rsidR="00811859" w:rsidRPr="00CB28F2" w:rsidRDefault="00811859" w:rsidP="00811859">
      <w:pPr>
        <w:pStyle w:val="ListParagraph"/>
        <w:spacing w:before="240" w:after="160" w:line="259" w:lineRule="auto"/>
        <w:ind w:leftChars="0" w:left="0"/>
        <w:rPr>
          <w:szCs w:val="24"/>
        </w:rPr>
      </w:pPr>
      <w:r>
        <w:rPr>
          <w:szCs w:val="24"/>
        </w:rPr>
        <w:t>2</w:t>
      </w:r>
      <w:r w:rsidRPr="00CB28F2">
        <w:rPr>
          <w:szCs w:val="24"/>
        </w:rPr>
        <w:t xml:space="preserve">. Set Timer clock Pre-scaler value </w:t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PSC : PSC[15:0]</w:t>
      </w:r>
      <w:r w:rsidRPr="00CB28F2">
        <w:rPr>
          <w:szCs w:val="24"/>
        </w:rPr>
        <w:t>)</w:t>
      </w:r>
    </w:p>
    <w:p w14:paraId="73A73329" w14:textId="48A39CF9" w:rsidR="00811859" w:rsidRPr="00CB28F2" w:rsidRDefault="00811859" w:rsidP="00811859">
      <w:pPr>
        <w:pStyle w:val="ListParagraph"/>
        <w:spacing w:before="240" w:after="160" w:line="259" w:lineRule="auto"/>
        <w:ind w:leftChars="0" w:left="0"/>
        <w:rPr>
          <w:szCs w:val="24"/>
        </w:rPr>
      </w:pPr>
      <w:r>
        <w:rPr>
          <w:szCs w:val="24"/>
        </w:rPr>
        <w:t>3</w:t>
      </w:r>
      <w:r w:rsidRPr="00CB28F2">
        <w:rPr>
          <w:szCs w:val="24"/>
        </w:rPr>
        <w:t xml:space="preserve">. Set Auto-reload value </w:t>
      </w:r>
      <w:r w:rsidRPr="00CB28F2">
        <w:rPr>
          <w:szCs w:val="24"/>
        </w:rPr>
        <w:tab/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ARR : ARR</w:t>
      </w:r>
      <w:r w:rsidRPr="00CB28F2">
        <w:rPr>
          <w:szCs w:val="24"/>
        </w:rPr>
        <w:t xml:space="preserve">) </w:t>
      </w:r>
    </w:p>
    <w:p w14:paraId="6D7B79CD" w14:textId="272BBC64" w:rsidR="00811859" w:rsidRPr="00CB28F2" w:rsidRDefault="00811859" w:rsidP="00811859">
      <w:pPr>
        <w:pStyle w:val="ListParagraph"/>
        <w:spacing w:before="240" w:after="160" w:line="259" w:lineRule="auto"/>
        <w:ind w:leftChars="0" w:left="0"/>
        <w:rPr>
          <w:szCs w:val="24"/>
        </w:rPr>
      </w:pPr>
      <w:r>
        <w:rPr>
          <w:szCs w:val="24"/>
        </w:rPr>
        <w:t>4</w:t>
      </w:r>
      <w:r w:rsidRPr="00CB28F2">
        <w:rPr>
          <w:szCs w:val="24"/>
        </w:rPr>
        <w:t xml:space="preserve">. Set Counting direction </w:t>
      </w:r>
      <w:r w:rsidRPr="00CB28F2">
        <w:rPr>
          <w:szCs w:val="24"/>
        </w:rPr>
        <w:tab/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CR1 : DIR</w:t>
      </w:r>
      <w:r w:rsidRPr="00CB28F2">
        <w:rPr>
          <w:szCs w:val="24"/>
        </w:rPr>
        <w:t>)</w:t>
      </w:r>
    </w:p>
    <w:p w14:paraId="70629504" w14:textId="2D9A3DAE" w:rsidR="00811859" w:rsidRPr="00CB28F2" w:rsidRDefault="00811859" w:rsidP="00811859">
      <w:pPr>
        <w:pStyle w:val="ListParagraph"/>
        <w:spacing w:before="240" w:after="160" w:line="259" w:lineRule="auto"/>
        <w:ind w:leftChars="0" w:left="0"/>
        <w:rPr>
          <w:szCs w:val="24"/>
        </w:rPr>
      </w:pPr>
      <w:r w:rsidRPr="00CB28F2">
        <w:rPr>
          <w:szCs w:val="24"/>
        </w:rPr>
        <w:t>5. Enable Counter</w:t>
      </w:r>
      <w:r w:rsidRPr="00CB28F2">
        <w:rPr>
          <w:szCs w:val="24"/>
        </w:rPr>
        <w:tab/>
      </w:r>
      <w:r w:rsidRPr="00CB28F2">
        <w:rPr>
          <w:szCs w:val="24"/>
        </w:rPr>
        <w:tab/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CR1 : CEN</w:t>
      </w:r>
      <w:r w:rsidRPr="00CB28F2">
        <w:rPr>
          <w:szCs w:val="24"/>
        </w:rPr>
        <w:t>)</w:t>
      </w:r>
    </w:p>
    <w:p w14:paraId="0F21CC1A" w14:textId="77777777" w:rsidR="00811859" w:rsidRDefault="00811859" w:rsidP="00811859">
      <w:pPr>
        <w:pStyle w:val="ListParagraph"/>
        <w:spacing w:before="240" w:after="160" w:line="259" w:lineRule="auto"/>
        <w:ind w:leftChars="0" w:left="0"/>
        <w:rPr>
          <w:b/>
          <w:bCs/>
          <w:szCs w:val="24"/>
        </w:rPr>
      </w:pPr>
    </w:p>
    <w:p w14:paraId="64F13EF9" w14:textId="77777777" w:rsidR="00811859" w:rsidRDefault="00811859" w:rsidP="00811859">
      <w:pPr>
        <w:pStyle w:val="ListParagraph"/>
        <w:spacing w:before="240" w:after="160" w:line="259" w:lineRule="auto"/>
        <w:ind w:leftChars="0" w:left="0"/>
        <w:rPr>
          <w:b/>
          <w:bCs/>
          <w:szCs w:val="24"/>
        </w:rPr>
      </w:pPr>
    </w:p>
    <w:p w14:paraId="10FBB4AA" w14:textId="5D1BD0B0" w:rsidR="00811859" w:rsidRPr="00CB28F2" w:rsidRDefault="00811859" w:rsidP="00811859">
      <w:pPr>
        <w:pStyle w:val="ListParagraph"/>
        <w:spacing w:before="240" w:after="160" w:line="259" w:lineRule="auto"/>
        <w:ind w:leftChars="0" w:left="0"/>
        <w:rPr>
          <w:szCs w:val="24"/>
        </w:rPr>
      </w:pPr>
      <w:r w:rsidRPr="00CB28F2">
        <w:rPr>
          <w:b/>
          <w:bCs/>
          <w:szCs w:val="24"/>
        </w:rPr>
        <w:t>PWM Out setting:</w:t>
      </w:r>
    </w:p>
    <w:p w14:paraId="234E9B20" w14:textId="77777777" w:rsidR="00811859" w:rsidRPr="00CB28F2" w:rsidRDefault="00811859" w:rsidP="00811859">
      <w:pPr>
        <w:tabs>
          <w:tab w:val="num" w:pos="1360"/>
        </w:tabs>
        <w:spacing w:before="240"/>
        <w:rPr>
          <w:szCs w:val="24"/>
        </w:rPr>
      </w:pPr>
      <w:r w:rsidRPr="00CB28F2">
        <w:rPr>
          <w:szCs w:val="24"/>
        </w:rPr>
        <w:t>1. Set PWM Output mode</w:t>
      </w:r>
      <w:r w:rsidRPr="00CB28F2">
        <w:rPr>
          <w:szCs w:val="24"/>
        </w:rPr>
        <w:tab/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CCMR : OCyM</w:t>
      </w:r>
      <w:r w:rsidRPr="00CB28F2">
        <w:rPr>
          <w:szCs w:val="24"/>
        </w:rPr>
        <w:t>)</w:t>
      </w:r>
    </w:p>
    <w:p w14:paraId="19A1EB66" w14:textId="6EA79537" w:rsidR="00811859" w:rsidRPr="00CB28F2" w:rsidRDefault="00811859" w:rsidP="00811859">
      <w:pPr>
        <w:tabs>
          <w:tab w:val="num" w:pos="1360"/>
        </w:tabs>
        <w:spacing w:before="240"/>
        <w:rPr>
          <w:szCs w:val="24"/>
        </w:rPr>
      </w:pPr>
      <w:r w:rsidRPr="00CB28F2">
        <w:rPr>
          <w:szCs w:val="24"/>
        </w:rPr>
        <w:t xml:space="preserve">2. Set CompareCapture value </w:t>
      </w:r>
      <w:r w:rsidRPr="00CB28F2">
        <w:rPr>
          <w:szCs w:val="24"/>
        </w:rPr>
        <w:tab/>
      </w:r>
      <w:r>
        <w:rPr>
          <w:szCs w:val="24"/>
        </w:rPr>
        <w:tab/>
      </w:r>
      <w:r w:rsidRPr="00CB28F2">
        <w:rPr>
          <w:szCs w:val="24"/>
        </w:rPr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CCRy : CCR</w:t>
      </w:r>
      <w:r w:rsidRPr="00CB28F2">
        <w:rPr>
          <w:szCs w:val="24"/>
        </w:rPr>
        <w:t>)</w:t>
      </w:r>
    </w:p>
    <w:p w14:paraId="73D07A8C" w14:textId="2E14555E" w:rsidR="00811859" w:rsidRPr="00CB28F2" w:rsidRDefault="00811859" w:rsidP="00811859">
      <w:pPr>
        <w:tabs>
          <w:tab w:val="num" w:pos="1360"/>
        </w:tabs>
        <w:spacing w:before="240"/>
        <w:rPr>
          <w:szCs w:val="24"/>
        </w:rPr>
      </w:pPr>
      <w:r w:rsidRPr="00CB28F2">
        <w:rPr>
          <w:szCs w:val="24"/>
        </w:rPr>
        <w:t>3. Select Output Polarity</w:t>
      </w:r>
      <w:r w:rsidRPr="00CB28F2">
        <w:rPr>
          <w:szCs w:val="24"/>
        </w:rPr>
        <w:tab/>
      </w:r>
      <w:r w:rsidRPr="00CB28F2">
        <w:rPr>
          <w:szCs w:val="24"/>
        </w:rPr>
        <w:tab/>
      </w:r>
      <w:r>
        <w:rPr>
          <w:szCs w:val="24"/>
        </w:rPr>
        <w:tab/>
      </w:r>
      <w:r w:rsidRPr="00CB28F2">
        <w:rPr>
          <w:szCs w:val="24"/>
        </w:rPr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CCER</w:t>
      </w:r>
      <w:r w:rsidRPr="00CB28F2">
        <w:rPr>
          <w:b/>
          <w:bCs/>
        </w:rPr>
        <w:t xml:space="preserve"> : </w:t>
      </w:r>
      <w:r w:rsidRPr="00CB28F2">
        <w:rPr>
          <w:b/>
          <w:bCs/>
          <w:szCs w:val="24"/>
        </w:rPr>
        <w:t>CCyP</w:t>
      </w:r>
      <w:r w:rsidRPr="00CB28F2">
        <w:rPr>
          <w:szCs w:val="24"/>
        </w:rPr>
        <w:t>)</w:t>
      </w:r>
    </w:p>
    <w:p w14:paraId="1FFA4C8A" w14:textId="77777777" w:rsidR="00811859" w:rsidRPr="00CB28F2" w:rsidRDefault="00811859" w:rsidP="00811859">
      <w:pPr>
        <w:tabs>
          <w:tab w:val="num" w:pos="1360"/>
        </w:tabs>
        <w:spacing w:before="240"/>
        <w:rPr>
          <w:szCs w:val="24"/>
        </w:rPr>
      </w:pPr>
      <w:r w:rsidRPr="00CB28F2">
        <w:rPr>
          <w:szCs w:val="24"/>
        </w:rPr>
        <w:t>4. Enable CompareCaptureOutput</w:t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CCER : CCyE</w:t>
      </w:r>
      <w:r w:rsidRPr="00CB28F2">
        <w:rPr>
          <w:szCs w:val="24"/>
        </w:rPr>
        <w:t>)</w:t>
      </w:r>
    </w:p>
    <w:p w14:paraId="2F69A804" w14:textId="77777777" w:rsidR="00955CB9" w:rsidRPr="00CB28F2" w:rsidRDefault="00955CB9" w:rsidP="00955CB9">
      <w:pPr>
        <w:pStyle w:val="ListParagraph"/>
        <w:ind w:leftChars="88" w:left="194"/>
        <w:rPr>
          <w:szCs w:val="24"/>
        </w:rPr>
      </w:pPr>
    </w:p>
    <w:p w14:paraId="6B3B0EC8" w14:textId="77777777" w:rsidR="00955CB9" w:rsidRDefault="00955CB9" w:rsidP="005833F2">
      <w:pPr>
        <w:rPr>
          <w:rFonts w:eastAsiaTheme="minorEastAsia"/>
          <w:lang w:eastAsia="ko-KR"/>
        </w:rPr>
      </w:pPr>
    </w:p>
    <w:p w14:paraId="4BC6C72B" w14:textId="77777777" w:rsidR="00953ED9" w:rsidRDefault="00953ED9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7D7D05CB" w14:textId="2EDF68DE" w:rsidR="006276B6" w:rsidRDefault="006276B6" w:rsidP="006276B6">
      <w:pPr>
        <w:pStyle w:val="Heading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Heading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Default="006276B6" w:rsidP="006276B6">
      <w:pPr>
        <w:rPr>
          <w:rFonts w:eastAsiaTheme="minorEastAsia"/>
          <w:lang w:eastAsia="ko-KR"/>
        </w:rPr>
      </w:pPr>
    </w:p>
    <w:p w14:paraId="4AB6F98A" w14:textId="77777777" w:rsidR="000E79EB" w:rsidRPr="002319B7" w:rsidRDefault="000E79EB" w:rsidP="000E79EB">
      <w:pPr>
        <w:ind w:left="142"/>
        <w:rPr>
          <w:rFonts w:eastAsia="Times New Roman"/>
        </w:rPr>
      </w:pPr>
      <w:r w:rsidRPr="002319B7">
        <w:rPr>
          <w:rFonts w:eastAsia="Times New Roman"/>
        </w:rPr>
        <w:t>Fill in the table</w:t>
      </w:r>
    </w:p>
    <w:tbl>
      <w:tblPr>
        <w:tblW w:w="8990" w:type="dxa"/>
        <w:jc w:val="center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7"/>
        <w:gridCol w:w="2848"/>
        <w:gridCol w:w="4495"/>
      </w:tblGrid>
      <w:tr w:rsidR="000E79EB" w:rsidRPr="002319B7" w14:paraId="36BAC740" w14:textId="77777777" w:rsidTr="00212486">
        <w:trPr>
          <w:trHeight w:val="854"/>
          <w:jc w:val="center"/>
        </w:trPr>
        <w:tc>
          <w:tcPr>
            <w:tcW w:w="1647" w:type="dxa"/>
            <w:shd w:val="clear" w:color="auto" w:fill="D9D9D9"/>
            <w:vAlign w:val="center"/>
          </w:tcPr>
          <w:p w14:paraId="688FFDF2" w14:textId="742FB5DE" w:rsidR="000E79EB" w:rsidRPr="002319B7" w:rsidRDefault="00253926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bookmarkStart w:id="1" w:name="_Hlk148379459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2848" w:type="dxa"/>
            <w:shd w:val="clear" w:color="auto" w:fill="D9D9D9"/>
            <w:vAlign w:val="center"/>
          </w:tcPr>
          <w:p w14:paraId="770E0C7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495" w:type="dxa"/>
            <w:shd w:val="clear" w:color="auto" w:fill="D9D9D9"/>
            <w:vAlign w:val="center"/>
          </w:tcPr>
          <w:p w14:paraId="710061F4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Register setting</w:t>
            </w:r>
          </w:p>
        </w:tc>
      </w:tr>
      <w:tr w:rsidR="00253926" w:rsidRPr="002319B7" w14:paraId="20221DB7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6C8E1284" w14:textId="535F92BF" w:rsidR="00253926" w:rsidRPr="002319B7" w:rsidRDefault="00253926" w:rsidP="00253926">
            <w:pPr>
              <w:rPr>
                <w:rFonts w:eastAsia="Times New Roman"/>
              </w:rPr>
            </w:pPr>
            <w:r w:rsidRPr="00CB28F2">
              <w:t>RCC</w:t>
            </w:r>
          </w:p>
        </w:tc>
        <w:tc>
          <w:tcPr>
            <w:tcW w:w="2848" w:type="dxa"/>
            <w:vAlign w:val="center"/>
          </w:tcPr>
          <w:p w14:paraId="21695275" w14:textId="12B6C7D7" w:rsidR="00253926" w:rsidRPr="002319B7" w:rsidRDefault="00253926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28F2">
              <w:t>PLL Initialization</w:t>
            </w:r>
          </w:p>
        </w:tc>
        <w:tc>
          <w:tcPr>
            <w:tcW w:w="4495" w:type="dxa"/>
            <w:vAlign w:val="center"/>
          </w:tcPr>
          <w:p w14:paraId="44C5F5A2" w14:textId="77777777" w:rsidR="00253926" w:rsidRPr="00CB28F2" w:rsidRDefault="00253926" w:rsidP="00253926">
            <w:pPr>
              <w:pStyle w:val="ListParagraph"/>
              <w:ind w:leftChars="0" w:left="0"/>
            </w:pPr>
            <w:r w:rsidRPr="00CB28F2">
              <w:t>RCC_PLL_init();</w:t>
            </w:r>
          </w:p>
          <w:p w14:paraId="608D19C2" w14:textId="796D13D3" w:rsidR="00253926" w:rsidRPr="000E79EB" w:rsidRDefault="00253926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  <w:u w:val="single"/>
              </w:rPr>
            </w:pPr>
            <w:r w:rsidRPr="00CB28F2">
              <w:t>EC_SYS_CLK = EC_PLL = 84,000,000</w:t>
            </w:r>
          </w:p>
        </w:tc>
      </w:tr>
      <w:tr w:rsidR="00253926" w:rsidRPr="002319B7" w14:paraId="5EB04E14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4177E2B7" w14:textId="77777777" w:rsidR="00253926" w:rsidRPr="00CB28F2" w:rsidRDefault="00253926" w:rsidP="00253926"/>
        </w:tc>
        <w:tc>
          <w:tcPr>
            <w:tcW w:w="2848" w:type="dxa"/>
            <w:vAlign w:val="center"/>
          </w:tcPr>
          <w:p w14:paraId="2F414B39" w14:textId="25902827" w:rsidR="00253926" w:rsidRPr="00CB28F2" w:rsidRDefault="00253926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CB28F2">
              <w:rPr>
                <w:szCs w:val="24"/>
              </w:rPr>
              <w:t xml:space="preserve">Enable Timer Peripheral Clock: TIM2 </w:t>
            </w:r>
          </w:p>
        </w:tc>
        <w:tc>
          <w:tcPr>
            <w:tcW w:w="4495" w:type="dxa"/>
            <w:vAlign w:val="center"/>
          </w:tcPr>
          <w:p w14:paraId="76EF8AE4" w14:textId="75A5CDD3" w:rsidR="00253926" w:rsidRPr="00CB28F2" w:rsidRDefault="00253926" w:rsidP="00253926">
            <w:pPr>
              <w:pStyle w:val="NoSpacing"/>
            </w:pPr>
            <w:r w:rsidRPr="00CB28F2">
              <w:t>RCC-&gt;APB1ENR |=1</w:t>
            </w:r>
            <w:r w:rsidRPr="00CB28F2">
              <w:rPr>
                <w:rFonts w:ascii="맑은 고딕" w:eastAsia="맑은 고딕" w:hAnsi="맑은 고딕" w:cs="맑은 고딕" w:hint="eastAsia"/>
              </w:rPr>
              <w:t>≪</w:t>
            </w:r>
            <w:r w:rsidRPr="00CB28F2">
              <w:t>0</w:t>
            </w:r>
          </w:p>
        </w:tc>
      </w:tr>
      <w:tr w:rsidR="00253926" w:rsidRPr="002319B7" w14:paraId="4C11148E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54721D79" w14:textId="77777777" w:rsidR="00253926" w:rsidRPr="00CB28F2" w:rsidRDefault="00253926" w:rsidP="00253926">
            <w:r w:rsidRPr="00CB28F2">
              <w:t>TIM2</w:t>
            </w:r>
          </w:p>
          <w:p w14:paraId="00983CFE" w14:textId="38E19BE0" w:rsidR="00253926" w:rsidRPr="00CB28F2" w:rsidRDefault="00253926" w:rsidP="00253926">
            <w:r w:rsidRPr="00CB28F2">
              <w:t>(Timer setting)</w:t>
            </w:r>
          </w:p>
        </w:tc>
        <w:tc>
          <w:tcPr>
            <w:tcW w:w="2848" w:type="dxa"/>
            <w:vAlign w:val="center"/>
          </w:tcPr>
          <w:p w14:paraId="6B687C57" w14:textId="3ADBD35F" w:rsidR="00253926" w:rsidRPr="00CB28F2" w:rsidRDefault="00253926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Cs w:val="24"/>
              </w:rPr>
            </w:pPr>
            <w:r w:rsidRPr="00CB28F2">
              <w:t xml:space="preserve">TIM2 counting direction: DIR0 </w:t>
            </w:r>
          </w:p>
        </w:tc>
        <w:tc>
          <w:tcPr>
            <w:tcW w:w="4495" w:type="dxa"/>
            <w:vAlign w:val="center"/>
          </w:tcPr>
          <w:p w14:paraId="22770BEC" w14:textId="7CD43E44" w:rsidR="00253926" w:rsidRPr="00CB28F2" w:rsidRDefault="00253926" w:rsidP="00253926">
            <w:pPr>
              <w:pStyle w:val="NoSpacing"/>
            </w:pPr>
            <w:r w:rsidRPr="00CB28F2">
              <w:t>TIM2-&gt;CR1 &amp; = ~ (1</w:t>
            </w:r>
            <w:r w:rsidRPr="00CB28F2">
              <w:rPr>
                <w:rFonts w:ascii="맑은 고딕" w:eastAsia="맑은 고딕" w:hAnsi="맑은 고딕" w:cs="맑은 고딕" w:hint="eastAsia"/>
              </w:rPr>
              <w:t>≪</w:t>
            </w:r>
            <w:r w:rsidR="007B61B2">
              <w:t>4</w:t>
            </w:r>
            <w:r w:rsidRPr="00CB28F2">
              <w:t>)</w:t>
            </w:r>
          </w:p>
        </w:tc>
      </w:tr>
      <w:tr w:rsidR="00253926" w:rsidRPr="002319B7" w14:paraId="6104AD8B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1DE45974" w14:textId="77777777" w:rsidR="00253926" w:rsidRPr="00CB28F2" w:rsidRDefault="00253926" w:rsidP="00253926"/>
        </w:tc>
        <w:tc>
          <w:tcPr>
            <w:tcW w:w="2848" w:type="dxa"/>
            <w:vAlign w:val="center"/>
          </w:tcPr>
          <w:p w14:paraId="18B1EFBE" w14:textId="77777777" w:rsidR="00253926" w:rsidRPr="00CB28F2" w:rsidRDefault="00253926" w:rsidP="00253926">
            <w:pPr>
              <w:pStyle w:val="ListParagraph"/>
              <w:ind w:leftChars="0" w:left="0"/>
              <w:rPr>
                <w:szCs w:val="24"/>
              </w:rPr>
            </w:pPr>
            <w:r w:rsidRPr="00CB28F2">
              <w:rPr>
                <w:szCs w:val="24"/>
              </w:rPr>
              <w:t>Set Timer Clock Pre-scaler value</w:t>
            </w:r>
          </w:p>
          <w:p w14:paraId="5C487687" w14:textId="7D471274" w:rsidR="00253926" w:rsidRPr="00CB28F2" w:rsidRDefault="00253926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CB28F2">
              <w:t>84MHz To 100kHz</w:t>
            </w:r>
          </w:p>
        </w:tc>
        <w:tc>
          <w:tcPr>
            <w:tcW w:w="4495" w:type="dxa"/>
            <w:vAlign w:val="center"/>
          </w:tcPr>
          <w:p w14:paraId="62F80C81" w14:textId="61667149" w:rsidR="00253926" w:rsidRPr="00CB28F2" w:rsidRDefault="00253926" w:rsidP="00253926">
            <w:pPr>
              <w:pStyle w:val="NoSpacing"/>
            </w:pPr>
            <w:r w:rsidRPr="00CB28F2">
              <w:t>TIM2-&gt;PSC</w:t>
            </w:r>
            <w:r w:rsidR="007B61B2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-1=839</m:t>
              </m:r>
            </m:oMath>
          </w:p>
        </w:tc>
      </w:tr>
      <w:tr w:rsidR="00253926" w:rsidRPr="002319B7" w14:paraId="1A62FFCB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3B96336B" w14:textId="77777777" w:rsidR="00253926" w:rsidRPr="00CB28F2" w:rsidRDefault="00253926" w:rsidP="00253926"/>
        </w:tc>
        <w:tc>
          <w:tcPr>
            <w:tcW w:w="2848" w:type="dxa"/>
            <w:vAlign w:val="center"/>
          </w:tcPr>
          <w:p w14:paraId="2352A872" w14:textId="77777777" w:rsidR="00253926" w:rsidRPr="00CB28F2" w:rsidRDefault="00253926" w:rsidP="00253926">
            <w:pPr>
              <w:pStyle w:val="ListParagraph"/>
              <w:ind w:leftChars="0" w:left="0"/>
              <w:rPr>
                <w:szCs w:val="24"/>
              </w:rPr>
            </w:pPr>
            <w:r w:rsidRPr="00CB28F2">
              <w:rPr>
                <w:szCs w:val="24"/>
              </w:rPr>
              <w:t>Set Auto-reload value:</w:t>
            </w:r>
          </w:p>
          <w:p w14:paraId="0C3F5316" w14:textId="3514EE0A" w:rsidR="00253926" w:rsidRPr="00955CB9" w:rsidRDefault="00253926" w:rsidP="00253926">
            <w:pPr>
              <w:pStyle w:val="NoSpacing"/>
              <w:rPr>
                <w:szCs w:val="24"/>
                <w:lang w:val="en-US"/>
              </w:rPr>
            </w:pPr>
            <w:r w:rsidRPr="00253926">
              <w:rPr>
                <w:lang w:val="en-US"/>
              </w:rPr>
              <w:t>With 100kHz, counting of 1kHz</w:t>
            </w:r>
          </w:p>
        </w:tc>
        <w:tc>
          <w:tcPr>
            <w:tcW w:w="4495" w:type="dxa"/>
            <w:vAlign w:val="center"/>
          </w:tcPr>
          <w:p w14:paraId="746323D8" w14:textId="331237A1" w:rsidR="00253926" w:rsidRPr="00CB28F2" w:rsidRDefault="007B61B2" w:rsidP="00253926">
            <w:pPr>
              <w:pStyle w:val="NoSpacing"/>
            </w:pPr>
            <w:r w:rsidRPr="00CB28F2">
              <w:t xml:space="preserve">TIM2-&gt;ARR </w:t>
            </w:r>
            <w: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-1=99</m:t>
              </m:r>
            </m:oMath>
          </w:p>
        </w:tc>
      </w:tr>
      <w:tr w:rsidR="00253926" w:rsidRPr="002319B7" w14:paraId="682B824D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652A0120" w14:textId="77777777" w:rsidR="00253926" w:rsidRPr="00CB28F2" w:rsidRDefault="00253926" w:rsidP="00253926"/>
        </w:tc>
        <w:tc>
          <w:tcPr>
            <w:tcW w:w="2848" w:type="dxa"/>
            <w:vAlign w:val="center"/>
          </w:tcPr>
          <w:p w14:paraId="177A14F9" w14:textId="19B18242" w:rsidR="00253926" w:rsidRPr="00CB28F2" w:rsidRDefault="00253926" w:rsidP="00253926">
            <w:pPr>
              <w:pStyle w:val="NoSpacing"/>
              <w:rPr>
                <w:szCs w:val="24"/>
              </w:rPr>
            </w:pPr>
            <w:r w:rsidRPr="00CB28F2">
              <w:rPr>
                <w:szCs w:val="24"/>
              </w:rPr>
              <w:t>Enable Counter</w:t>
            </w:r>
          </w:p>
        </w:tc>
        <w:tc>
          <w:tcPr>
            <w:tcW w:w="4495" w:type="dxa"/>
            <w:vAlign w:val="center"/>
          </w:tcPr>
          <w:p w14:paraId="418360F6" w14:textId="6B579F4E" w:rsidR="00253926" w:rsidRPr="00CB28F2" w:rsidRDefault="007B61B2" w:rsidP="00253926">
            <w:pPr>
              <w:pStyle w:val="NoSpacing"/>
            </w:pPr>
            <w:r w:rsidRPr="00CB28F2">
              <w:t>TIM2-&gt;CR1</w:t>
            </w:r>
            <w:r>
              <w:t xml:space="preserve"> |= 1</w:t>
            </w:r>
          </w:p>
        </w:tc>
      </w:tr>
      <w:tr w:rsidR="00253926" w:rsidRPr="002319B7" w14:paraId="5EFD3364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5824BB2A" w14:textId="19E67552" w:rsidR="00253926" w:rsidRPr="00CB28F2" w:rsidRDefault="00253926" w:rsidP="00253926">
            <w:r w:rsidRPr="00CB28F2">
              <w:t>GPIOA</w:t>
            </w:r>
          </w:p>
        </w:tc>
        <w:tc>
          <w:tcPr>
            <w:tcW w:w="2848" w:type="dxa"/>
            <w:vAlign w:val="center"/>
          </w:tcPr>
          <w:p w14:paraId="142D142D" w14:textId="6FA6D5E1" w:rsidR="00253926" w:rsidRPr="00955CB9" w:rsidRDefault="00253926" w:rsidP="00253926">
            <w:pPr>
              <w:pStyle w:val="NoSpacing"/>
              <w:rPr>
                <w:szCs w:val="24"/>
                <w:lang w:val="en-US"/>
              </w:rPr>
            </w:pPr>
            <w:r w:rsidRPr="00253926">
              <w:rPr>
                <w:lang w:val="en-US"/>
              </w:rPr>
              <w:t xml:space="preserve">Set GPIOA pin 5 as Alternate Function mode: 10 </w:t>
            </w:r>
          </w:p>
        </w:tc>
        <w:tc>
          <w:tcPr>
            <w:tcW w:w="4495" w:type="dxa"/>
            <w:vAlign w:val="center"/>
          </w:tcPr>
          <w:p w14:paraId="286C9FED" w14:textId="6254E0B5" w:rsidR="00253926" w:rsidRPr="00CB28F2" w:rsidRDefault="00253926" w:rsidP="00253926">
            <w:pPr>
              <w:pStyle w:val="ListParagraph"/>
              <w:ind w:leftChars="0" w:left="0"/>
            </w:pPr>
            <w:r w:rsidRPr="00CB28F2">
              <w:t>GPIOA-&gt;MODER &amp;=~</w:t>
            </w:r>
            <w:r w:rsidR="007B61B2">
              <w:t xml:space="preserve"> (</w:t>
            </w:r>
            <w:r w:rsidR="002D0057">
              <w:t>3</w:t>
            </w:r>
            <w:r w:rsidR="007B61B2">
              <w:t>UL&lt;&lt;(2*5))</w:t>
            </w:r>
          </w:p>
          <w:p w14:paraId="206BB4A0" w14:textId="572B4554" w:rsidR="00253926" w:rsidRPr="007B61B2" w:rsidRDefault="00253926" w:rsidP="00253926">
            <w:pPr>
              <w:pStyle w:val="NoSpacing"/>
              <w:rPr>
                <w:lang w:val="en-US"/>
              </w:rPr>
            </w:pPr>
            <w:r w:rsidRPr="007B61B2">
              <w:rPr>
                <w:lang w:val="en-US"/>
              </w:rPr>
              <w:t xml:space="preserve">GPIOA-&gt;MODER |=  </w:t>
            </w:r>
            <w:r w:rsidR="002D0057">
              <w:rPr>
                <w:lang w:val="en-US"/>
              </w:rPr>
              <w:t>(2UL&lt;&lt;(2*5))</w:t>
            </w:r>
          </w:p>
        </w:tc>
      </w:tr>
      <w:tr w:rsidR="00253926" w:rsidRPr="002319B7" w14:paraId="5FEEB878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3B9BC1A6" w14:textId="77777777" w:rsidR="00253926" w:rsidRPr="00CB28F2" w:rsidRDefault="00253926" w:rsidP="00253926"/>
        </w:tc>
        <w:tc>
          <w:tcPr>
            <w:tcW w:w="2848" w:type="dxa"/>
            <w:vAlign w:val="center"/>
          </w:tcPr>
          <w:p w14:paraId="6427C64F" w14:textId="77777777" w:rsidR="00253926" w:rsidRPr="00CB28F2" w:rsidRDefault="00253926" w:rsidP="00253926">
            <w:pPr>
              <w:pStyle w:val="ListParagraph"/>
              <w:ind w:leftChars="0" w:left="0"/>
            </w:pPr>
            <w:r w:rsidRPr="00CB28F2">
              <w:t xml:space="preserve">GPIOA Alternate Function Selection: AF1(TIM2/TMI5)  </w:t>
            </w:r>
          </w:p>
          <w:p w14:paraId="6160D6C4" w14:textId="3CDACF00" w:rsidR="00253926" w:rsidRPr="00212486" w:rsidRDefault="00253926" w:rsidP="00253926">
            <w:pPr>
              <w:pStyle w:val="NoSpacing"/>
              <w:rPr>
                <w:lang w:val="en-US"/>
              </w:rPr>
            </w:pPr>
            <w:r w:rsidRPr="00CB28F2">
              <w:t>AFRL_5[3:0]=0001</w:t>
            </w:r>
          </w:p>
        </w:tc>
        <w:tc>
          <w:tcPr>
            <w:tcW w:w="4495" w:type="dxa"/>
            <w:vAlign w:val="center"/>
          </w:tcPr>
          <w:p w14:paraId="5B1C18C2" w14:textId="3F0A580B" w:rsidR="00253926" w:rsidRPr="00CB28F2" w:rsidRDefault="00253926" w:rsidP="00253926">
            <w:pPr>
              <w:pStyle w:val="NoSpacing"/>
            </w:pPr>
            <w:r w:rsidRPr="00CB28F2">
              <w:t xml:space="preserve">GPIOA-&gt;AFR[0] </w:t>
            </w:r>
            <w:r w:rsidR="002D0057">
              <w:t>|= (</w:t>
            </w:r>
            <w:r w:rsidR="00793E30">
              <w:t>1</w:t>
            </w:r>
            <w:r w:rsidR="002D0057">
              <w:t>UL&lt;&lt;(</w:t>
            </w:r>
            <w:r w:rsidR="00793E30">
              <w:t>5*4</w:t>
            </w:r>
            <w:r w:rsidR="002D0057">
              <w:t>))</w:t>
            </w:r>
          </w:p>
        </w:tc>
      </w:tr>
      <w:tr w:rsidR="00253926" w:rsidRPr="002319B7" w14:paraId="638A19B6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5E315B5D" w14:textId="77777777" w:rsidR="00253926" w:rsidRPr="00CB28F2" w:rsidRDefault="00253926" w:rsidP="00253926"/>
        </w:tc>
        <w:tc>
          <w:tcPr>
            <w:tcW w:w="2848" w:type="dxa"/>
            <w:vAlign w:val="center"/>
          </w:tcPr>
          <w:p w14:paraId="268AEAFC" w14:textId="44093867" w:rsidR="00253926" w:rsidRPr="00253926" w:rsidRDefault="00253926" w:rsidP="00253926">
            <w:pPr>
              <w:pStyle w:val="NoSpacing"/>
              <w:rPr>
                <w:lang w:val="en-US"/>
              </w:rPr>
            </w:pPr>
            <w:r w:rsidRPr="00253926">
              <w:rPr>
                <w:lang w:val="en-US"/>
              </w:rPr>
              <w:t>AF Output as No-PUPD, Push-</w:t>
            </w:r>
            <w:proofErr w:type="spellStart"/>
            <w:r w:rsidRPr="00253926">
              <w:rPr>
                <w:lang w:val="en-US"/>
              </w:rPr>
              <w:t>Pull,Very</w:t>
            </w:r>
            <w:proofErr w:type="spellEnd"/>
            <w:r w:rsidRPr="00253926">
              <w:rPr>
                <w:lang w:val="en-US"/>
              </w:rPr>
              <w:t xml:space="preserve"> High Speed.</w:t>
            </w:r>
          </w:p>
        </w:tc>
        <w:tc>
          <w:tcPr>
            <w:tcW w:w="4495" w:type="dxa"/>
            <w:vAlign w:val="center"/>
          </w:tcPr>
          <w:p w14:paraId="30C5A6BA" w14:textId="77777777" w:rsidR="00253926" w:rsidRPr="00CB28F2" w:rsidRDefault="00253926" w:rsidP="00253926">
            <w:pPr>
              <w:pStyle w:val="ListParagraph"/>
              <w:ind w:leftChars="0" w:left="0"/>
            </w:pPr>
            <w:r w:rsidRPr="00CB28F2">
              <w:t xml:space="preserve">// write your HAL API </w:t>
            </w:r>
          </w:p>
          <w:p w14:paraId="299A0936" w14:textId="19EB30B4" w:rsidR="00253926" w:rsidRPr="00CB28F2" w:rsidRDefault="00793E30" w:rsidP="00253926">
            <w:pPr>
              <w:pStyle w:val="ListParagraph"/>
              <w:ind w:leftChars="0" w:left="0"/>
            </w:pPr>
            <w:r>
              <w:t>GPIO_pupd(GPIOA, 5, EC_NONE);</w:t>
            </w:r>
          </w:p>
          <w:p w14:paraId="156015B7" w14:textId="1D6ACE9A" w:rsidR="00253926" w:rsidRDefault="00793E30" w:rsidP="00253926">
            <w:pPr>
              <w:pStyle w:val="ListParagraph"/>
              <w:ind w:leftChars="0" w:left="0"/>
            </w:pPr>
            <w:r>
              <w:t>GPIO_otype(GPIOA, 5, EC_PUSH_PULL)</w:t>
            </w:r>
          </w:p>
          <w:p w14:paraId="57C5EDF4" w14:textId="65E602AB" w:rsidR="00793E30" w:rsidRPr="00CB28F2" w:rsidRDefault="00793E30" w:rsidP="00253926">
            <w:pPr>
              <w:pStyle w:val="ListParagraph"/>
              <w:ind w:leftChars="0" w:left="0"/>
            </w:pPr>
            <w:r>
              <w:t>GPIO_ospeed(GPIOA, 5, EC_HIGH)</w:t>
            </w:r>
          </w:p>
          <w:p w14:paraId="3A65841D" w14:textId="77777777" w:rsidR="00253926" w:rsidRPr="00793E30" w:rsidRDefault="00253926" w:rsidP="00253926">
            <w:pPr>
              <w:pStyle w:val="NoSpacing"/>
              <w:rPr>
                <w:lang w:val="en-US"/>
              </w:rPr>
            </w:pPr>
          </w:p>
        </w:tc>
      </w:tr>
      <w:tr w:rsidR="00253926" w:rsidRPr="002319B7" w14:paraId="2163708E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7EE1C01D" w14:textId="77777777" w:rsidR="00253926" w:rsidRPr="00CB28F2" w:rsidRDefault="00253926" w:rsidP="00253926">
            <w:r w:rsidRPr="00CB28F2">
              <w:t>TIM2</w:t>
            </w:r>
          </w:p>
          <w:p w14:paraId="35941225" w14:textId="77777777" w:rsidR="00253926" w:rsidRPr="00CB28F2" w:rsidRDefault="00253926" w:rsidP="00253926"/>
          <w:p w14:paraId="7A5A32F7" w14:textId="0C88E7CB" w:rsidR="00253926" w:rsidRPr="00CB28F2" w:rsidRDefault="00253926" w:rsidP="00253926">
            <w:r w:rsidRPr="00CB28F2">
              <w:t>(PWM setting)</w:t>
            </w:r>
          </w:p>
        </w:tc>
        <w:tc>
          <w:tcPr>
            <w:tcW w:w="2848" w:type="dxa"/>
            <w:vAlign w:val="center"/>
          </w:tcPr>
          <w:p w14:paraId="71621534" w14:textId="7B30FBC2" w:rsidR="00253926" w:rsidRPr="00253926" w:rsidRDefault="00253926" w:rsidP="00253926">
            <w:pPr>
              <w:pStyle w:val="NoSpacing"/>
              <w:rPr>
                <w:lang w:val="en-US"/>
              </w:rPr>
            </w:pPr>
            <w:r w:rsidRPr="00253926">
              <w:rPr>
                <w:lang w:val="en-US"/>
              </w:rPr>
              <w:t>Output compare mode as PWM mode1</w:t>
            </w:r>
          </w:p>
        </w:tc>
        <w:tc>
          <w:tcPr>
            <w:tcW w:w="4495" w:type="dxa"/>
            <w:vAlign w:val="center"/>
          </w:tcPr>
          <w:p w14:paraId="5AD4663F" w14:textId="40C681BD" w:rsidR="00253926" w:rsidRPr="00CB28F2" w:rsidRDefault="00253926" w:rsidP="00253926">
            <w:pPr>
              <w:pStyle w:val="NoSpacing"/>
            </w:pPr>
            <w:r w:rsidRPr="00CB28F2">
              <w:t>TIM2-&gt;CCMR1</w:t>
            </w:r>
            <w:r w:rsidR="00793E30">
              <w:t xml:space="preserve"> |= </w:t>
            </w:r>
            <w:r w:rsidR="004D4C5B">
              <w:t xml:space="preserve">6 </w:t>
            </w:r>
            <w:r w:rsidR="00212486">
              <w:rPr>
                <w:lang w:val="en-US"/>
              </w:rPr>
              <w:t>&lt;&lt;</w:t>
            </w:r>
            <w:r w:rsidR="004D4C5B">
              <w:t xml:space="preserve"> 4;</w:t>
            </w:r>
          </w:p>
        </w:tc>
      </w:tr>
      <w:tr w:rsidR="00253926" w:rsidRPr="002319B7" w14:paraId="5A5ECB72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47362709" w14:textId="77777777" w:rsidR="00253926" w:rsidRPr="00CB28F2" w:rsidRDefault="00253926" w:rsidP="00253926"/>
        </w:tc>
        <w:tc>
          <w:tcPr>
            <w:tcW w:w="2848" w:type="dxa"/>
            <w:vAlign w:val="center"/>
          </w:tcPr>
          <w:p w14:paraId="03845160" w14:textId="01AFAFAE" w:rsidR="00253926" w:rsidRPr="00CB28F2" w:rsidRDefault="00253926" w:rsidP="00253926">
            <w:pPr>
              <w:pStyle w:val="NoSpacing"/>
            </w:pPr>
            <w:r w:rsidRPr="00CB28F2">
              <w:t>Enable preload on CCR1</w:t>
            </w:r>
          </w:p>
        </w:tc>
        <w:tc>
          <w:tcPr>
            <w:tcW w:w="4495" w:type="dxa"/>
            <w:vAlign w:val="center"/>
          </w:tcPr>
          <w:p w14:paraId="06327FD5" w14:textId="5B048900" w:rsidR="00253926" w:rsidRPr="00212486" w:rsidRDefault="00253926" w:rsidP="00253926">
            <w:pPr>
              <w:pStyle w:val="NoSpacing"/>
              <w:rPr>
                <w:lang w:val="en-US"/>
              </w:rPr>
            </w:pPr>
            <w:r w:rsidRPr="00CB28F2">
              <w:t>TIM2-&gt;CCMR1</w:t>
            </w:r>
            <w:r w:rsidR="00212486">
              <w:rPr>
                <w:lang w:val="en-US"/>
              </w:rPr>
              <w:t xml:space="preserve"> |= 1&lt;&lt;3;</w:t>
            </w:r>
          </w:p>
        </w:tc>
      </w:tr>
      <w:tr w:rsidR="00253926" w:rsidRPr="002319B7" w14:paraId="4DAE8C20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002DF6D7" w14:textId="77777777" w:rsidR="00253926" w:rsidRPr="00CB28F2" w:rsidRDefault="00253926" w:rsidP="00253926"/>
        </w:tc>
        <w:tc>
          <w:tcPr>
            <w:tcW w:w="2848" w:type="dxa"/>
            <w:vAlign w:val="center"/>
          </w:tcPr>
          <w:p w14:paraId="7E634DC6" w14:textId="3C428609" w:rsidR="00253926" w:rsidRPr="00253926" w:rsidRDefault="00253926" w:rsidP="00253926">
            <w:pPr>
              <w:pStyle w:val="NoSpacing"/>
              <w:rPr>
                <w:lang w:val="en-US"/>
              </w:rPr>
            </w:pPr>
            <w:r w:rsidRPr="00253926">
              <w:rPr>
                <w:lang w:val="en-US"/>
              </w:rPr>
              <w:t>Set CCR value for 50% duty ratio: (ARR+1)/2</w:t>
            </w:r>
          </w:p>
        </w:tc>
        <w:tc>
          <w:tcPr>
            <w:tcW w:w="4495" w:type="dxa"/>
            <w:vAlign w:val="center"/>
          </w:tcPr>
          <w:p w14:paraId="42ABA38F" w14:textId="20D23862" w:rsidR="00253926" w:rsidRPr="00212486" w:rsidRDefault="00253926" w:rsidP="00253926">
            <w:pPr>
              <w:pStyle w:val="NoSpacing"/>
              <w:rPr>
                <w:lang w:val="en-US"/>
              </w:rPr>
            </w:pPr>
            <w:r w:rsidRPr="00CB28F2">
              <w:t>TIM2-&gt;CCR1</w:t>
            </w:r>
            <w:r w:rsidR="00212486">
              <w:rPr>
                <w:lang w:val="en-US"/>
              </w:rPr>
              <w:t xml:space="preserve"> = (99+1)/2;</w:t>
            </w:r>
          </w:p>
        </w:tc>
      </w:tr>
      <w:tr w:rsidR="00253926" w:rsidRPr="002319B7" w14:paraId="3140113F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74440555" w14:textId="77777777" w:rsidR="00253926" w:rsidRPr="00CB28F2" w:rsidRDefault="00253926" w:rsidP="00253926"/>
        </w:tc>
        <w:tc>
          <w:tcPr>
            <w:tcW w:w="2848" w:type="dxa"/>
            <w:vAlign w:val="center"/>
          </w:tcPr>
          <w:p w14:paraId="708D902D" w14:textId="01E27975" w:rsidR="00253926" w:rsidRPr="00CB28F2" w:rsidRDefault="00253926" w:rsidP="00253926">
            <w:pPr>
              <w:pStyle w:val="NoSpacing"/>
            </w:pPr>
            <w:r w:rsidRPr="00CB28F2">
              <w:t xml:space="preserve">Output as active high </w:t>
            </w:r>
          </w:p>
        </w:tc>
        <w:tc>
          <w:tcPr>
            <w:tcW w:w="4495" w:type="dxa"/>
            <w:vAlign w:val="center"/>
          </w:tcPr>
          <w:p w14:paraId="01E109C2" w14:textId="578F4CF3" w:rsidR="00253926" w:rsidRPr="00212486" w:rsidRDefault="00253926" w:rsidP="00253926">
            <w:pPr>
              <w:pStyle w:val="NoSpacing"/>
              <w:rPr>
                <w:lang w:val="en-US"/>
              </w:rPr>
            </w:pPr>
            <w:r w:rsidRPr="00CB28F2">
              <w:t>TIM2-&gt;CCER</w:t>
            </w:r>
            <w:r w:rsidR="00212486">
              <w:rPr>
                <w:lang w:val="en-US"/>
              </w:rPr>
              <w:t xml:space="preserve"> &amp;= ~(1&lt;&lt;1);</w:t>
            </w:r>
          </w:p>
        </w:tc>
      </w:tr>
      <w:tr w:rsidR="00253926" w:rsidRPr="002319B7" w14:paraId="5EEE416B" w14:textId="77777777" w:rsidTr="00212486">
        <w:trPr>
          <w:trHeight w:val="1203"/>
          <w:jc w:val="center"/>
        </w:trPr>
        <w:tc>
          <w:tcPr>
            <w:tcW w:w="1647" w:type="dxa"/>
            <w:vAlign w:val="center"/>
          </w:tcPr>
          <w:p w14:paraId="38E0A9C4" w14:textId="77777777" w:rsidR="00253926" w:rsidRPr="00CB28F2" w:rsidRDefault="00253926" w:rsidP="00253926"/>
        </w:tc>
        <w:tc>
          <w:tcPr>
            <w:tcW w:w="2848" w:type="dxa"/>
            <w:vAlign w:val="center"/>
          </w:tcPr>
          <w:p w14:paraId="1DDD877E" w14:textId="75509CC8" w:rsidR="00253926" w:rsidRPr="00253926" w:rsidRDefault="00253926" w:rsidP="00253926">
            <w:pPr>
              <w:pStyle w:val="NoSpacing"/>
              <w:rPr>
                <w:lang w:val="en-US"/>
              </w:rPr>
            </w:pPr>
            <w:r w:rsidRPr="00253926">
              <w:rPr>
                <w:lang w:val="en-US"/>
              </w:rPr>
              <w:t xml:space="preserve">Enable Compare and Capture output </w:t>
            </w:r>
          </w:p>
        </w:tc>
        <w:tc>
          <w:tcPr>
            <w:tcW w:w="4495" w:type="dxa"/>
            <w:vAlign w:val="center"/>
          </w:tcPr>
          <w:p w14:paraId="56A3A498" w14:textId="38A14108" w:rsidR="00253926" w:rsidRPr="00212486" w:rsidRDefault="00253926" w:rsidP="00253926">
            <w:pPr>
              <w:pStyle w:val="NoSpacing"/>
              <w:rPr>
                <w:lang w:val="en-US"/>
              </w:rPr>
            </w:pPr>
            <w:r w:rsidRPr="00CB28F2">
              <w:t>TIM2-&gt;CCER</w:t>
            </w:r>
            <w:r w:rsidR="00212486">
              <w:rPr>
                <w:lang w:val="en-US"/>
              </w:rPr>
              <w:t xml:space="preserve"> |= 1;</w:t>
            </w:r>
          </w:p>
        </w:tc>
      </w:tr>
      <w:bookmarkEnd w:id="1"/>
    </w:tbl>
    <w:p w14:paraId="27130E0B" w14:textId="77777777" w:rsidR="000E79EB" w:rsidRPr="002319B7" w:rsidRDefault="000E79EB" w:rsidP="000E79EB">
      <w:pPr>
        <w:ind w:left="142"/>
        <w:rPr>
          <w:rFonts w:eastAsia="Times New Roman"/>
          <w:b/>
        </w:rPr>
      </w:pPr>
    </w:p>
    <w:p w14:paraId="227DAF33" w14:textId="210E929E" w:rsidR="000E79EB" w:rsidRDefault="000E79EB" w:rsidP="000E79EB">
      <w:r w:rsidRPr="002319B7">
        <w:br w:type="page"/>
      </w:r>
    </w:p>
    <w:p w14:paraId="51E15FE7" w14:textId="64ED8CED" w:rsidR="006276B6" w:rsidRDefault="006276B6" w:rsidP="006276B6">
      <w:pPr>
        <w:pStyle w:val="Heading2"/>
      </w:pPr>
      <w:r>
        <w:lastRenderedPageBreak/>
        <w:t xml:space="preserve">B. Programming </w:t>
      </w:r>
    </w:p>
    <w:p w14:paraId="65557693" w14:textId="215EFC5F" w:rsidR="00E64A02" w:rsidRPr="00E64A02" w:rsidRDefault="00C7259B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Procedure</w:t>
      </w:r>
    </w:p>
    <w:p w14:paraId="79987F9E" w14:textId="52CEA4EC" w:rsidR="00253926" w:rsidRPr="00CB28F2" w:rsidRDefault="00253926" w:rsidP="00253926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Create a new folder ‘</w:t>
      </w:r>
      <w:r w:rsidRPr="00CB28F2">
        <w:rPr>
          <w:b/>
        </w:rPr>
        <w:t>EC/Tutorial/</w:t>
      </w:r>
      <w:r w:rsidRPr="00CB28F2">
        <w:rPr>
          <w:b/>
          <w:bCs/>
        </w:rPr>
        <w:t>TU_Timer_PWM/</w:t>
      </w:r>
      <w:r w:rsidRPr="00CB28F2">
        <w:t xml:space="preserve">’ </w:t>
      </w:r>
    </w:p>
    <w:p w14:paraId="6A64C5CF" w14:textId="77777777" w:rsidR="00253926" w:rsidRPr="00CB28F2" w:rsidRDefault="00253926" w:rsidP="00253926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Open the program ‘Keil uVision5’ and create a new project.</w:t>
      </w:r>
    </w:p>
    <w:p w14:paraId="37058851" w14:textId="77777777" w:rsidR="00253926" w:rsidRPr="00CB28F2" w:rsidRDefault="00253926" w:rsidP="00253926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Name the project as ‘</w:t>
      </w:r>
      <w:r w:rsidRPr="00CB28F2">
        <w:rPr>
          <w:b/>
          <w:bCs/>
        </w:rPr>
        <w:t>TU_Timer_PWM’</w:t>
      </w:r>
      <w:r w:rsidRPr="00CB28F2">
        <w:t xml:space="preserve">. </w:t>
      </w:r>
    </w:p>
    <w:p w14:paraId="6A4B5767" w14:textId="77777777" w:rsidR="00253926" w:rsidRPr="00CB28F2" w:rsidRDefault="00253926" w:rsidP="00253926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Create a new item called ‘</w:t>
      </w:r>
      <w:r w:rsidRPr="00CB28F2">
        <w:rPr>
          <w:b/>
        </w:rPr>
        <w:t>TU_</w:t>
      </w:r>
      <w:r w:rsidRPr="00CB28F2">
        <w:rPr>
          <w:b/>
          <w:bCs/>
        </w:rPr>
        <w:t>Timer_PWM</w:t>
      </w:r>
      <w:r w:rsidRPr="00CB28F2">
        <w:rPr>
          <w:b/>
        </w:rPr>
        <w:t>.c</w:t>
      </w:r>
      <w:r w:rsidRPr="00CB28F2">
        <w:t xml:space="preserve">’ </w:t>
      </w:r>
    </w:p>
    <w:p w14:paraId="3B1A5D79" w14:textId="350EFC5C" w:rsidR="00C7259B" w:rsidRPr="000E79EB" w:rsidRDefault="000E79EB" w:rsidP="00F00291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Style w:val="Hyperlink"/>
        </w:rPr>
      </w:pPr>
      <w:r w:rsidRPr="000E79EB">
        <w:t>U</w:t>
      </w:r>
      <w:r w:rsidR="00C7259B" w:rsidRPr="000E79EB">
        <w:t>se the given source code</w:t>
      </w:r>
      <w:r w:rsidR="00AC30E8">
        <w:t xml:space="preserve"> of </w:t>
      </w:r>
      <w:r w:rsidR="00AC30E8" w:rsidRPr="00CB28F2">
        <w:t>‘</w:t>
      </w:r>
      <w:r w:rsidR="00AC30E8" w:rsidRPr="00CB28F2">
        <w:rPr>
          <w:b/>
        </w:rPr>
        <w:t>TU_</w:t>
      </w:r>
      <w:r w:rsidR="00AC30E8" w:rsidRPr="00CB28F2">
        <w:rPr>
          <w:b/>
          <w:bCs/>
        </w:rPr>
        <w:t>Timer</w:t>
      </w:r>
      <w:r w:rsidR="00253926">
        <w:rPr>
          <w:b/>
          <w:bCs/>
        </w:rPr>
        <w:t>_PWM</w:t>
      </w:r>
      <w:r w:rsidR="00AC30E8">
        <w:rPr>
          <w:b/>
          <w:bCs/>
        </w:rPr>
        <w:t>_student</w:t>
      </w:r>
      <w:r w:rsidR="00AC30E8" w:rsidRPr="00CB28F2">
        <w:rPr>
          <w:b/>
        </w:rPr>
        <w:t>.c</w:t>
      </w:r>
      <w:r w:rsidR="00AC30E8" w:rsidRPr="00CB28F2">
        <w:t xml:space="preserve">’ </w:t>
      </w:r>
      <w:r w:rsidR="00C7259B" w:rsidRPr="000E79EB">
        <w:t xml:space="preserve"> </w:t>
      </w:r>
      <w:hyperlink r:id="rId10" w:history="1">
        <w:r w:rsidR="00C7259B" w:rsidRPr="000E79EB">
          <w:rPr>
            <w:rStyle w:val="Hyperlink"/>
          </w:rPr>
          <w:t>Click to download</w:t>
        </w:r>
      </w:hyperlink>
    </w:p>
    <w:p w14:paraId="293CD967" w14:textId="77777777" w:rsidR="00955CB9" w:rsidRDefault="00955CB9" w:rsidP="00955CB9">
      <w:pPr>
        <w:pStyle w:val="ListParagraph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746247CE" w14:textId="0E247F85" w:rsidR="00C22B2A" w:rsidRPr="000E79EB" w:rsidRDefault="00C22B2A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Fill in the empty spaces in the code.</w:t>
      </w:r>
    </w:p>
    <w:p w14:paraId="4FCB71A1" w14:textId="3E4B9364" w:rsidR="00C7259B" w:rsidRPr="000E79EB" w:rsidRDefault="00C7259B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Run the program and check your result.</w:t>
      </w:r>
    </w:p>
    <w:p w14:paraId="4AD30BD3" w14:textId="48503EAA" w:rsidR="00C7259B" w:rsidRDefault="00C7259B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 xml:space="preserve">Your tutorial </w:t>
      </w:r>
      <w:r w:rsidR="00C22B2A" w:rsidRPr="000E79EB">
        <w:t xml:space="preserve">report </w:t>
      </w:r>
      <w:r w:rsidRPr="000E79EB">
        <w:t>must be submitted to LMS</w:t>
      </w:r>
    </w:p>
    <w:p w14:paraId="4B4743B8" w14:textId="77777777" w:rsidR="005D4A6C" w:rsidRDefault="005D4A6C" w:rsidP="005D4A6C">
      <w:pPr>
        <w:rPr>
          <w:rFonts w:eastAsia="Times New Roman"/>
          <w:b/>
        </w:rPr>
      </w:pPr>
    </w:p>
    <w:p w14:paraId="731B5942" w14:textId="6A2291FB" w:rsidR="005D4A6C" w:rsidRPr="002319B7" w:rsidRDefault="005D4A6C" w:rsidP="005D4A6C">
      <w:pPr>
        <w:rPr>
          <w:rFonts w:eastAsia="Times New Roman"/>
        </w:rPr>
      </w:pPr>
      <w:r w:rsidRPr="002319B7">
        <w:rPr>
          <w:rFonts w:eastAsia="Times New Roman"/>
          <w:b/>
        </w:rPr>
        <w:t>Exercise</w:t>
      </w:r>
    </w:p>
    <w:p w14:paraId="49043149" w14:textId="0E3BF282" w:rsidR="00253926" w:rsidRPr="00253926" w:rsidRDefault="00253926" w:rsidP="00253926">
      <w:pPr>
        <w:widowControl w:val="0"/>
        <w:wordWrap w:val="0"/>
        <w:autoSpaceDE w:val="0"/>
        <w:autoSpaceDN w:val="0"/>
        <w:spacing w:after="160" w:line="259" w:lineRule="auto"/>
        <w:jc w:val="both"/>
      </w:pPr>
      <w:bookmarkStart w:id="2" w:name="_Hlk148387267"/>
      <w:r w:rsidRPr="00253926">
        <w:rPr>
          <w:rFonts w:eastAsiaTheme="minorEastAsia"/>
          <w:lang w:eastAsia="ko-KR"/>
        </w:rPr>
        <w:t xml:space="preserve">Output PWM on TIM2_CH1 (PA5): 1kHz with </w:t>
      </w:r>
      <w:r>
        <w:rPr>
          <w:rFonts w:eastAsiaTheme="minorEastAsia"/>
          <w:lang w:eastAsia="ko-KR"/>
        </w:rPr>
        <w:t xml:space="preserve"> D</w:t>
      </w:r>
      <w:r w:rsidRPr="00253926">
        <w:rPr>
          <w:rFonts w:eastAsiaTheme="minorEastAsia"/>
          <w:lang w:eastAsia="ko-KR"/>
        </w:rPr>
        <w:t>utry</w:t>
      </w:r>
      <w:r>
        <w:rPr>
          <w:rFonts w:eastAsiaTheme="minorEastAsia"/>
          <w:lang w:eastAsia="ko-KR"/>
        </w:rPr>
        <w:t>-</w:t>
      </w:r>
      <w:r w:rsidRPr="00253926">
        <w:rPr>
          <w:rFonts w:eastAsiaTheme="minorEastAsia"/>
          <w:lang w:eastAsia="ko-KR"/>
        </w:rPr>
        <w:t>ratio of 0</w:t>
      </w:r>
      <w:r>
        <w:rPr>
          <w:rFonts w:eastAsiaTheme="minorEastAsia"/>
          <w:lang w:eastAsia="ko-KR"/>
        </w:rPr>
        <w:t xml:space="preserve"> </w:t>
      </w:r>
      <w:r w:rsidRPr="00253926">
        <w:rPr>
          <w:rFonts w:eastAsiaTheme="minorEastAsia"/>
          <w:lang w:eastAsia="ko-KR"/>
        </w:rPr>
        <w:t>/</w:t>
      </w:r>
      <w:r>
        <w:rPr>
          <w:rFonts w:eastAsiaTheme="minorEastAsia"/>
          <w:lang w:eastAsia="ko-KR"/>
        </w:rPr>
        <w:t xml:space="preserve"> </w:t>
      </w:r>
      <w:r w:rsidRPr="00253926">
        <w:rPr>
          <w:rFonts w:eastAsiaTheme="minorEastAsia"/>
          <w:lang w:eastAsia="ko-KR"/>
        </w:rPr>
        <w:t>5</w:t>
      </w:r>
      <w:r>
        <w:rPr>
          <w:rFonts w:eastAsiaTheme="minorEastAsia"/>
          <w:lang w:eastAsia="ko-KR"/>
        </w:rPr>
        <w:t xml:space="preserve">0% </w:t>
      </w:r>
      <w:r w:rsidRPr="00253926">
        <w:rPr>
          <w:rFonts w:eastAsiaTheme="minorEastAsia"/>
          <w:lang w:eastAsia="ko-KR"/>
        </w:rPr>
        <w:t>/</w:t>
      </w:r>
      <w:r>
        <w:rPr>
          <w:rFonts w:eastAsiaTheme="minorEastAsia"/>
          <w:lang w:eastAsia="ko-KR"/>
        </w:rPr>
        <w:t xml:space="preserve"> </w:t>
      </w:r>
      <w:r w:rsidRPr="00253926">
        <w:rPr>
          <w:rFonts w:eastAsiaTheme="minorEastAsia"/>
          <w:lang w:eastAsia="ko-KR"/>
        </w:rPr>
        <w:t>1</w:t>
      </w:r>
      <w:r>
        <w:rPr>
          <w:rFonts w:eastAsiaTheme="minorEastAsia"/>
          <w:lang w:eastAsia="ko-KR"/>
        </w:rPr>
        <w:t>00%</w:t>
      </w:r>
    </w:p>
    <w:p w14:paraId="6D88D1E9" w14:textId="73076888" w:rsidR="00811859" w:rsidRPr="00CB28F2" w:rsidRDefault="00811859" w:rsidP="00811859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>System CLK is PLL 84MHz for STM32F411RE</w:t>
      </w:r>
    </w:p>
    <w:p w14:paraId="0D9DB80A" w14:textId="77777777" w:rsidR="00811859" w:rsidRPr="00CB28F2" w:rsidRDefault="00811859" w:rsidP="00811859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>TIM2: Up-counting, Timer2_CLK = 100 kHz,  COUNT_CLK=1 kHz</w:t>
      </w:r>
    </w:p>
    <w:p w14:paraId="7D3244A0" w14:textId="07512130" w:rsidR="00811859" w:rsidRDefault="00811859" w:rsidP="00811859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811859">
        <w:rPr>
          <w:bCs/>
        </w:rPr>
        <w:t xml:space="preserve">PWM </w:t>
      </w:r>
      <w:r>
        <w:rPr>
          <w:bCs/>
        </w:rPr>
        <w:t>Mode 1 / P</w:t>
      </w:r>
      <w:r w:rsidRPr="00811859">
        <w:rPr>
          <w:bCs/>
        </w:rPr>
        <w:t xml:space="preserve">eriod 1kHz </w:t>
      </w:r>
      <w:r>
        <w:rPr>
          <w:bCs/>
        </w:rPr>
        <w:t>/ D</w:t>
      </w:r>
      <w:r w:rsidRPr="00811859">
        <w:rPr>
          <w:bCs/>
        </w:rPr>
        <w:t xml:space="preserve">uty ratio 50%. </w:t>
      </w:r>
    </w:p>
    <w:p w14:paraId="252183CE" w14:textId="0C7FAC3C" w:rsidR="00811859" w:rsidRPr="00811859" w:rsidRDefault="00811859" w:rsidP="00811859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811859">
        <w:rPr>
          <w:bCs/>
        </w:rPr>
        <w:t>PWM Out on PA_5 (TIM2_CH1)</w:t>
      </w:r>
    </w:p>
    <w:p w14:paraId="467B8924" w14:textId="0606E775" w:rsidR="00811859" w:rsidRPr="00CB28F2" w:rsidRDefault="00811859" w:rsidP="00811859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>There are several pins for TIM2_CH1. We will use GPIO Pin5 (LD2) for tutorial</w:t>
      </w:r>
    </w:p>
    <w:p w14:paraId="0CAE4C38" w14:textId="77777777" w:rsidR="00811859" w:rsidRDefault="00811859" w:rsidP="00811859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 xml:space="preserve">Set the GPIO pin as Alternate function (AF) for TIM2 </w:t>
      </w:r>
    </w:p>
    <w:p w14:paraId="2BD550C0" w14:textId="77777777" w:rsidR="00253926" w:rsidRDefault="00811859" w:rsidP="00253926">
      <w:pPr>
        <w:pStyle w:val="ListParagraph"/>
        <w:widowControl w:val="0"/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>
        <w:rPr>
          <w:bCs/>
        </w:rPr>
        <w:t xml:space="preserve">: </w:t>
      </w:r>
      <w:r w:rsidRPr="00CB28F2">
        <w:rPr>
          <w:bCs/>
        </w:rPr>
        <w:t>No pull-up &amp; No pull-down / High speed / Push-Pull</w:t>
      </w:r>
    </w:p>
    <w:p w14:paraId="53FD9270" w14:textId="136A45FA" w:rsidR="00253926" w:rsidRPr="00811859" w:rsidRDefault="00253926" w:rsidP="00253926">
      <w:pPr>
        <w:pStyle w:val="ListParagraph"/>
        <w:widowControl w:val="0"/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>
        <w:rPr>
          <w:bCs/>
        </w:rPr>
        <w:t xml:space="preserve">: AF on </w:t>
      </w:r>
      <w:r w:rsidRPr="00811859">
        <w:rPr>
          <w:bCs/>
        </w:rPr>
        <w:t>PA_5 (TIM2_CH1)</w:t>
      </w:r>
    </w:p>
    <w:p w14:paraId="2EF66DF5" w14:textId="788E949F" w:rsidR="00253926" w:rsidRDefault="00253926" w:rsidP="00253926">
      <w:pPr>
        <w:pStyle w:val="ListParagraph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555C312E" w14:textId="7E200F43" w:rsidR="00253926" w:rsidRPr="00CB28F2" w:rsidRDefault="00253926" w:rsidP="00253926">
      <w:pPr>
        <w:pStyle w:val="ListParagraph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Give PWM output of 0%, 50%, 100% of 1kHz PWM</w:t>
      </w:r>
    </w:p>
    <w:p w14:paraId="4CD78CE6" w14:textId="77777777" w:rsidR="00253926" w:rsidRPr="00CB28F2" w:rsidRDefault="00253926" w:rsidP="00253926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Check the brightness of LD2 (PA5) for each different Duty ratio</w:t>
      </w:r>
    </w:p>
    <w:p w14:paraId="053B33A6" w14:textId="77777777" w:rsidR="00811859" w:rsidRDefault="00811859" w:rsidP="00811859">
      <w:pPr>
        <w:widowControl w:val="0"/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800"/>
        <w:jc w:val="both"/>
        <w:rPr>
          <w:rFonts w:eastAsia="Times New Roman"/>
          <w:color w:val="000000"/>
        </w:rPr>
      </w:pPr>
    </w:p>
    <w:bookmarkEnd w:id="2"/>
    <w:p w14:paraId="2D83F059" w14:textId="77777777" w:rsidR="00955CB9" w:rsidRDefault="00955CB9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</w:p>
    <w:p w14:paraId="3FB02B47" w14:textId="7C26B594" w:rsidR="00955CB9" w:rsidRDefault="004D20FD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  <w:r w:rsidRPr="004D20FD">
        <w:rPr>
          <w:rFonts w:eastAsia="Times New Roman"/>
          <w:color w:val="000000"/>
        </w:rPr>
        <w:lastRenderedPageBreak/>
        <w:drawing>
          <wp:inline distT="0" distB="0" distL="0" distR="0" wp14:anchorId="7410E3CD" wp14:editId="668EDFA1">
            <wp:extent cx="5940425" cy="4607560"/>
            <wp:effectExtent l="0" t="0" r="3175" b="2540"/>
            <wp:docPr id="2096600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0088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9AC8" w14:textId="00C3E549" w:rsidR="00980C25" w:rsidRDefault="004D20FD">
      <w:pPr>
        <w:spacing w:after="0"/>
        <w:rPr>
          <w:rFonts w:eastAsia="Times New Roman"/>
          <w:b/>
          <w:sz w:val="24"/>
          <w:szCs w:val="24"/>
        </w:rPr>
      </w:pPr>
      <w:r w:rsidRPr="004D20FD">
        <w:rPr>
          <w:rFonts w:eastAsia="Times New Roman"/>
          <w:b/>
          <w:sz w:val="24"/>
          <w:szCs w:val="24"/>
        </w:rPr>
        <w:drawing>
          <wp:inline distT="0" distB="0" distL="0" distR="0" wp14:anchorId="763FDBD0" wp14:editId="00527784">
            <wp:extent cx="5940425" cy="3659505"/>
            <wp:effectExtent l="0" t="0" r="3175" b="0"/>
            <wp:docPr id="946136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363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C25">
        <w:rPr>
          <w:rFonts w:eastAsia="Times New Roman"/>
          <w:b/>
          <w:sz w:val="24"/>
          <w:szCs w:val="24"/>
        </w:rPr>
        <w:br w:type="page"/>
      </w:r>
    </w:p>
    <w:p w14:paraId="1892AE16" w14:textId="6C88C7FE" w:rsidR="00E64A02" w:rsidRDefault="00E64A02" w:rsidP="00E64A02">
      <w:pPr>
        <w:pStyle w:val="Heading2"/>
      </w:pPr>
      <w:r w:rsidRPr="00E64A02">
        <w:lastRenderedPageBreak/>
        <w:t>Appendix</w:t>
      </w:r>
    </w:p>
    <w:p w14:paraId="33AC755C" w14:textId="77777777" w:rsidR="00955CB9" w:rsidRPr="00EF3A66" w:rsidRDefault="00000000" w:rsidP="00955CB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hyperlink r:id="rId13">
        <w:r w:rsidR="00955CB9" w:rsidRPr="00EF3A66">
          <w:rPr>
            <w:rFonts w:eastAsia="Times New Roman"/>
            <w:color w:val="0563C1"/>
            <w:sz w:val="24"/>
            <w:szCs w:val="24"/>
            <w:u w:val="single"/>
          </w:rPr>
          <w:t>See here for MCU resources</w:t>
        </w:r>
      </w:hyperlink>
    </w:p>
    <w:p w14:paraId="7C873D25" w14:textId="09CC6D4D" w:rsidR="00955CB9" w:rsidRDefault="00253926" w:rsidP="00955CB9">
      <w:pPr>
        <w:rPr>
          <w:rFonts w:eastAsiaTheme="minorEastAsia"/>
          <w:lang w:eastAsia="ko-KR"/>
        </w:rPr>
      </w:pPr>
      <w:r w:rsidRPr="00CB28F2">
        <w:rPr>
          <w:noProof/>
        </w:rPr>
        <w:drawing>
          <wp:inline distT="0" distB="0" distL="0" distR="0" wp14:anchorId="0289DEEB" wp14:editId="7E399CD5">
            <wp:extent cx="4689965" cy="4022271"/>
            <wp:effectExtent l="0" t="0" r="0" b="0"/>
            <wp:docPr id="1" name="그림 1" descr="텍스트, 번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번호, 도표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1862" cy="40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E7CF" w14:textId="77777777" w:rsidR="00955CB9" w:rsidRPr="00CB28F2" w:rsidRDefault="00955CB9" w:rsidP="00955CB9">
      <w:pPr>
        <w:jc w:val="center"/>
        <w:rPr>
          <w:noProof/>
          <w:szCs w:val="24"/>
        </w:rPr>
      </w:pPr>
      <w:r w:rsidRPr="00CB28F2">
        <w:rPr>
          <w:noProof/>
          <w:szCs w:val="24"/>
        </w:rPr>
        <w:lastRenderedPageBreak/>
        <w:drawing>
          <wp:inline distT="0" distB="0" distL="0" distR="0" wp14:anchorId="67CF9250" wp14:editId="212CE39A">
            <wp:extent cx="5700713" cy="4445318"/>
            <wp:effectExtent l="0" t="0" r="0" b="0"/>
            <wp:docPr id="5" name="그림 4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, 도표, 평행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6323" r="537"/>
                    <a:stretch/>
                  </pic:blipFill>
                  <pic:spPr bwMode="auto">
                    <a:xfrm>
                      <a:off x="0" y="0"/>
                      <a:ext cx="5700713" cy="444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F5D27" w14:textId="77777777" w:rsidR="00955CB9" w:rsidRPr="00CB28F2" w:rsidRDefault="00955CB9" w:rsidP="00955CB9">
      <w:pPr>
        <w:pStyle w:val="ListParagraph"/>
        <w:numPr>
          <w:ilvl w:val="0"/>
          <w:numId w:val="18"/>
        </w:numPr>
        <w:spacing w:after="160" w:line="259" w:lineRule="auto"/>
        <w:ind w:leftChars="0"/>
        <w:jc w:val="both"/>
        <w:rPr>
          <w:szCs w:val="24"/>
        </w:rPr>
      </w:pPr>
      <w:r w:rsidRPr="00CB28F2">
        <w:rPr>
          <w:szCs w:val="24"/>
        </w:rPr>
        <w:t>TIM_TypeDef :  &lt;stm32f411xe.h&gt;</w:t>
      </w:r>
    </w:p>
    <w:p w14:paraId="536B47B9" w14:textId="57B57829" w:rsidR="00955CB9" w:rsidRDefault="00955CB9" w:rsidP="00955CB9">
      <w:pPr>
        <w:rPr>
          <w:rFonts w:eastAsiaTheme="minorEastAsia"/>
          <w:lang w:eastAsia="ko-KR"/>
        </w:rPr>
      </w:pPr>
      <w:r w:rsidRPr="00CB28F2">
        <w:rPr>
          <w:noProof/>
        </w:rPr>
        <w:drawing>
          <wp:inline distT="0" distB="0" distL="0" distR="0" wp14:anchorId="52244AEF" wp14:editId="555B914F">
            <wp:extent cx="5731510" cy="2877820"/>
            <wp:effectExtent l="0" t="0" r="2540" b="0"/>
            <wp:docPr id="6" name="그림 6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메뉴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490C" w14:textId="5FC1836A" w:rsidR="00955CB9" w:rsidRDefault="00955CB9" w:rsidP="00955CB9">
      <w:pPr>
        <w:rPr>
          <w:rFonts w:eastAsiaTheme="minorEastAsia"/>
          <w:lang w:eastAsia="ko-KR"/>
        </w:rPr>
      </w:pPr>
      <w:r w:rsidRPr="00CB28F2">
        <w:rPr>
          <w:noProof/>
        </w:rPr>
        <w:drawing>
          <wp:inline distT="0" distB="0" distL="0" distR="0" wp14:anchorId="1DDB529A" wp14:editId="01FC904D">
            <wp:extent cx="3959750" cy="541362"/>
            <wp:effectExtent l="0" t="0" r="3175" b="0"/>
            <wp:docPr id="8" name="그림 8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폰트, 스크린샷, 화이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645" cy="5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CFEE" w14:textId="45B13EE6" w:rsidR="00E64A02" w:rsidRDefault="00955CB9">
      <w:pPr>
        <w:spacing w:after="0"/>
      </w:pPr>
      <w:r w:rsidRPr="00CB28F2">
        <w:rPr>
          <w:noProof/>
        </w:rPr>
        <w:lastRenderedPageBreak/>
        <w:drawing>
          <wp:inline distT="0" distB="0" distL="0" distR="0" wp14:anchorId="3BC6E75B" wp14:editId="58A653D1">
            <wp:extent cx="3713260" cy="624910"/>
            <wp:effectExtent l="0" t="0" r="1905" b="3810"/>
            <wp:docPr id="181755841" name="그림 18175584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5841" name="그림 18175584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971" cy="6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02" w:rsidSect="00C96351">
      <w:headerReference w:type="default" r:id="rId19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8090" w14:textId="77777777" w:rsidR="00EC5380" w:rsidRDefault="00EC5380" w:rsidP="00A206D8">
      <w:r>
        <w:separator/>
      </w:r>
    </w:p>
  </w:endnote>
  <w:endnote w:type="continuationSeparator" w:id="0">
    <w:p w14:paraId="2EF31CBD" w14:textId="77777777" w:rsidR="00EC5380" w:rsidRDefault="00EC5380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52F2" w14:textId="77777777" w:rsidR="00EC5380" w:rsidRDefault="00EC5380" w:rsidP="00A206D8">
      <w:r>
        <w:separator/>
      </w:r>
    </w:p>
  </w:footnote>
  <w:footnote w:type="continuationSeparator" w:id="0">
    <w:p w14:paraId="68F957DC" w14:textId="77777777" w:rsidR="00EC5380" w:rsidRDefault="00EC5380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147D30E5"/>
    <w:multiLevelType w:val="multilevel"/>
    <w:tmpl w:val="E6480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4B47C7E"/>
    <w:multiLevelType w:val="multilevel"/>
    <w:tmpl w:val="9FCCC13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93C4371"/>
    <w:multiLevelType w:val="hybridMultilevel"/>
    <w:tmpl w:val="132E1428"/>
    <w:lvl w:ilvl="0" w:tplc="A93E4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6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A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8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C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87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48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E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E02853"/>
    <w:multiLevelType w:val="hybridMultilevel"/>
    <w:tmpl w:val="8AB47C68"/>
    <w:lvl w:ilvl="0" w:tplc="3D1CE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1872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015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E5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61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C0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10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C424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52D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16E5B"/>
    <w:multiLevelType w:val="multilevel"/>
    <w:tmpl w:val="EDDEF5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E057E1D"/>
    <w:multiLevelType w:val="hybridMultilevel"/>
    <w:tmpl w:val="0AD630BC"/>
    <w:lvl w:ilvl="0" w:tplc="2A50B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5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8A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66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C2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80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4297711"/>
    <w:multiLevelType w:val="multilevel"/>
    <w:tmpl w:val="2A602E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22" w15:restartNumberingAfterBreak="0">
    <w:nsid w:val="5D554785"/>
    <w:multiLevelType w:val="hybridMultilevel"/>
    <w:tmpl w:val="E82A127C"/>
    <w:lvl w:ilvl="0" w:tplc="8416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0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2E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23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85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EA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48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BA6F08"/>
    <w:multiLevelType w:val="hybridMultilevel"/>
    <w:tmpl w:val="8C6C7810"/>
    <w:lvl w:ilvl="0" w:tplc="5F3CE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0E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4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0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E3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5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9F29F5"/>
    <w:multiLevelType w:val="hybridMultilevel"/>
    <w:tmpl w:val="83328844"/>
    <w:lvl w:ilvl="0" w:tplc="1B48152E">
      <w:start w:val="1"/>
      <w:numFmt w:val="bullet"/>
      <w:lvlText w:val=""/>
      <w:lvlJc w:val="left"/>
      <w:pPr>
        <w:ind w:left="9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28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1EF3265"/>
    <w:multiLevelType w:val="multilevel"/>
    <w:tmpl w:val="000C1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DDC36AD"/>
    <w:multiLevelType w:val="hybridMultilevel"/>
    <w:tmpl w:val="C502757C"/>
    <w:lvl w:ilvl="0" w:tplc="56161CC2">
      <w:start w:val="1"/>
      <w:numFmt w:val="decimal"/>
      <w:lvlText w:val="%1."/>
      <w:lvlJc w:val="left"/>
      <w:pPr>
        <w:ind w:left="9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6" w:hanging="400"/>
      </w:pPr>
    </w:lvl>
    <w:lvl w:ilvl="2" w:tplc="0409001B" w:tentative="1">
      <w:start w:val="1"/>
      <w:numFmt w:val="lowerRoman"/>
      <w:lvlText w:val="%3."/>
      <w:lvlJc w:val="right"/>
      <w:pPr>
        <w:ind w:left="1806" w:hanging="400"/>
      </w:pPr>
    </w:lvl>
    <w:lvl w:ilvl="3" w:tplc="0409000F" w:tentative="1">
      <w:start w:val="1"/>
      <w:numFmt w:val="decimal"/>
      <w:lvlText w:val="%4."/>
      <w:lvlJc w:val="left"/>
      <w:pPr>
        <w:ind w:left="2206" w:hanging="400"/>
      </w:pPr>
    </w:lvl>
    <w:lvl w:ilvl="4" w:tplc="04090019" w:tentative="1">
      <w:start w:val="1"/>
      <w:numFmt w:val="upperLetter"/>
      <w:lvlText w:val="%5."/>
      <w:lvlJc w:val="left"/>
      <w:pPr>
        <w:ind w:left="2606" w:hanging="400"/>
      </w:pPr>
    </w:lvl>
    <w:lvl w:ilvl="5" w:tplc="0409001B" w:tentative="1">
      <w:start w:val="1"/>
      <w:numFmt w:val="lowerRoman"/>
      <w:lvlText w:val="%6."/>
      <w:lvlJc w:val="right"/>
      <w:pPr>
        <w:ind w:left="3006" w:hanging="400"/>
      </w:pPr>
    </w:lvl>
    <w:lvl w:ilvl="6" w:tplc="0409000F" w:tentative="1">
      <w:start w:val="1"/>
      <w:numFmt w:val="decimal"/>
      <w:lvlText w:val="%7."/>
      <w:lvlJc w:val="left"/>
      <w:pPr>
        <w:ind w:left="3406" w:hanging="400"/>
      </w:pPr>
    </w:lvl>
    <w:lvl w:ilvl="7" w:tplc="04090019" w:tentative="1">
      <w:start w:val="1"/>
      <w:numFmt w:val="upperLetter"/>
      <w:lvlText w:val="%8."/>
      <w:lvlJc w:val="left"/>
      <w:pPr>
        <w:ind w:left="3806" w:hanging="400"/>
      </w:pPr>
    </w:lvl>
    <w:lvl w:ilvl="8" w:tplc="0409001B" w:tentative="1">
      <w:start w:val="1"/>
      <w:numFmt w:val="lowerRoman"/>
      <w:lvlText w:val="%9."/>
      <w:lvlJc w:val="right"/>
      <w:pPr>
        <w:ind w:left="4206" w:hanging="400"/>
      </w:pPr>
    </w:lvl>
  </w:abstractNum>
  <w:abstractNum w:abstractNumId="32" w15:restartNumberingAfterBreak="0">
    <w:nsid w:val="7DE80EBF"/>
    <w:multiLevelType w:val="multilevel"/>
    <w:tmpl w:val="DD84B6D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2010980652">
    <w:abstractNumId w:val="0"/>
  </w:num>
  <w:num w:numId="2" w16cid:durableId="1452482446">
    <w:abstractNumId w:val="21"/>
  </w:num>
  <w:num w:numId="3" w16cid:durableId="2085302125">
    <w:abstractNumId w:val="23"/>
  </w:num>
  <w:num w:numId="4" w16cid:durableId="1527131778">
    <w:abstractNumId w:val="30"/>
  </w:num>
  <w:num w:numId="5" w16cid:durableId="690912413">
    <w:abstractNumId w:val="3"/>
  </w:num>
  <w:num w:numId="6" w16cid:durableId="255286800">
    <w:abstractNumId w:val="17"/>
  </w:num>
  <w:num w:numId="7" w16cid:durableId="276644275">
    <w:abstractNumId w:val="30"/>
  </w:num>
  <w:num w:numId="8" w16cid:durableId="569190889">
    <w:abstractNumId w:val="30"/>
  </w:num>
  <w:num w:numId="9" w16cid:durableId="1040859871">
    <w:abstractNumId w:val="30"/>
  </w:num>
  <w:num w:numId="10" w16cid:durableId="1663464892">
    <w:abstractNumId w:val="5"/>
  </w:num>
  <w:num w:numId="11" w16cid:durableId="1458373302">
    <w:abstractNumId w:val="12"/>
  </w:num>
  <w:num w:numId="12" w16cid:durableId="1703284284">
    <w:abstractNumId w:val="30"/>
  </w:num>
  <w:num w:numId="13" w16cid:durableId="1727102242">
    <w:abstractNumId w:val="24"/>
  </w:num>
  <w:num w:numId="14" w16cid:durableId="414128624">
    <w:abstractNumId w:val="13"/>
  </w:num>
  <w:num w:numId="15" w16cid:durableId="276644172">
    <w:abstractNumId w:val="18"/>
  </w:num>
  <w:num w:numId="16" w16cid:durableId="2056612524">
    <w:abstractNumId w:val="30"/>
  </w:num>
  <w:num w:numId="17" w16cid:durableId="1956407517">
    <w:abstractNumId w:val="25"/>
  </w:num>
  <w:num w:numId="18" w16cid:durableId="213086456">
    <w:abstractNumId w:val="1"/>
  </w:num>
  <w:num w:numId="19" w16cid:durableId="1236403176">
    <w:abstractNumId w:val="14"/>
  </w:num>
  <w:num w:numId="20" w16cid:durableId="127015142">
    <w:abstractNumId w:val="19"/>
  </w:num>
  <w:num w:numId="21" w16cid:durableId="1811050453">
    <w:abstractNumId w:val="6"/>
  </w:num>
  <w:num w:numId="22" w16cid:durableId="1922055316">
    <w:abstractNumId w:val="16"/>
  </w:num>
  <w:num w:numId="23" w16cid:durableId="1765609599">
    <w:abstractNumId w:val="2"/>
  </w:num>
  <w:num w:numId="24" w16cid:durableId="848639572">
    <w:abstractNumId w:val="4"/>
  </w:num>
  <w:num w:numId="25" w16cid:durableId="2047094726">
    <w:abstractNumId w:val="28"/>
  </w:num>
  <w:num w:numId="26" w16cid:durableId="170875886">
    <w:abstractNumId w:val="22"/>
  </w:num>
  <w:num w:numId="27" w16cid:durableId="1569068922">
    <w:abstractNumId w:val="9"/>
  </w:num>
  <w:num w:numId="28" w16cid:durableId="1072310631">
    <w:abstractNumId w:val="26"/>
  </w:num>
  <w:num w:numId="29" w16cid:durableId="316691895">
    <w:abstractNumId w:val="15"/>
  </w:num>
  <w:num w:numId="30" w16cid:durableId="2040159832">
    <w:abstractNumId w:val="8"/>
  </w:num>
  <w:num w:numId="31" w16cid:durableId="137841874">
    <w:abstractNumId w:val="11"/>
  </w:num>
  <w:num w:numId="32" w16cid:durableId="692414176">
    <w:abstractNumId w:val="32"/>
  </w:num>
  <w:num w:numId="33" w16cid:durableId="1046640270">
    <w:abstractNumId w:val="7"/>
  </w:num>
  <w:num w:numId="34" w16cid:durableId="424419891">
    <w:abstractNumId w:val="29"/>
  </w:num>
  <w:num w:numId="35" w16cid:durableId="1492211450">
    <w:abstractNumId w:val="20"/>
  </w:num>
  <w:num w:numId="36" w16cid:durableId="71122434">
    <w:abstractNumId w:val="10"/>
  </w:num>
  <w:num w:numId="37" w16cid:durableId="55906328">
    <w:abstractNumId w:val="31"/>
  </w:num>
  <w:num w:numId="38" w16cid:durableId="34190518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yNawF0HTe9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34E68"/>
    <w:rsid w:val="00036214"/>
    <w:rsid w:val="0003621C"/>
    <w:rsid w:val="0003656E"/>
    <w:rsid w:val="0004339F"/>
    <w:rsid w:val="000445A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80F28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E79EB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47589"/>
    <w:rsid w:val="00152E05"/>
    <w:rsid w:val="001534F0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2486"/>
    <w:rsid w:val="0021369D"/>
    <w:rsid w:val="002141B8"/>
    <w:rsid w:val="00217BB1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3926"/>
    <w:rsid w:val="00255C09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791B"/>
    <w:rsid w:val="002B03DA"/>
    <w:rsid w:val="002B19E6"/>
    <w:rsid w:val="002B762F"/>
    <w:rsid w:val="002C1778"/>
    <w:rsid w:val="002C1BC4"/>
    <w:rsid w:val="002C2664"/>
    <w:rsid w:val="002C4094"/>
    <w:rsid w:val="002C4790"/>
    <w:rsid w:val="002D0057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D5796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6707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BF6"/>
    <w:rsid w:val="00446C26"/>
    <w:rsid w:val="00450B79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20FD"/>
    <w:rsid w:val="004D4C5B"/>
    <w:rsid w:val="004D5031"/>
    <w:rsid w:val="004D6940"/>
    <w:rsid w:val="004E0B28"/>
    <w:rsid w:val="004E545A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833F2"/>
    <w:rsid w:val="005A0D25"/>
    <w:rsid w:val="005A0DB1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317"/>
    <w:rsid w:val="005C2871"/>
    <w:rsid w:val="005C6D99"/>
    <w:rsid w:val="005C76F9"/>
    <w:rsid w:val="005C7B31"/>
    <w:rsid w:val="005D0140"/>
    <w:rsid w:val="005D0E70"/>
    <w:rsid w:val="005D4A6C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4CF8"/>
    <w:rsid w:val="00625BC1"/>
    <w:rsid w:val="006268CB"/>
    <w:rsid w:val="006276B6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8027E"/>
    <w:rsid w:val="006807C2"/>
    <w:rsid w:val="0068112D"/>
    <w:rsid w:val="006815A0"/>
    <w:rsid w:val="0068382D"/>
    <w:rsid w:val="00687E9F"/>
    <w:rsid w:val="006915C1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2DEC"/>
    <w:rsid w:val="006D784C"/>
    <w:rsid w:val="006D7872"/>
    <w:rsid w:val="006E113C"/>
    <w:rsid w:val="006E2847"/>
    <w:rsid w:val="006E29AD"/>
    <w:rsid w:val="006E3AF8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5026A"/>
    <w:rsid w:val="00756F01"/>
    <w:rsid w:val="00761C76"/>
    <w:rsid w:val="007720A8"/>
    <w:rsid w:val="007723EB"/>
    <w:rsid w:val="00772C13"/>
    <w:rsid w:val="00774AA8"/>
    <w:rsid w:val="00776E1F"/>
    <w:rsid w:val="007840DF"/>
    <w:rsid w:val="00785283"/>
    <w:rsid w:val="00786101"/>
    <w:rsid w:val="00790116"/>
    <w:rsid w:val="00791628"/>
    <w:rsid w:val="00791FFC"/>
    <w:rsid w:val="00793E30"/>
    <w:rsid w:val="007A1AE1"/>
    <w:rsid w:val="007A68F8"/>
    <w:rsid w:val="007B61B2"/>
    <w:rsid w:val="007B69E1"/>
    <w:rsid w:val="007B6C67"/>
    <w:rsid w:val="007B76B6"/>
    <w:rsid w:val="007B7E6A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F0203"/>
    <w:rsid w:val="007F158D"/>
    <w:rsid w:val="00800173"/>
    <w:rsid w:val="008012DB"/>
    <w:rsid w:val="008069B9"/>
    <w:rsid w:val="0080778E"/>
    <w:rsid w:val="0081008F"/>
    <w:rsid w:val="0081163C"/>
    <w:rsid w:val="00811859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1BF1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55E4"/>
    <w:rsid w:val="0092799B"/>
    <w:rsid w:val="00927AEB"/>
    <w:rsid w:val="00937E78"/>
    <w:rsid w:val="00944451"/>
    <w:rsid w:val="00946088"/>
    <w:rsid w:val="00951138"/>
    <w:rsid w:val="0095388C"/>
    <w:rsid w:val="00953ED9"/>
    <w:rsid w:val="009546D6"/>
    <w:rsid w:val="00955CB9"/>
    <w:rsid w:val="00961371"/>
    <w:rsid w:val="00963E1F"/>
    <w:rsid w:val="009669D4"/>
    <w:rsid w:val="00967844"/>
    <w:rsid w:val="0097266B"/>
    <w:rsid w:val="00974CF5"/>
    <w:rsid w:val="00974D9F"/>
    <w:rsid w:val="00980A61"/>
    <w:rsid w:val="00980C25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9F7A9B"/>
    <w:rsid w:val="00A02684"/>
    <w:rsid w:val="00A02A77"/>
    <w:rsid w:val="00A06A7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30E8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6799"/>
    <w:rsid w:val="00B1789E"/>
    <w:rsid w:val="00B264B5"/>
    <w:rsid w:val="00B27A5C"/>
    <w:rsid w:val="00B300F1"/>
    <w:rsid w:val="00B31229"/>
    <w:rsid w:val="00B3252D"/>
    <w:rsid w:val="00B362C1"/>
    <w:rsid w:val="00B44CB3"/>
    <w:rsid w:val="00B478A2"/>
    <w:rsid w:val="00B53C33"/>
    <w:rsid w:val="00B575A5"/>
    <w:rsid w:val="00B605E3"/>
    <w:rsid w:val="00B60FD3"/>
    <w:rsid w:val="00B6182E"/>
    <w:rsid w:val="00B66B3B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15F7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2B2A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7259B"/>
    <w:rsid w:val="00C806C2"/>
    <w:rsid w:val="00C80A22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1B8D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68CE"/>
    <w:rsid w:val="00D00F77"/>
    <w:rsid w:val="00D0174D"/>
    <w:rsid w:val="00D04D1A"/>
    <w:rsid w:val="00D1359F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36D6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380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02D4"/>
    <w:rsid w:val="00F21941"/>
    <w:rsid w:val="00F22CCF"/>
    <w:rsid w:val="00F24ED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06D8"/>
    <w:pPr>
      <w:ind w:leftChars="400" w:left="800"/>
    </w:pPr>
  </w:style>
  <w:style w:type="table" w:styleId="TableGrid">
    <w:name w:val="Table Grid"/>
    <w:basedOn w:val="TableNormal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670"/>
    <w:rPr>
      <w:color w:val="808080"/>
    </w:rPr>
  </w:style>
  <w:style w:type="paragraph" w:styleId="Header">
    <w:name w:val="header"/>
    <w:basedOn w:val="Normal"/>
    <w:link w:val="HeaderChar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010065"/>
  </w:style>
  <w:style w:type="paragraph" w:styleId="Footer">
    <w:name w:val="footer"/>
    <w:basedOn w:val="Normal"/>
    <w:link w:val="FooterChar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010065"/>
  </w:style>
  <w:style w:type="paragraph" w:styleId="NormalWeb">
    <w:name w:val="Normal (Web)"/>
    <w:basedOn w:val="Normal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NoSpacing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ListBullet">
    <w:name w:val="List Bullet"/>
    <w:basedOn w:val="Normal"/>
    <w:uiPriority w:val="99"/>
    <w:unhideWhenUsed/>
    <w:rsid w:val="00CA1925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A206D8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06D8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206D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6D8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D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206D8"/>
    <w:rPr>
      <w:rFonts w:eastAsia="Arial"/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206D8"/>
    <w:rPr>
      <w:i/>
      <w:iCs/>
    </w:rPr>
  </w:style>
  <w:style w:type="paragraph" w:customStyle="1" w:styleId="1">
    <w:name w:val="단락 스타일1"/>
    <w:basedOn w:val="ListBullet"/>
    <w:qFormat/>
    <w:rsid w:val="00A206D8"/>
    <w:pPr>
      <w:numPr>
        <w:numId w:val="2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DefaultParagraphFont"/>
    <w:rsid w:val="00A206D8"/>
  </w:style>
  <w:style w:type="character" w:customStyle="1" w:styleId="title2">
    <w:name w:val="title2"/>
    <w:basedOn w:val="DefaultParagraphFont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DefaultParagraphFont"/>
    <w:rsid w:val="00A206D8"/>
    <w:rPr>
      <w:sz w:val="17"/>
      <w:szCs w:val="17"/>
    </w:rPr>
  </w:style>
  <w:style w:type="character" w:customStyle="1" w:styleId="pln1">
    <w:name w:val="pln1"/>
    <w:basedOn w:val="DefaultParagraphFont"/>
    <w:rsid w:val="00A206D8"/>
    <w:rPr>
      <w:color w:val="000000"/>
    </w:rPr>
  </w:style>
  <w:style w:type="character" w:customStyle="1" w:styleId="pun">
    <w:name w:val="pun"/>
    <w:basedOn w:val="DefaultParagraphFont"/>
    <w:rsid w:val="00A206D8"/>
  </w:style>
  <w:style w:type="paragraph" w:customStyle="1" w:styleId="first">
    <w:name w:val="first"/>
    <w:basedOn w:val="Normal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Strong">
    <w:name w:val="Strong"/>
    <w:basedOn w:val="DefaultParagraphFont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DefaultParagraphFont"/>
    <w:rsid w:val="00A206D8"/>
  </w:style>
  <w:style w:type="character" w:customStyle="1" w:styleId="highlighted">
    <w:name w:val="highlighted"/>
    <w:basedOn w:val="DefaultParagraphFont"/>
    <w:rsid w:val="00A206D8"/>
  </w:style>
  <w:style w:type="character" w:styleId="Hyperlink">
    <w:name w:val="Hyperlink"/>
    <w:basedOn w:val="DefaultParagraphFont"/>
    <w:uiPriority w:val="99"/>
    <w:unhideWhenUsed/>
    <w:rsid w:val="00A206D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CommentReference">
    <w:name w:val="annotation reference"/>
    <w:basedOn w:val="DefaultParagraphFont"/>
    <w:semiHidden/>
    <w:unhideWhenUsed/>
    <w:rsid w:val="00A206D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A206D8"/>
  </w:style>
  <w:style w:type="character" w:customStyle="1" w:styleId="CommentTextChar">
    <w:name w:val="Comment Text Char"/>
    <w:basedOn w:val="DefaultParagraphFont"/>
    <w:link w:val="CommentText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0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DefaultParagraphFont"/>
    <w:rsid w:val="00A206D8"/>
  </w:style>
  <w:style w:type="character" w:customStyle="1" w:styleId="p">
    <w:name w:val="p"/>
    <w:basedOn w:val="DefaultParagraphFont"/>
    <w:rsid w:val="00A206D8"/>
  </w:style>
  <w:style w:type="character" w:customStyle="1" w:styleId="kt">
    <w:name w:val="kt"/>
    <w:basedOn w:val="DefaultParagraphFont"/>
    <w:rsid w:val="00A206D8"/>
  </w:style>
  <w:style w:type="character" w:customStyle="1" w:styleId="n">
    <w:name w:val="n"/>
    <w:basedOn w:val="DefaultParagraphFont"/>
    <w:rsid w:val="00A206D8"/>
  </w:style>
  <w:style w:type="character" w:customStyle="1" w:styleId="o">
    <w:name w:val="o"/>
    <w:basedOn w:val="DefaultParagraphFont"/>
    <w:rsid w:val="00A206D8"/>
  </w:style>
  <w:style w:type="character" w:customStyle="1" w:styleId="mi">
    <w:name w:val="mi"/>
    <w:basedOn w:val="DefaultParagraphFont"/>
    <w:rsid w:val="00A206D8"/>
  </w:style>
  <w:style w:type="character" w:customStyle="1" w:styleId="pl-c">
    <w:name w:val="pl-c"/>
    <w:basedOn w:val="DefaultParagraphFont"/>
    <w:rsid w:val="00A206D8"/>
  </w:style>
  <w:style w:type="character" w:customStyle="1" w:styleId="pl-k">
    <w:name w:val="pl-k"/>
    <w:basedOn w:val="DefaultParagraphFont"/>
    <w:rsid w:val="00A206D8"/>
  </w:style>
  <w:style w:type="character" w:customStyle="1" w:styleId="pl-s">
    <w:name w:val="pl-s"/>
    <w:basedOn w:val="DefaultParagraphFont"/>
    <w:rsid w:val="00A206D8"/>
  </w:style>
  <w:style w:type="character" w:customStyle="1" w:styleId="pl-pds">
    <w:name w:val="pl-pds"/>
    <w:basedOn w:val="DefaultParagraphFont"/>
    <w:rsid w:val="00A206D8"/>
  </w:style>
  <w:style w:type="character" w:customStyle="1" w:styleId="pl-en">
    <w:name w:val="pl-en"/>
    <w:basedOn w:val="DefaultParagraphFont"/>
    <w:rsid w:val="00A206D8"/>
  </w:style>
  <w:style w:type="character" w:customStyle="1" w:styleId="pl-c1">
    <w:name w:val="pl-c1"/>
    <w:basedOn w:val="DefaultParagraphFont"/>
    <w:rsid w:val="00A206D8"/>
  </w:style>
  <w:style w:type="character" w:customStyle="1" w:styleId="pl-smi">
    <w:name w:val="pl-smi"/>
    <w:basedOn w:val="DefaultParagraphFont"/>
    <w:rsid w:val="00A206D8"/>
  </w:style>
  <w:style w:type="character" w:customStyle="1" w:styleId="cp">
    <w:name w:val="cp"/>
    <w:basedOn w:val="DefaultParagraphFont"/>
    <w:rsid w:val="00A206D8"/>
  </w:style>
  <w:style w:type="character" w:customStyle="1" w:styleId="cm">
    <w:name w:val="cm"/>
    <w:basedOn w:val="DefaultParagraphFont"/>
    <w:rsid w:val="00A206D8"/>
  </w:style>
  <w:style w:type="character" w:customStyle="1" w:styleId="nf">
    <w:name w:val="nf"/>
    <w:basedOn w:val="DefaultParagraphFont"/>
    <w:rsid w:val="00A206D8"/>
  </w:style>
  <w:style w:type="character" w:customStyle="1" w:styleId="c1">
    <w:name w:val="c1"/>
    <w:basedOn w:val="DefaultParagraphFont"/>
    <w:rsid w:val="00A206D8"/>
  </w:style>
  <w:style w:type="character" w:customStyle="1" w:styleId="s">
    <w:name w:val="s"/>
    <w:basedOn w:val="DefaultParagraphFont"/>
    <w:rsid w:val="00A206D8"/>
  </w:style>
  <w:style w:type="character" w:customStyle="1" w:styleId="nb">
    <w:name w:val="nb"/>
    <w:basedOn w:val="DefaultParagraphFont"/>
    <w:rsid w:val="00A206D8"/>
  </w:style>
  <w:style w:type="character" w:styleId="HTMLTypewriter">
    <w:name w:val="HTML Typewriter"/>
    <w:basedOn w:val="DefaultParagraphFont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DefaultParagraphFont"/>
    <w:rsid w:val="00A206D8"/>
  </w:style>
  <w:style w:type="character" w:styleId="HTMLCode">
    <w:name w:val="HTML Code"/>
    <w:basedOn w:val="DefaultParagraphFont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DefaultParagraphFont"/>
    <w:rsid w:val="00A206D8"/>
  </w:style>
  <w:style w:type="paragraph" w:styleId="Quote">
    <w:name w:val="Quote"/>
    <w:basedOn w:val="Normal"/>
    <w:next w:val="Normal"/>
    <w:link w:val="QuoteChar"/>
    <w:uiPriority w:val="29"/>
    <w:qFormat/>
    <w:rsid w:val="00A206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SubtleEmphasis">
    <w:name w:val="Subtle Emphasis"/>
    <w:basedOn w:val="DefaultParagraphFont"/>
    <w:uiPriority w:val="19"/>
    <w:qFormat/>
    <w:rsid w:val="00A206D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206D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206D8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A206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ListParagraph"/>
    <w:link w:val="1Char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Normal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">
    <w:name w:val="목록1 Char"/>
    <w:basedOn w:val="ListParagraphChar"/>
    <w:link w:val="10"/>
    <w:rsid w:val="009165AD"/>
    <w:rPr>
      <w:rFonts w:eastAsia="Arial"/>
      <w:kern w:val="0"/>
      <w:lang w:val="tr-TR"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DefaultParagraphFont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1">
    <w:name w:val="확인되지 않은 멘션1"/>
    <w:basedOn w:val="DefaultParagraphFont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66B3B"/>
    <w:rPr>
      <w:color w:val="605E5C"/>
      <w:shd w:val="clear" w:color="auto" w:fill="E1DFDD"/>
    </w:rPr>
  </w:style>
  <w:style w:type="table" w:styleId="ListTable2-Accent2">
    <w:name w:val="List Table 2 Accent 2"/>
    <w:basedOn w:val="TableNormal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1">
    <w:name w:val="Table Normal1"/>
    <w:rsid w:val="000E79EB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hyperlink" Target="https://ykkim.gitbook.io/ec/resource/nucleo-f411re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ykkimhgu/EC-student/tree/main/tutorial/tutorial-studen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NM_word_style2.dotx</Template>
  <TotalTime>60</TotalTime>
  <Pages>10</Pages>
  <Words>612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양두원/21900427</cp:lastModifiedBy>
  <cp:revision>7</cp:revision>
  <cp:lastPrinted>2023-10-17T05:24:00Z</cp:lastPrinted>
  <dcterms:created xsi:type="dcterms:W3CDTF">2023-10-16T13:18:00Z</dcterms:created>
  <dcterms:modified xsi:type="dcterms:W3CDTF">2023-10-17T13:53:00Z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